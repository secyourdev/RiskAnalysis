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sdt>
            <w:sdtPr>
              <w:alias w:val="Catégorie "/>
              <w:tag w:val=""/>
              <w:id w:val="-1489322226"/>
              <w:placeholder>
                <w:docPart w:val="FD091B24726E4F1FB59E596549B4DA7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417ACA30" w14:textId="04BA4388" w:rsidR="00901286" w:rsidRDefault="00767A77" w:rsidP="00901286">
                <w:pPr>
                  <w:spacing w:after="160" w:line="259" w:lineRule="auto"/>
                  <w:jc w:val="center"/>
                </w:pPr>
                <w:r w:rsidRPr="00767A77">
                  <w:rPr>
                    <w:rStyle w:val="Textedelespacerserv"/>
                    <w:color w:val="000000" w:themeColor="text1"/>
                  </w:rPr>
                  <w:t>[Catégorie ]</w:t>
                </w:r>
              </w:p>
            </w:sdtContent>
          </w:sdt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6F11B40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5210449" w14:textId="0AE2A637" w:rsidR="00901286" w:rsidRDefault="008B1632" w:rsidP="00767A77">
      <w:pPr>
        <w:tabs>
          <w:tab w:val="left" w:pos="2388"/>
        </w:tabs>
        <w:spacing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Adresse société"/>
          <w:tag w:val=""/>
          <w:id w:val="341210610"/>
          <w:placeholder>
            <w:docPart w:val="49D75CA70DA040418D8D22E94FD1CCDD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D67C4" w:rsidRPr="003A7BCA">
            <w:rPr>
              <w:rStyle w:val="Textedelespacerserv"/>
              <w:color w:val="auto"/>
            </w:rPr>
            <w:t>[Adresse société]</w:t>
          </w:r>
        </w:sdtContent>
      </w:sdt>
      <w:r w:rsidR="00767A77">
        <w:rPr>
          <w:sz w:val="24"/>
          <w:szCs w:val="24"/>
        </w:rPr>
        <w:tab/>
      </w:r>
    </w:p>
    <w:sdt>
      <w:sdtPr>
        <w:rPr>
          <w:sz w:val="24"/>
          <w:szCs w:val="24"/>
        </w:rPr>
        <w:alias w:val="Société"/>
        <w:tag w:val=""/>
        <w:id w:val="1996140847"/>
        <w:placeholder>
          <w:docPart w:val="1DAFE734504B4D78978C92AE4346E49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40F412E" w14:textId="2C919223" w:rsidR="00767A77" w:rsidRPr="00E178B4" w:rsidRDefault="00767A77" w:rsidP="00767A77">
          <w:pPr>
            <w:tabs>
              <w:tab w:val="left" w:pos="2388"/>
            </w:tabs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[Société]</w:t>
          </w:r>
        </w:p>
      </w:sdtContent>
    </w:sdt>
    <w:p w14:paraId="1E193759" w14:textId="48954937" w:rsidR="00901286" w:rsidRPr="003A7BCA" w:rsidRDefault="00901286" w:rsidP="00901286">
      <w:pPr>
        <w:spacing w:after="0" w:line="240" w:lineRule="auto"/>
        <w:rPr>
          <w:sz w:val="24"/>
          <w:szCs w:val="24"/>
        </w:rPr>
      </w:pPr>
      <w:r w:rsidRPr="003A7BCA">
        <w:rPr>
          <w:sz w:val="24"/>
          <w:szCs w:val="24"/>
        </w:rPr>
        <w:t xml:space="preserve">Tél : </w:t>
      </w:r>
      <w:sdt>
        <w:sdtPr>
          <w:rPr>
            <w:sz w:val="24"/>
            <w:szCs w:val="24"/>
          </w:rPr>
          <w:alias w:val="Téléphone société"/>
          <w:tag w:val=""/>
          <w:id w:val="954902697"/>
          <w:placeholder>
            <w:docPart w:val="9BEC0784BA2C4379BDEFC565E9BA0489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65ED" w:rsidRPr="003A7BCA">
            <w:rPr>
              <w:rStyle w:val="Textedelespacerserv"/>
              <w:color w:val="auto"/>
            </w:rPr>
            <w:t>[Téléphone société]</w:t>
          </w:r>
        </w:sdtContent>
      </w:sdt>
    </w:p>
    <w:sdt>
      <w:sdtPr>
        <w:rPr>
          <w:sz w:val="24"/>
          <w:szCs w:val="24"/>
        </w:rPr>
        <w:alias w:val="Télécopie société"/>
        <w:tag w:val=""/>
        <w:id w:val="-482626736"/>
        <w:placeholder>
          <w:docPart w:val="2EF49AE02DE8485684EF4A92C1520AE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53F55203" w14:textId="18F1C365" w:rsidR="00901286" w:rsidRDefault="00767A77" w:rsidP="00901286">
          <w:pPr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[Télécopie société]</w:t>
          </w:r>
        </w:p>
      </w:sdtContent>
    </w:sdt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365320D1" w14:textId="2E1EB0CB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6A711E6E" w14:textId="77777777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9F9F6BB" w14:textId="657B4A0F" w:rsidR="003A7BCA" w:rsidRPr="003A7BCA" w:rsidRDefault="003A7BCA" w:rsidP="00901286">
      <w:pPr>
        <w:spacing w:after="0" w:line="240" w:lineRule="auto"/>
        <w:rPr>
          <w:sz w:val="24"/>
          <w:szCs w:val="24"/>
        </w:rPr>
      </w:pPr>
    </w:p>
    <w:sdt>
      <w:sdtPr>
        <w:rPr>
          <w:caps/>
          <w:sz w:val="144"/>
          <w:szCs w:val="144"/>
        </w:rPr>
        <w:alias w:val="Titre "/>
        <w:tag w:val=""/>
        <w:id w:val="-732692352"/>
        <w:placeholder>
          <w:docPart w:val="3AE5B24EE3F742E9B09926E0F7BC2D6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FFFFFF" w:themeColor="background1"/>
          <w:sz w:val="22"/>
          <w:szCs w:val="22"/>
        </w:rPr>
      </w:sdtEndPr>
      <w:sdtContent>
        <w:p w14:paraId="45D51164" w14:textId="19647D86" w:rsidR="003A7BCA" w:rsidRPr="003A7BCA" w:rsidRDefault="003A7BCA" w:rsidP="003A7BCA">
          <w:pPr>
            <w:pStyle w:val="En-tte"/>
            <w:jc w:val="center"/>
            <w:rPr>
              <w:caps/>
              <w:color w:val="FFFFFF" w:themeColor="background1"/>
            </w:rPr>
          </w:pPr>
          <w:r w:rsidRPr="003A7BCA">
            <w:rPr>
              <w:rStyle w:val="Textedelespacerserv"/>
              <w:color w:val="auto"/>
              <w:sz w:val="144"/>
              <w:szCs w:val="144"/>
            </w:rPr>
            <w:t>[Titre ]</w:t>
          </w:r>
        </w:p>
      </w:sdtContent>
    </w:sdt>
    <w:p w14:paraId="50368F68" w14:textId="25496475" w:rsidR="00901286" w:rsidRPr="003A7BCA" w:rsidRDefault="00901286" w:rsidP="003A7BCA">
      <w:pPr>
        <w:pStyle w:val="En-tte"/>
        <w:jc w:val="center"/>
        <w:rPr>
          <w:caps/>
          <w:color w:val="FFFFFF" w:themeColor="background1"/>
        </w:rPr>
      </w:pP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427870CA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sdt>
        <w:sdtPr>
          <w:alias w:val="État "/>
          <w:tag w:val=""/>
          <w:id w:val="-1683434931"/>
          <w:placeholder>
            <w:docPart w:val="8C77574349244B54A6FC6B373C5BAEB4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67A77" w:rsidRPr="00767A77">
            <w:rPr>
              <w:rStyle w:val="Textedelespacerserv"/>
              <w:color w:val="000000" w:themeColor="text1"/>
            </w:rPr>
            <w:t>[État ]</w:t>
          </w:r>
        </w:sdtContent>
      </w:sdt>
      <w:r>
        <w:t xml:space="preserve"> du projet</w:t>
      </w:r>
      <w:r w:rsidR="000A58D3">
        <w:t xml:space="preserve"> le </w:t>
      </w:r>
      <w:sdt>
        <w:sdtPr>
          <w:rPr>
            <w:color w:val="000000" w:themeColor="text1"/>
          </w:rPr>
          <w:alias w:val="Date de publication"/>
          <w:tag w:val=""/>
          <w:id w:val="-1445537312"/>
          <w:placeholder>
            <w:docPart w:val="42AD82D30B504E87A66BB869A63DD56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fr-FR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0A58D3" w:rsidRPr="000A58D3">
            <w:rPr>
              <w:rStyle w:val="Textedelespacerserv"/>
              <w:color w:val="000000" w:themeColor="text1"/>
            </w:rPr>
            <w:t>[Date de publication]</w:t>
          </w:r>
        </w:sdtContent>
      </w:sdt>
      <w:r w:rsidR="000A58D3">
        <w:rPr>
          <w:color w:val="000000" w:themeColor="text1"/>
        </w:rPr>
        <w:t>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4C455E10" w14:textId="364028B1" w:rsidR="00997FA2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618099" w:history="1">
        <w:r w:rsidR="00997FA2" w:rsidRPr="00EC407D">
          <w:rPr>
            <w:rStyle w:val="Lienhypertexte"/>
            <w:noProof/>
          </w:rPr>
          <w:t>1</w:t>
        </w:r>
        <w:r w:rsidR="00997FA2">
          <w:rPr>
            <w:rFonts w:eastAsiaTheme="minorEastAsia"/>
            <w:noProof/>
            <w:lang w:eastAsia="fr-FR"/>
          </w:rPr>
          <w:tab/>
        </w:r>
        <w:r w:rsidR="00997FA2" w:rsidRPr="00EC407D">
          <w:rPr>
            <w:rStyle w:val="Lienhypertexte"/>
            <w:noProof/>
          </w:rPr>
          <w:t>Activité 3 - Scénarios stratégiques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_Toc73618099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6</w:t>
        </w:r>
        <w:r w:rsidR="00997FA2">
          <w:rPr>
            <w:noProof/>
            <w:webHidden/>
          </w:rPr>
          <w:fldChar w:fldCharType="end"/>
        </w:r>
      </w:hyperlink>
    </w:p>
    <w:p w14:paraId="1C366DBF" w14:textId="30A099B2" w:rsidR="00997FA2" w:rsidRDefault="00997FA2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0" w:history="1">
        <w:r w:rsidRPr="00EC407D">
          <w:rPr>
            <w:rStyle w:val="Lienhypertexte"/>
            <w:noProof/>
          </w:rPr>
          <w:t>1.1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Activité 3.a -Construire la cartographie des menaces numériques de l'écosystème et sélectionner les parties prenantes critiques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1CFB5F" w14:textId="25493B99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1" w:history="1">
        <w:r w:rsidRPr="00EC407D">
          <w:rPr>
            <w:rStyle w:val="Lienhypertexte"/>
            <w:noProof/>
          </w:rPr>
          <w:t>1.1.1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Création des seuils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E45430" w14:textId="4E209517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2" w:history="1">
        <w:r w:rsidRPr="00EC407D">
          <w:rPr>
            <w:rStyle w:val="Lienhypertexte"/>
            <w:noProof/>
          </w:rPr>
          <w:t>1.1.2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Parties prenantes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7E85D5" w14:textId="4F0A255D" w:rsidR="00997FA2" w:rsidRDefault="00997FA2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3" w:history="1">
        <w:r w:rsidRPr="00EC407D">
          <w:rPr>
            <w:rStyle w:val="Lienhypertexte"/>
            <w:noProof/>
          </w:rPr>
          <w:t>1.1.2.1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Parties prenantes internes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E138C3" w14:textId="7D56D41C" w:rsidR="00997FA2" w:rsidRDefault="00997FA2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4" w:history="1">
        <w:r w:rsidRPr="00EC407D">
          <w:rPr>
            <w:rStyle w:val="Lienhypertexte"/>
            <w:noProof/>
          </w:rPr>
          <w:t>1.1.2.2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Parties prenantes externes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4B5865" w14:textId="3CCC1204" w:rsidR="00997FA2" w:rsidRDefault="00997FA2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5" w:history="1">
        <w:r w:rsidRPr="00EC407D">
          <w:rPr>
            <w:rStyle w:val="Lienhypertexte"/>
            <w:noProof/>
          </w:rPr>
          <w:t>1.2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Activité 3.b - Élaborer des scénarios stratégiques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8B066F" w14:textId="7380EC1A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6" w:history="1">
        <w:r w:rsidRPr="00EC407D">
          <w:rPr>
            <w:rStyle w:val="Lienhypertexte"/>
            <w:noProof/>
          </w:rPr>
          <w:t>1.2.1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Liste des évènements redoutés établis à l'atelier 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82D82C" w14:textId="61832C55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7" w:history="1">
        <w:r w:rsidRPr="00EC407D">
          <w:rPr>
            <w:rStyle w:val="Lienhypertexte"/>
            <w:noProof/>
          </w:rPr>
          <w:t>1.2.2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Liste des couples sources de risques / objectifs visés retenus établis à l'atelier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ABCF9A" w14:textId="72652F3D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8" w:history="1">
        <w:r w:rsidRPr="00EC407D">
          <w:rPr>
            <w:rStyle w:val="Lienhypertexte"/>
            <w:noProof/>
          </w:rPr>
          <w:t>1.2.3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Scénarios stratégiques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480297" w14:textId="116D27A7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09" w:history="1">
        <w:r w:rsidRPr="00EC407D">
          <w:rPr>
            <w:rStyle w:val="Lienhypertexte"/>
            <w:noProof/>
          </w:rPr>
          <w:t>1.2.4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Chemins d'attaque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09824D0" w14:textId="3EDDA22A" w:rsidR="00997FA2" w:rsidRDefault="00997FA2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0" w:history="1">
        <w:r w:rsidRPr="00EC407D">
          <w:rPr>
            <w:rStyle w:val="Lienhypertexte"/>
            <w:noProof/>
          </w:rPr>
          <w:t>1.3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Activité 3.c - Définir des mesures de sécurité sur l'écosystème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C8FDC1" w14:textId="5833B989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1" w:history="1">
        <w:r w:rsidRPr="00EC407D">
          <w:rPr>
            <w:rStyle w:val="Lienhypertexte"/>
            <w:noProof/>
          </w:rPr>
          <w:t>1.3.1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Liste des parties prenantes établis à l'atelier 3.a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BBA5D0" w14:textId="4EED28F5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2" w:history="1">
        <w:r w:rsidRPr="00EC407D">
          <w:rPr>
            <w:rStyle w:val="Lienhypertexte"/>
            <w:noProof/>
          </w:rPr>
          <w:t>1.3.2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Mesure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D4E818" w14:textId="64EF098A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3" w:history="1">
        <w:r w:rsidRPr="00EC407D">
          <w:rPr>
            <w:rStyle w:val="Lienhypertexte"/>
            <w:noProof/>
          </w:rPr>
          <w:t>1.3.3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Évaluation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D897CB" w14:textId="24AF2666" w:rsidR="00997FA2" w:rsidRDefault="00997FA2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4" w:history="1">
        <w:r w:rsidRPr="00EC407D">
          <w:rPr>
            <w:rStyle w:val="Lienhypertexte"/>
            <w:noProof/>
          </w:rPr>
          <w:t>1.3.4</w:t>
        </w:r>
        <w:r>
          <w:rPr>
            <w:rFonts w:eastAsiaTheme="minorEastAsia"/>
            <w:noProof/>
            <w:lang w:eastAsia="fr-FR"/>
          </w:rPr>
          <w:tab/>
        </w:r>
        <w:r w:rsidRPr="00EC407D">
          <w:rPr>
            <w:rStyle w:val="Lienhypertexte"/>
            <w:noProof/>
          </w:rPr>
          <w:t>Parties prenantes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11B70A" w14:textId="0F440DA2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0BE0862B" w14:textId="5BF1E539" w:rsidR="00997FA2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618115" w:history="1">
        <w:r w:rsidR="00997FA2" w:rsidRPr="00C6042C">
          <w:rPr>
            <w:rStyle w:val="Lienhypertexte"/>
            <w:noProof/>
          </w:rPr>
          <w:t>Tableau 15 : Détails des parties prenantes et leurs caractéristiques</w:t>
        </w:r>
        <w:r w:rsidR="00997FA2">
          <w:rPr>
            <w:noProof/>
            <w:webHidden/>
          </w:rPr>
          <w:tab/>
        </w:r>
        <w:r w:rsidR="00997FA2">
          <w:rPr>
            <w:noProof/>
            <w:webHidden/>
          </w:rPr>
          <w:fldChar w:fldCharType="begin"/>
        </w:r>
        <w:r w:rsidR="00997FA2">
          <w:rPr>
            <w:noProof/>
            <w:webHidden/>
          </w:rPr>
          <w:instrText xml:space="preserve"> PAGEREF _Toc73618115 \h </w:instrText>
        </w:r>
        <w:r w:rsidR="00997FA2">
          <w:rPr>
            <w:noProof/>
            <w:webHidden/>
          </w:rPr>
        </w:r>
        <w:r w:rsidR="00997FA2">
          <w:rPr>
            <w:noProof/>
            <w:webHidden/>
          </w:rPr>
          <w:fldChar w:fldCharType="separate"/>
        </w:r>
        <w:r w:rsidR="00997FA2">
          <w:rPr>
            <w:noProof/>
            <w:webHidden/>
          </w:rPr>
          <w:t>7</w:t>
        </w:r>
        <w:r w:rsidR="00997FA2">
          <w:rPr>
            <w:noProof/>
            <w:webHidden/>
          </w:rPr>
          <w:fldChar w:fldCharType="end"/>
        </w:r>
      </w:hyperlink>
    </w:p>
    <w:p w14:paraId="3F87C8FC" w14:textId="5D167EA7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6" w:history="1">
        <w:r w:rsidRPr="00C6042C">
          <w:rPr>
            <w:rStyle w:val="Lienhypertexte"/>
            <w:noProof/>
          </w:rPr>
          <w:t>Tableau 16 : Détails des événements redoutés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364035" w14:textId="5EBEC16D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7" w:history="1">
        <w:r w:rsidRPr="00C6042C">
          <w:rPr>
            <w:rStyle w:val="Lienhypertexte"/>
            <w:noProof/>
          </w:rPr>
          <w:t>Tableau 17 : Source de risques et objectifs visés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4A058C" w14:textId="1E077E95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8" w:history="1">
        <w:r w:rsidRPr="00C6042C">
          <w:rPr>
            <w:rStyle w:val="Lienhypertexte"/>
            <w:noProof/>
          </w:rPr>
          <w:t>Tableau 18 : Tableau des scénarios stratégiques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C3B2F6" w14:textId="0D83A3E8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9" w:history="1">
        <w:r w:rsidRPr="00C6042C">
          <w:rPr>
            <w:rStyle w:val="Lienhypertexte"/>
            <w:noProof/>
          </w:rPr>
          <w:t>Tableau 19 : Tableau des chemins d'attaque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B55ECE" w14:textId="5B677C0E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0" w:history="1">
        <w:r w:rsidRPr="00C6042C">
          <w:rPr>
            <w:rStyle w:val="Lienhypertexte"/>
            <w:noProof/>
          </w:rPr>
          <w:t>Tableau 20 : Détails des parties prenantes et leurs caractéristiques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030411" w14:textId="0EC458C1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1" w:history="1">
        <w:r w:rsidRPr="00C6042C">
          <w:rPr>
            <w:rStyle w:val="Lienhypertexte"/>
            <w:noProof/>
          </w:rPr>
          <w:t>Tableau 21 : Tableau des mesures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2BFC3FC" w14:textId="0F3B7D78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2" w:history="1">
        <w:r w:rsidRPr="00C6042C">
          <w:rPr>
            <w:rStyle w:val="Lienhypertexte"/>
            <w:noProof/>
          </w:rPr>
          <w:t>Tableau 22 : Tableau des évaluations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32A1CC" w14:textId="41CE8326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52DBE518" w14:textId="1F158636" w:rsidR="00997FA2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997FA2">
        <w:rPr>
          <w:noProof/>
        </w:rPr>
        <w:t>Figure 2 : Schéma des parties prenantes internes</w:t>
      </w:r>
      <w:r w:rsidR="00997FA2">
        <w:rPr>
          <w:noProof/>
        </w:rPr>
        <w:tab/>
      </w:r>
      <w:r w:rsidR="00997FA2">
        <w:rPr>
          <w:noProof/>
        </w:rPr>
        <w:fldChar w:fldCharType="begin"/>
      </w:r>
      <w:r w:rsidR="00997FA2">
        <w:rPr>
          <w:noProof/>
        </w:rPr>
        <w:instrText xml:space="preserve"> PAGEREF _Toc73618123 \h </w:instrText>
      </w:r>
      <w:r w:rsidR="00997FA2">
        <w:rPr>
          <w:noProof/>
        </w:rPr>
      </w:r>
      <w:r w:rsidR="00997FA2">
        <w:rPr>
          <w:noProof/>
        </w:rPr>
        <w:fldChar w:fldCharType="separate"/>
      </w:r>
      <w:r w:rsidR="00997FA2">
        <w:rPr>
          <w:noProof/>
        </w:rPr>
        <w:t>8</w:t>
      </w:r>
      <w:r w:rsidR="00997FA2">
        <w:rPr>
          <w:noProof/>
        </w:rPr>
        <w:fldChar w:fldCharType="end"/>
      </w:r>
    </w:p>
    <w:p w14:paraId="58F0BD2F" w14:textId="31C24728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3 : Schéma des parties prenantes externes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968A65" w14:textId="00CF6087" w:rsidR="00997FA2" w:rsidRDefault="00997FA2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4 : Schéma des parties prenantes internes/externes - initiales/résiduelles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_Toc73618125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5421258" w14:textId="784801C1" w:rsidR="006C2417" w:rsidRDefault="005A2599" w:rsidP="001B5DEC">
      <w:r>
        <w:fldChar w:fldCharType="end"/>
      </w:r>
    </w:p>
    <w:p w14:paraId="25B255BA" w14:textId="628181CB" w:rsidR="006C2417" w:rsidRDefault="006C2417" w:rsidP="001B5DEC">
      <w:pPr>
        <w:sectPr w:rsidR="006C2417" w:rsidSect="009C3BB0">
          <w:headerReference w:type="default" r:id="rId8"/>
          <w:footerReference w:type="default" r:id="rId9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148A022F" w14:textId="34B36DA1" w:rsidR="001B5DEC" w:rsidRDefault="001B5DEC" w:rsidP="001B5DEC">
      <w:pPr>
        <w:rPr>
          <w:sz w:val="24"/>
          <w:szCs w:val="24"/>
        </w:rPr>
      </w:pPr>
    </w:p>
    <w:p w14:paraId="0D827D93" w14:textId="5289845C" w:rsidR="001B5DEC" w:rsidRDefault="001B5DEC" w:rsidP="001B5DEC">
      <w:pPr>
        <w:pStyle w:val="Titre1"/>
      </w:pPr>
      <w:bookmarkStart w:id="0" w:name="_Toc71626265"/>
      <w:bookmarkStart w:id="1" w:name="_Toc73618099"/>
      <w:r w:rsidRPr="00777576">
        <w:t>Activité 3</w:t>
      </w:r>
      <w:r w:rsidR="00777576">
        <w:t xml:space="preserve"> -</w:t>
      </w:r>
      <w:r w:rsidRPr="00777576">
        <w:t xml:space="preserve"> Scénarios stratégiques</w:t>
      </w:r>
      <w:bookmarkEnd w:id="0"/>
      <w:bookmarkEnd w:id="1"/>
    </w:p>
    <w:p w14:paraId="00A7AA99" w14:textId="77777777" w:rsidR="00852015" w:rsidRPr="00852015" w:rsidRDefault="00852015" w:rsidP="00852015"/>
    <w:p w14:paraId="6218223A" w14:textId="77777777" w:rsidR="001B5DEC" w:rsidRDefault="001B5DEC" w:rsidP="001B5DEC">
      <w:pPr>
        <w:pStyle w:val="Titre2"/>
      </w:pPr>
      <w:bookmarkStart w:id="2" w:name="_Toc71625970"/>
      <w:bookmarkStart w:id="3" w:name="_Toc71626266"/>
      <w:bookmarkStart w:id="4" w:name="_Toc73618100"/>
      <w:r w:rsidRPr="00320D94">
        <w:t xml:space="preserve">Activité 3.a </w:t>
      </w:r>
      <w:r w:rsidR="00E8528D">
        <w:t>-</w:t>
      </w:r>
      <w:r w:rsidRPr="00320D94">
        <w:t>Construire la cartographie des menaces numériques de l'écosystème et sélectionner les parties prenantes critiques</w:t>
      </w:r>
      <w:bookmarkEnd w:id="2"/>
      <w:bookmarkEnd w:id="3"/>
      <w:bookmarkEnd w:id="4"/>
    </w:p>
    <w:p w14:paraId="52E60341" w14:textId="77777777" w:rsidR="001B5DEC" w:rsidRDefault="001B5DEC" w:rsidP="001B5DEC">
      <w:pPr>
        <w:jc w:val="center"/>
        <w:rPr>
          <w:sz w:val="32"/>
          <w:szCs w:val="32"/>
        </w:rPr>
      </w:pPr>
    </w:p>
    <w:p w14:paraId="5D17BBF0" w14:textId="68D5EF41" w:rsidR="001B5DEC" w:rsidRDefault="001B5DEC" w:rsidP="00E8528D">
      <w:pPr>
        <w:pStyle w:val="Titre3"/>
      </w:pPr>
      <w:bookmarkStart w:id="5" w:name="_Toc73618101"/>
      <w:r w:rsidRPr="0006354C">
        <w:t>Création des seuils</w:t>
      </w:r>
      <w:bookmarkEnd w:id="5"/>
    </w:p>
    <w:p w14:paraId="7291D288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danger : 4</w:t>
      </w:r>
    </w:p>
    <w:p w14:paraId="5F469E4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contrôle : 2</w:t>
      </w:r>
    </w:p>
    <w:p w14:paraId="3332A87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veille : 1</w:t>
      </w:r>
    </w:p>
    <w:p w14:paraId="4D6B1B72" w14:textId="1E8616B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08BD95" w14:textId="77777777" w:rsidR="001B5DEC" w:rsidRDefault="001B5DEC" w:rsidP="00E8528D">
      <w:pPr>
        <w:pStyle w:val="Titre3"/>
      </w:pPr>
      <w:bookmarkStart w:id="6" w:name="_Toc73618102"/>
      <w:r w:rsidRPr="0006354C">
        <w:lastRenderedPageBreak/>
        <w:t>Parties prenantes</w:t>
      </w:r>
      <w:bookmarkEnd w:id="6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  <w:cantSplit w:val="1"/>
        </w:trPr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dépendance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pénétration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maturité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confiance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Producteur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ChinaUsine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Développeur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IndiaDev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Logiciel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Logiciel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1.78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Matériel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Matériel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1.78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</w:tbl>
    <w:p w14:paraId="5F999E09" w14:textId="630A35B5" w:rsidR="00FD29AF" w:rsidRDefault="000D30AD" w:rsidP="000D30AD">
      <w:pPr>
        <w:pStyle w:val="Lgende"/>
        <w:rPr>
          <w:sz w:val="24"/>
          <w:szCs w:val="24"/>
        </w:rPr>
      </w:pPr>
      <w:bookmarkStart w:id="7" w:name="_Toc73618115"/>
      <w:r>
        <w:t xml:space="preserve">Tableau </w:t>
      </w:r>
      <w:fldSimple w:instr=" SEQ Tableau \* ARABIC ">
        <w:r w:rsidR="00C17B79">
          <w:rPr>
            <w:noProof/>
          </w:rPr>
          <w:t>15</w:t>
        </w:r>
      </w:fldSimple>
      <w:r>
        <w:t xml:space="preserve"> : Détails des parties prenantes et leurs caractéristiques</w:t>
      </w:r>
      <w:bookmarkEnd w:id="7"/>
      <w:r w:rsidR="00FD29AF">
        <w:rPr>
          <w:sz w:val="24"/>
          <w:szCs w:val="24"/>
        </w:rPr>
        <w:br w:type="page"/>
      </w:r>
    </w:p>
    <w:p w14:paraId="112D31E5" w14:textId="77777777" w:rsidR="001B5DEC" w:rsidRDefault="001B5DEC" w:rsidP="00E8528D">
      <w:pPr>
        <w:pStyle w:val="Titre4"/>
      </w:pPr>
      <w:bookmarkStart w:id="8" w:name="_Toc73618103"/>
      <w:r w:rsidRPr="0006354C">
        <w:lastRenderedPageBreak/>
        <w:t>Parties prenantes internes</w:t>
      </w:r>
      <w:bookmarkEnd w:id="8"/>
    </w:p>
    <w:p w14:paraId="0042711D" w14:textId="77777777" w:rsidR="00DA3904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${cartographie2}</w:t>
      </w:r>
    </w:p>
    <w:p w14:paraId="4C3873C7" w14:textId="5F25BF9E" w:rsidR="001B5DEC" w:rsidRDefault="00DA3904" w:rsidP="00DA3904">
      <w:pPr>
        <w:pStyle w:val="Lgende"/>
        <w:rPr>
          <w:sz w:val="24"/>
          <w:szCs w:val="24"/>
        </w:rPr>
      </w:pPr>
      <w:bookmarkStart w:id="9" w:name="_Toc73618123"/>
      <w:r>
        <w:t xml:space="preserve">Figure </w:t>
      </w:r>
      <w:r w:rsidR="008B1632">
        <w:fldChar w:fldCharType="begin"/>
      </w:r>
      <w:r w:rsidR="008B1632">
        <w:instrText xml:space="preserve"> SEQ Figure \* ARABIC </w:instrText>
      </w:r>
      <w:r w:rsidR="008B1632">
        <w:fldChar w:fldCharType="separate"/>
      </w:r>
      <w:r w:rsidR="00BE0D45">
        <w:rPr>
          <w:noProof/>
        </w:rPr>
        <w:t>2</w:t>
      </w:r>
      <w:r w:rsidR="008B1632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</w:t>
      </w:r>
      <w:r w:rsidRPr="00F90698">
        <w:t>arties prenantes internes</w:t>
      </w:r>
      <w:bookmarkEnd w:id="9"/>
      <w:r w:rsidR="00FD29AF">
        <w:rPr>
          <w:sz w:val="24"/>
          <w:szCs w:val="24"/>
        </w:rPr>
        <w:br w:type="page"/>
      </w:r>
    </w:p>
    <w:p w14:paraId="61FC3671" w14:textId="77777777" w:rsidR="001B5DEC" w:rsidRDefault="001B5DEC" w:rsidP="00E8528D">
      <w:pPr>
        <w:pStyle w:val="Titre4"/>
      </w:pPr>
      <w:bookmarkStart w:id="10" w:name="_Toc73618104"/>
      <w:r w:rsidRPr="0006354C">
        <w:lastRenderedPageBreak/>
        <w:t>Parties prenantes externes</w:t>
      </w:r>
      <w:bookmarkEnd w:id="10"/>
    </w:p>
    <w:p w14:paraId="23C17906" w14:textId="065EEF78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${cartographie3}</w:t>
      </w:r>
    </w:p>
    <w:p w14:paraId="0315745D" w14:textId="4335005F" w:rsidR="00DA3904" w:rsidRDefault="00DA3904" w:rsidP="00DA3904">
      <w:pPr>
        <w:pStyle w:val="Lgende"/>
        <w:rPr>
          <w:sz w:val="24"/>
          <w:szCs w:val="24"/>
        </w:rPr>
      </w:pPr>
      <w:bookmarkStart w:id="11" w:name="_Toc73618124"/>
      <w:r>
        <w:t xml:space="preserve">Figure </w:t>
      </w:r>
      <w:r w:rsidR="008B1632">
        <w:fldChar w:fldCharType="begin"/>
      </w:r>
      <w:r w:rsidR="008B1632">
        <w:instrText xml:space="preserve"> SEQ Figure \* ARABIC </w:instrText>
      </w:r>
      <w:r w:rsidR="008B1632">
        <w:fldChar w:fldCharType="separate"/>
      </w:r>
      <w:r w:rsidR="00BE0D45">
        <w:rPr>
          <w:noProof/>
        </w:rPr>
        <w:t>3</w:t>
      </w:r>
      <w:r w:rsidR="008B1632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</w:t>
      </w:r>
      <w:r w:rsidRPr="001C33D6">
        <w:t>arties prenantes externes</w:t>
      </w:r>
      <w:bookmarkEnd w:id="11"/>
    </w:p>
    <w:p w14:paraId="504CAB34" w14:textId="77777777" w:rsidR="001B5DEC" w:rsidRPr="0006354C" w:rsidRDefault="001B5DEC" w:rsidP="001B5DEC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2850C36F" w14:textId="3D46E92A" w:rsidR="001B5DEC" w:rsidRDefault="001B5DEC" w:rsidP="001B5DEC">
      <w:pPr>
        <w:pStyle w:val="Titre2"/>
      </w:pPr>
      <w:bookmarkStart w:id="12" w:name="_Toc71625971"/>
      <w:bookmarkStart w:id="13" w:name="_Toc71626267"/>
      <w:bookmarkStart w:id="14" w:name="_Toc73618105"/>
      <w:r w:rsidRPr="00D25816">
        <w:lastRenderedPageBreak/>
        <w:t xml:space="preserve">Activité 3.b </w:t>
      </w:r>
      <w:r w:rsidR="00E8528D">
        <w:t xml:space="preserve">- </w:t>
      </w:r>
      <w:r w:rsidRPr="00D25816">
        <w:t>Élaborer des scénarios stratégiques</w:t>
      </w:r>
      <w:bookmarkEnd w:id="12"/>
      <w:bookmarkEnd w:id="13"/>
      <w:bookmarkEnd w:id="14"/>
    </w:p>
    <w:p w14:paraId="646BD4A9" w14:textId="77777777" w:rsidR="00852015" w:rsidRPr="00852015" w:rsidRDefault="00852015" w:rsidP="00852015"/>
    <w:p w14:paraId="74759DA7" w14:textId="3E0481C0" w:rsidR="008F7C94" w:rsidRDefault="008F7C94" w:rsidP="008F7C94">
      <w:pPr>
        <w:pStyle w:val="Titre3"/>
      </w:pPr>
      <w:r w:rsidRPr="008F7C94">
        <w:t xml:space="preserve"> </w:t>
      </w:r>
      <w:bookmarkStart w:id="15" w:name="_Toc73618106"/>
      <w:r w:rsidRPr="008F7C94">
        <w:t>Liste des évènements redoutés établis à l'atelier 1.c</w:t>
      </w:r>
      <w:bookmarkEnd w:id="15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à stocker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ER1-Publication des mots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Les mots de passe ne sont plus confidentiels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services par un tiers non autorisé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du coffre 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ER2-MotDePasseDuCoffreFort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Les mots de passe ne sont plus confidentiels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Un utilisateur non autorisé a accès à l'ensemble des comptes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vérification de signature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ER3-ModificationCléSignature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La clé de signature publique officielle est remplacée par une clé non officielle.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Récupération par un attaquant des mots de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</w:tbl>
    <w:p w14:paraId="625F7180" w14:textId="43B6C377" w:rsidR="001B5DEC" w:rsidRPr="00CA648F" w:rsidRDefault="00EE79B8" w:rsidP="00EE79B8">
      <w:pPr>
        <w:pStyle w:val="Lgende"/>
        <w:rPr>
          <w:sz w:val="24"/>
          <w:szCs w:val="24"/>
        </w:rPr>
      </w:pPr>
      <w:bookmarkStart w:id="16" w:name="_Toc73618116"/>
      <w:r>
        <w:t xml:space="preserve">Tableau </w:t>
      </w:r>
      <w:fldSimple w:instr=" SEQ Tableau \* ARABIC ">
        <w:r w:rsidR="00C17B79">
          <w:rPr>
            <w:noProof/>
          </w:rPr>
          <w:t>16</w:t>
        </w:r>
      </w:fldSimple>
      <w:r>
        <w:t xml:space="preserve"> </w:t>
      </w:r>
      <w:r w:rsidRPr="005C0808">
        <w:t>: Détails des événements redoutés</w:t>
      </w:r>
      <w:bookmarkEnd w:id="16"/>
      <w:r w:rsidR="001B5DEC">
        <w:rPr>
          <w:sz w:val="24"/>
          <w:szCs w:val="24"/>
        </w:rPr>
        <w:br w:type="page"/>
      </w:r>
    </w:p>
    <w:p w14:paraId="029214E5" w14:textId="77777777" w:rsidR="001B5DEC" w:rsidRDefault="001B5DEC" w:rsidP="00E8528D">
      <w:pPr>
        <w:pStyle w:val="Titre3"/>
      </w:pPr>
      <w:bookmarkStart w:id="17" w:name="_Toc73618107"/>
      <w:r w:rsidRPr="000A6B37">
        <w:lastRenderedPageBreak/>
        <w:t>Liste des couples sources de risques / objectifs visés retenus établis à l'atelier 2</w:t>
      </w:r>
      <w:bookmarkEnd w:id="17"/>
    </w:p>
    <w:tbl>
      <w:tblGrid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Type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Profile de l'attaquant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Objectifs visés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Gagner de l'argent en vendant des comptes utilisateurs sur le dark web.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Une connaissance par curiosité veut accéder aux comptes de la victime par curiosité.</w:t>
            </w:r>
          </w:p>
        </w:tc>
      </w:tr>
    </w:tbl>
    <w:p w14:paraId="3D8B0DD7" w14:textId="79BF6F92" w:rsidR="001B5DEC" w:rsidRDefault="000403BB" w:rsidP="000403BB">
      <w:pPr>
        <w:pStyle w:val="Lgende"/>
        <w:rPr>
          <w:sz w:val="24"/>
          <w:szCs w:val="24"/>
        </w:rPr>
      </w:pPr>
      <w:bookmarkStart w:id="18" w:name="_Toc73618117"/>
      <w:r>
        <w:t xml:space="preserve">Tableau </w:t>
      </w:r>
      <w:fldSimple w:instr=" SEQ Tableau \* ARABIC ">
        <w:r w:rsidR="00C17B79">
          <w:rPr>
            <w:noProof/>
          </w:rPr>
          <w:t>17</w:t>
        </w:r>
      </w:fldSimple>
      <w:r w:rsidRPr="00370A5A">
        <w:t xml:space="preserve"> : Source de risques et objectifs visés</w:t>
      </w:r>
      <w:bookmarkEnd w:id="18"/>
      <w:r w:rsidR="001B5DEC">
        <w:rPr>
          <w:sz w:val="24"/>
          <w:szCs w:val="24"/>
        </w:rPr>
        <w:br w:type="page"/>
      </w:r>
    </w:p>
    <w:p w14:paraId="1A9ED417" w14:textId="77777777" w:rsidR="001B5DEC" w:rsidRDefault="001B5DEC" w:rsidP="00E8528D">
      <w:pPr>
        <w:pStyle w:val="Titre3"/>
      </w:pPr>
      <w:bookmarkStart w:id="19" w:name="_Toc73618108"/>
      <w:r w:rsidRPr="000A6B37">
        <w:lastRenderedPageBreak/>
        <w:t>Scénarios stratégiques</w:t>
      </w:r>
      <w:bookmarkEnd w:id="19"/>
      <w:r w:rsidRPr="000A6B37">
        <w:t xml:space="preserve"> </w:t>
      </w:r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Scénario stratégique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Source de risque / Objectif visé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ST-1-VolMotPasseStocké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 / Vol d'argent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ST-2-Connaissance-Espionnage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 / Espionnage</w:t>
            </w:r>
          </w:p>
        </w:tc>
      </w:tr>
    </w:tbl>
    <w:p w14:paraId="2A73058B" w14:textId="20B461BD" w:rsidR="001B5DEC" w:rsidRDefault="00A711BD" w:rsidP="00A711BD">
      <w:pPr>
        <w:pStyle w:val="Lgende"/>
        <w:rPr>
          <w:sz w:val="24"/>
          <w:szCs w:val="24"/>
        </w:rPr>
      </w:pPr>
      <w:bookmarkStart w:id="20" w:name="_Toc73618118"/>
      <w:r>
        <w:t xml:space="preserve">Tableau </w:t>
      </w:r>
      <w:r w:rsidR="008B1632">
        <w:fldChar w:fldCharType="begin"/>
      </w:r>
      <w:r w:rsidR="008B1632">
        <w:instrText xml:space="preserve"> SEQ Tableau \* ARABIC </w:instrText>
      </w:r>
      <w:r w:rsidR="008B1632">
        <w:fldChar w:fldCharType="separate"/>
      </w:r>
      <w:r w:rsidR="00C17B79">
        <w:rPr>
          <w:noProof/>
        </w:rPr>
        <w:t>18</w:t>
      </w:r>
      <w:r w:rsidR="008B1632">
        <w:rPr>
          <w:noProof/>
        </w:rPr>
        <w:fldChar w:fldCharType="end"/>
      </w:r>
      <w:r>
        <w:t xml:space="preserve"> : Tableau des s</w:t>
      </w:r>
      <w:r w:rsidRPr="007D35EF">
        <w:t>cénarios stratégiques</w:t>
      </w:r>
      <w:bookmarkEnd w:id="20"/>
    </w:p>
    <w:p w14:paraId="19A87B1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85FF48" w14:textId="77777777" w:rsidR="001B5DEC" w:rsidRDefault="001B5DEC" w:rsidP="00E8528D">
      <w:pPr>
        <w:pStyle w:val="Titre3"/>
      </w:pPr>
      <w:bookmarkStart w:id="21" w:name="_Toc73618109"/>
      <w:r w:rsidRPr="000A6B37">
        <w:lastRenderedPageBreak/>
        <w:t>Chemins d'attaque</w:t>
      </w:r>
      <w:bookmarkEnd w:id="21"/>
    </w:p>
    <w:tbl>
      <w:tblGrid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ID du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ID du chemin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scénario stratégique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ST-1-VolMotPasseStocké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logique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ST-1-VolMotPasseStocké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physique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ST-2-Connaissance-Espionnage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Brute force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</w:tr>
    </w:tbl>
    <w:p w14:paraId="39D70CB9" w14:textId="43D346F4" w:rsidR="001B5DEC" w:rsidRPr="000A6B37" w:rsidRDefault="00A711BD" w:rsidP="00A711BD">
      <w:pPr>
        <w:pStyle w:val="Lgende"/>
        <w:rPr>
          <w:sz w:val="24"/>
          <w:szCs w:val="24"/>
        </w:rPr>
      </w:pPr>
      <w:bookmarkStart w:id="22" w:name="_Toc73618119"/>
      <w:r>
        <w:t xml:space="preserve">Tableau </w:t>
      </w:r>
      <w:r w:rsidR="008B1632">
        <w:fldChar w:fldCharType="begin"/>
      </w:r>
      <w:r w:rsidR="008B1632">
        <w:instrText xml:space="preserve"> SEQ Tableau \* ARABIC </w:instrText>
      </w:r>
      <w:r w:rsidR="008B1632">
        <w:fldChar w:fldCharType="separate"/>
      </w:r>
      <w:r w:rsidR="00C17B79">
        <w:rPr>
          <w:noProof/>
        </w:rPr>
        <w:t>19</w:t>
      </w:r>
      <w:r w:rsidR="008B1632">
        <w:rPr>
          <w:noProof/>
        </w:rPr>
        <w:fldChar w:fldCharType="end"/>
      </w:r>
      <w:r>
        <w:t xml:space="preserve"> : Tableau des c</w:t>
      </w:r>
      <w:r w:rsidRPr="00BD680E">
        <w:t>hemins d'attaque</w:t>
      </w:r>
      <w:bookmarkEnd w:id="22"/>
    </w:p>
    <w:p w14:paraId="0A0FE9E2" w14:textId="77777777" w:rsidR="001B5DEC" w:rsidRPr="000A6B37" w:rsidRDefault="001B5DEC" w:rsidP="001B5DEC">
      <w:pPr>
        <w:rPr>
          <w:sz w:val="24"/>
          <w:szCs w:val="24"/>
        </w:rPr>
      </w:pPr>
    </w:p>
    <w:p w14:paraId="1F8C30F6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F0723" w14:textId="77777777" w:rsidR="001B5DEC" w:rsidRPr="00D25816" w:rsidRDefault="001B5DEC" w:rsidP="001B5DEC">
      <w:pPr>
        <w:pStyle w:val="Titre2"/>
      </w:pPr>
      <w:bookmarkStart w:id="23" w:name="_Toc71625972"/>
      <w:bookmarkStart w:id="24" w:name="_Toc71626268"/>
      <w:bookmarkStart w:id="25" w:name="_Toc73618110"/>
      <w:r w:rsidRPr="00D25816">
        <w:lastRenderedPageBreak/>
        <w:t xml:space="preserve">Activité 3.c </w:t>
      </w:r>
      <w:r w:rsidR="00506868">
        <w:t xml:space="preserve">- </w:t>
      </w:r>
      <w:r w:rsidRPr="00D25816">
        <w:t>Définir des mesures de sécurité sur l'écosystème</w:t>
      </w:r>
      <w:bookmarkEnd w:id="23"/>
      <w:bookmarkEnd w:id="24"/>
      <w:bookmarkEnd w:id="25"/>
    </w:p>
    <w:p w14:paraId="6D01A546" w14:textId="77777777" w:rsidR="001B5DEC" w:rsidRDefault="001B5DEC" w:rsidP="001B5DEC">
      <w:pPr>
        <w:jc w:val="center"/>
        <w:rPr>
          <w:sz w:val="32"/>
          <w:szCs w:val="32"/>
        </w:rPr>
      </w:pPr>
    </w:p>
    <w:p w14:paraId="732E6D48" w14:textId="77777777" w:rsidR="001B5DEC" w:rsidRDefault="001B5DEC" w:rsidP="006022CF">
      <w:pPr>
        <w:pStyle w:val="Titre3"/>
      </w:pPr>
      <w:bookmarkStart w:id="26" w:name="_Toc73618111"/>
      <w:r w:rsidRPr="000A6B37">
        <w:t>Liste des parties prenantes établis à l'atelier 3.a</w:t>
      </w:r>
      <w:bookmarkEnd w:id="26"/>
    </w:p>
    <w:tbl>
      <w:tblGrid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  <w:cantSplit w:val="1"/>
        </w:trPr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Producteur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ChinaUsine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Développeur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IndiaDev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Logiciel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Logiciel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1.78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Matériel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Matériel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1.78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</w:tbl>
    <w:p w14:paraId="56F59AE0" w14:textId="3F014B17" w:rsidR="001B5DEC" w:rsidRPr="008F7C94" w:rsidRDefault="00A711BD" w:rsidP="00A711BD">
      <w:pPr>
        <w:pStyle w:val="Lgende"/>
        <w:rPr>
          <w:sz w:val="24"/>
          <w:szCs w:val="24"/>
        </w:rPr>
      </w:pPr>
      <w:bookmarkStart w:id="27" w:name="_Toc73618120"/>
      <w:r>
        <w:t xml:space="preserve">Tableau </w:t>
      </w:r>
      <w:r w:rsidR="008B1632">
        <w:fldChar w:fldCharType="begin"/>
      </w:r>
      <w:r w:rsidR="008B1632">
        <w:instrText xml:space="preserve"> SEQ Tableau \* ARABIC </w:instrText>
      </w:r>
      <w:r w:rsidR="008B1632">
        <w:fldChar w:fldCharType="separate"/>
      </w:r>
      <w:r w:rsidR="00C17B79">
        <w:rPr>
          <w:noProof/>
        </w:rPr>
        <w:t>20</w:t>
      </w:r>
      <w:r w:rsidR="008B1632">
        <w:rPr>
          <w:noProof/>
        </w:rPr>
        <w:fldChar w:fldCharType="end"/>
      </w:r>
      <w:r w:rsidRPr="00F22E3A">
        <w:t xml:space="preserve"> : Détails des parties prenantes et leurs caractéristiques</w:t>
      </w:r>
      <w:bookmarkEnd w:id="27"/>
      <w:r w:rsidR="001B5DEC">
        <w:rPr>
          <w:sz w:val="24"/>
          <w:szCs w:val="24"/>
        </w:rPr>
        <w:br w:type="page"/>
      </w:r>
    </w:p>
    <w:p w14:paraId="27436469" w14:textId="20E35EFB" w:rsidR="001B5DEC" w:rsidRDefault="00A93858" w:rsidP="006022CF">
      <w:pPr>
        <w:pStyle w:val="Titre3"/>
      </w:pPr>
      <w:bookmarkStart w:id="28" w:name="_Toc73618112"/>
      <w:r>
        <w:lastRenderedPageBreak/>
        <w:t>Mesure de sécurité</w:t>
      </w:r>
      <w:bookmarkEnd w:id="28"/>
    </w:p>
    <w:p w14:paraId="79EB61A6" w14:textId="77777777" w:rsidR="00BB303E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${mesure_de_securite}</w:t>
      </w:r>
    </w:p>
    <w:p w14:paraId="4E7BD387" w14:textId="542CD7D1" w:rsidR="001B5DEC" w:rsidRDefault="00A711BD" w:rsidP="00A711BD">
      <w:pPr>
        <w:pStyle w:val="Lgende"/>
        <w:rPr>
          <w:sz w:val="24"/>
          <w:szCs w:val="24"/>
        </w:rPr>
      </w:pPr>
      <w:bookmarkStart w:id="29" w:name="_Toc73618121"/>
      <w:r>
        <w:t xml:space="preserve">Tableau </w:t>
      </w:r>
      <w:r w:rsidR="008B1632">
        <w:fldChar w:fldCharType="begin"/>
      </w:r>
      <w:r w:rsidR="008B1632">
        <w:instrText xml:space="preserve"> SEQ Tableau \* ARABIC </w:instrText>
      </w:r>
      <w:r w:rsidR="008B1632">
        <w:fldChar w:fldCharType="separate"/>
      </w:r>
      <w:r w:rsidR="00C17B79">
        <w:rPr>
          <w:noProof/>
        </w:rPr>
        <w:t>21</w:t>
      </w:r>
      <w:r w:rsidR="008B1632">
        <w:rPr>
          <w:noProof/>
        </w:rPr>
        <w:fldChar w:fldCharType="end"/>
      </w:r>
      <w:r>
        <w:t xml:space="preserve"> : Tableau des m</w:t>
      </w:r>
      <w:r w:rsidRPr="00EC42A9">
        <w:t>esures de sécurité</w:t>
      </w:r>
      <w:bookmarkEnd w:id="29"/>
      <w:r w:rsidR="00A93858">
        <w:rPr>
          <w:sz w:val="24"/>
          <w:szCs w:val="24"/>
        </w:rPr>
        <w:br w:type="page"/>
      </w:r>
    </w:p>
    <w:p w14:paraId="2D9D0CA8" w14:textId="47444EAD" w:rsidR="00A93858" w:rsidRDefault="00A93858" w:rsidP="00A93858">
      <w:pPr>
        <w:pStyle w:val="Titre3"/>
      </w:pPr>
      <w:bookmarkStart w:id="30" w:name="_Toc73618113"/>
      <w:r w:rsidRPr="00A93858">
        <w:lastRenderedPageBreak/>
        <w:t>Évaluation</w:t>
      </w:r>
      <w:bookmarkEnd w:id="30"/>
    </w:p>
    <w:p w14:paraId="127F79DE" w14:textId="77777777" w:rsidR="00A711BD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${evaluation}</w:t>
      </w:r>
    </w:p>
    <w:p w14:paraId="5AC290AD" w14:textId="7D54D8F7" w:rsidR="00A93858" w:rsidRDefault="00A711BD" w:rsidP="00A711BD">
      <w:pPr>
        <w:pStyle w:val="Lgende"/>
        <w:rPr>
          <w:sz w:val="24"/>
          <w:szCs w:val="24"/>
        </w:rPr>
      </w:pPr>
      <w:bookmarkStart w:id="31" w:name="_Toc73618122"/>
      <w:r>
        <w:t xml:space="preserve">Tableau </w:t>
      </w:r>
      <w:r w:rsidR="008B1632">
        <w:fldChar w:fldCharType="begin"/>
      </w:r>
      <w:r w:rsidR="008B1632">
        <w:instrText xml:space="preserve"> SEQ Tableau \* ARABIC </w:instrText>
      </w:r>
      <w:r w:rsidR="008B1632">
        <w:fldChar w:fldCharType="separate"/>
      </w:r>
      <w:r w:rsidR="00C17B79">
        <w:rPr>
          <w:noProof/>
        </w:rPr>
        <w:t>22</w:t>
      </w:r>
      <w:r w:rsidR="008B1632">
        <w:rPr>
          <w:noProof/>
        </w:rPr>
        <w:fldChar w:fldCharType="end"/>
      </w:r>
      <w:r>
        <w:t xml:space="preserve"> : Tableau des é</w:t>
      </w:r>
      <w:r w:rsidRPr="00723A54">
        <w:t>valuation</w:t>
      </w:r>
      <w:r>
        <w:t>s</w:t>
      </w:r>
      <w:bookmarkEnd w:id="31"/>
      <w:r w:rsidR="00A93858">
        <w:rPr>
          <w:sz w:val="24"/>
          <w:szCs w:val="24"/>
        </w:rPr>
        <w:br w:type="page"/>
      </w:r>
    </w:p>
    <w:p w14:paraId="228B206F" w14:textId="008BE1FA" w:rsidR="00A93858" w:rsidRPr="00A93858" w:rsidRDefault="00A93858" w:rsidP="00A93858">
      <w:pPr>
        <w:pStyle w:val="Titre3"/>
      </w:pPr>
      <w:bookmarkStart w:id="32" w:name="_Toc73618114"/>
      <w:r>
        <w:lastRenderedPageBreak/>
        <w:t>Parties prenantes</w:t>
      </w:r>
      <w:bookmarkEnd w:id="32"/>
    </w:p>
    <w:p w14:paraId="228C10DC" w14:textId="5BF2DECE" w:rsidR="00A93858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5730503B" w14:textId="58496CCB" w:rsidR="00F05FB4" w:rsidRPr="00F05FB4" w:rsidRDefault="00DA3904" w:rsidP="008410A1">
      <w:pPr>
        <w:pStyle w:val="Lgende"/>
        <w:rPr>
          <w:sz w:val="24"/>
          <w:szCs w:val="24"/>
        </w:rPr>
      </w:pPr>
      <w:bookmarkStart w:id="33" w:name="_Toc73618125"/>
      <w:r>
        <w:t xml:space="preserve">Figure </w:t>
      </w:r>
      <w:r w:rsidR="008B1632">
        <w:fldChar w:fldCharType="begin"/>
      </w:r>
      <w:r w:rsidR="008B1632">
        <w:instrText xml:space="preserve"> SEQ Figure \* ARABIC </w:instrText>
      </w:r>
      <w:r w:rsidR="008B1632">
        <w:fldChar w:fldCharType="separate"/>
      </w:r>
      <w:r w:rsidR="00BE0D45">
        <w:rPr>
          <w:noProof/>
        </w:rPr>
        <w:t>4</w:t>
      </w:r>
      <w:r w:rsidR="008B1632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parties prenantes internes/externes - initiales/résiduelles</w:t>
      </w:r>
      <w:bookmarkEnd w:id="33"/>
    </w:p>
    <w:sectPr w:rsidR="00F05FB4" w:rsidRPr="00F05FB4" w:rsidSect="00646345">
      <w:headerReference w:type="default" r:id="rId10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16A5C" w14:textId="77777777" w:rsidR="008B1632" w:rsidRDefault="008B1632" w:rsidP="005E0813">
      <w:pPr>
        <w:spacing w:after="0" w:line="240" w:lineRule="auto"/>
      </w:pPr>
      <w:r>
        <w:separator/>
      </w:r>
    </w:p>
  </w:endnote>
  <w:endnote w:type="continuationSeparator" w:id="0">
    <w:p w14:paraId="5B874C2A" w14:textId="77777777" w:rsidR="008B1632" w:rsidRDefault="008B1632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sdt>
          <w:sdtPr>
            <w:alias w:val="Mots clés "/>
            <w:tag w:val=""/>
            <w:id w:val="-1351418716"/>
            <w:placeholder>
              <w:docPart w:val="A86BADB3FFA64418B030DB80F93F3ADC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4220537B" w14:textId="36E080DE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[Mots clés ]</w:t>
              </w:r>
            </w:p>
          </w:sdtContent>
        </w:sdt>
      </w:tc>
      <w:tc>
        <w:tcPr>
          <w:tcW w:w="3832" w:type="dxa"/>
        </w:tcPr>
        <w:sdt>
          <w:sdtPr>
            <w:alias w:val="État "/>
            <w:tag w:val=""/>
            <w:id w:val="-172881361"/>
            <w:placeholder>
              <w:docPart w:val="CE97ADC3C2F6482EAE5AFB754BB395FA"/>
            </w:placeholder>
            <w:showingPlcHdr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D2F7776" w14:textId="08A24394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[État ]</w:t>
              </w:r>
            </w:p>
          </w:sdtContent>
        </w:sdt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3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93622" w14:textId="77777777" w:rsidR="008B1632" w:rsidRDefault="008B1632" w:rsidP="005E0813">
      <w:pPr>
        <w:spacing w:after="0" w:line="240" w:lineRule="auto"/>
      </w:pPr>
      <w:r>
        <w:separator/>
      </w:r>
    </w:p>
  </w:footnote>
  <w:footnote w:type="continuationSeparator" w:id="0">
    <w:p w14:paraId="33A57E97" w14:textId="77777777" w:rsidR="008B1632" w:rsidRDefault="008B1632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 "/>
                            <w:tag w:val=""/>
                            <w:id w:val="-629852871"/>
                            <w:placeholder>
                              <w:docPart w:val="804B85FDDC6C4C01891783717EB9B170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04E87E65" w:rsidR="00CB4AEF" w:rsidRPr="00767A77" w:rsidRDefault="003A7BCA" w:rsidP="003A7BC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67A77">
                                <w:rPr>
                                  <w:rStyle w:val="Textedelespacerserv"/>
                                  <w:color w:val="FFFFFF" w:themeColor="background1"/>
                                  <w:sz w:val="28"/>
                                  <w:szCs w:val="28"/>
                                </w:rPr>
                                <w:t>[Titre 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 "/>
                      <w:tag w:val=""/>
                      <w:id w:val="-629852871"/>
                      <w:placeholder>
                        <w:docPart w:val="804B85FDDC6C4C01891783717EB9B17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04E87E65" w:rsidR="00CB4AEF" w:rsidRPr="00767A77" w:rsidRDefault="003A7BCA" w:rsidP="003A7BC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67A77">
                          <w:rPr>
                            <w:rStyle w:val="Textedelespacerserv"/>
                            <w:color w:val="FFFFFF" w:themeColor="background1"/>
                            <w:sz w:val="28"/>
                            <w:szCs w:val="28"/>
                          </w:rPr>
                          <w:t>[Titre 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308F2"/>
    <w:rsid w:val="00143498"/>
    <w:rsid w:val="0015032A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07948"/>
    <w:rsid w:val="00227797"/>
    <w:rsid w:val="002415BD"/>
    <w:rsid w:val="00264D5C"/>
    <w:rsid w:val="00272CA3"/>
    <w:rsid w:val="00275CFA"/>
    <w:rsid w:val="0029467D"/>
    <w:rsid w:val="00294D8A"/>
    <w:rsid w:val="002C20E3"/>
    <w:rsid w:val="002F5949"/>
    <w:rsid w:val="00336105"/>
    <w:rsid w:val="00340252"/>
    <w:rsid w:val="00357E39"/>
    <w:rsid w:val="00375862"/>
    <w:rsid w:val="003A5B71"/>
    <w:rsid w:val="003A7BCA"/>
    <w:rsid w:val="003B6F90"/>
    <w:rsid w:val="003D169D"/>
    <w:rsid w:val="003D6771"/>
    <w:rsid w:val="003F463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B4104"/>
    <w:rsid w:val="006C2417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4BD9"/>
    <w:rsid w:val="008410A1"/>
    <w:rsid w:val="00844CC4"/>
    <w:rsid w:val="00852015"/>
    <w:rsid w:val="00866A7C"/>
    <w:rsid w:val="0087568A"/>
    <w:rsid w:val="00882998"/>
    <w:rsid w:val="008B1632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97FA2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A3A1C"/>
    <w:rsid w:val="00CA648F"/>
    <w:rsid w:val="00CB21A1"/>
    <w:rsid w:val="00CB4AEF"/>
    <w:rsid w:val="00CC48EC"/>
    <w:rsid w:val="00CC5920"/>
    <w:rsid w:val="00D14D7C"/>
    <w:rsid w:val="00D211A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75CA70DA040418D8D22E94FD1C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E2C83-8B3E-4ECA-86E9-C4AD6636D838}"/>
      </w:docPartPr>
      <w:docPartBody>
        <w:p w:rsidR="001A116B" w:rsidRDefault="00BB2841">
          <w:r w:rsidRPr="00A978CB">
            <w:rPr>
              <w:rStyle w:val="Textedelespacerserv"/>
            </w:rPr>
            <w:t>[Adresse société]</w:t>
          </w:r>
        </w:p>
      </w:docPartBody>
    </w:docPart>
    <w:docPart>
      <w:docPartPr>
        <w:name w:val="9BEC0784BA2C4379BDEFC565E9BA04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65D4C3-206C-492C-8D3A-32E56138AB21}"/>
      </w:docPartPr>
      <w:docPartBody>
        <w:p w:rsidR="001A116B" w:rsidRDefault="00BB2841">
          <w:r w:rsidRPr="00A978CB">
            <w:rPr>
              <w:rStyle w:val="Textedelespacerserv"/>
            </w:rPr>
            <w:t>[Téléphone société]</w:t>
          </w:r>
        </w:p>
      </w:docPartBody>
    </w:docPart>
    <w:docPart>
      <w:docPartPr>
        <w:name w:val="3AE5B24EE3F742E9B09926E0F7BC2D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3C13F-91E8-4988-A68A-FA77E5A784B9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804B85FDDC6C4C01891783717EB9B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B17CC0-967B-412B-B586-F0A21AD4C177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2EF49AE02DE8485684EF4A92C1520A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C873E8-85F3-42B1-95B4-22F322203EAE}"/>
      </w:docPartPr>
      <w:docPartBody>
        <w:p w:rsidR="00BD28EA" w:rsidRDefault="001A116B">
          <w:r w:rsidRPr="00A9151D">
            <w:rPr>
              <w:rStyle w:val="Textedelespacerserv"/>
            </w:rPr>
            <w:t>[Télécopie société]</w:t>
          </w:r>
        </w:p>
      </w:docPartBody>
    </w:docPart>
    <w:docPart>
      <w:docPartPr>
        <w:name w:val="8C77574349244B54A6FC6B373C5BA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D1DAB-FE1D-46A1-AF6C-7AF6C92079B3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CE97ADC3C2F6482EAE5AFB754BB395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9A222-7ACE-4C4B-9092-4918929AC4C7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A86BADB3FFA64418B030DB80F93F3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12FF6-072B-422C-B4FD-797129D87364}"/>
      </w:docPartPr>
      <w:docPartBody>
        <w:p w:rsidR="00BD28EA" w:rsidRDefault="001A116B">
          <w:r w:rsidRPr="00A9151D">
            <w:rPr>
              <w:rStyle w:val="Textedelespacerserv"/>
            </w:rPr>
            <w:t>[Mots clés ]</w:t>
          </w:r>
        </w:p>
      </w:docPartBody>
    </w:docPart>
    <w:docPart>
      <w:docPartPr>
        <w:name w:val="1DAFE734504B4D78978C92AE4346E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1826F-378C-4027-99E3-E4DE1DC99169}"/>
      </w:docPartPr>
      <w:docPartBody>
        <w:p w:rsidR="00BD28EA" w:rsidRDefault="001A116B">
          <w:r w:rsidRPr="00A9151D">
            <w:rPr>
              <w:rStyle w:val="Textedelespacerserv"/>
            </w:rPr>
            <w:t>[Société]</w:t>
          </w:r>
        </w:p>
      </w:docPartBody>
    </w:docPart>
    <w:docPart>
      <w:docPartPr>
        <w:name w:val="FD091B24726E4F1FB59E596549B4D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A6F2E-F63F-4BAB-8D4C-807B2795182E}"/>
      </w:docPartPr>
      <w:docPartBody>
        <w:p w:rsidR="00BD28EA" w:rsidRDefault="001A116B">
          <w:r w:rsidRPr="00A9151D">
            <w:rPr>
              <w:rStyle w:val="Textedelespacerserv"/>
            </w:rPr>
            <w:t>[Catégorie ]</w:t>
          </w:r>
        </w:p>
      </w:docPartBody>
    </w:docPart>
    <w:docPart>
      <w:docPartPr>
        <w:name w:val="42AD82D30B504E87A66BB869A63DD5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EAD96-4E2A-4859-924C-08C0AAE52ED5}"/>
      </w:docPartPr>
      <w:docPartBody>
        <w:p w:rsidR="00BD28EA" w:rsidRDefault="001A116B">
          <w:r w:rsidRPr="00A9151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1"/>
    <w:rsid w:val="000A0C76"/>
    <w:rsid w:val="001A116B"/>
    <w:rsid w:val="002F774E"/>
    <w:rsid w:val="00434C93"/>
    <w:rsid w:val="004A02E8"/>
    <w:rsid w:val="00962051"/>
    <w:rsid w:val="00BB2841"/>
    <w:rsid w:val="00BD28EA"/>
    <w:rsid w:val="00F0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1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</Template>
  <TotalTime>315</TotalTime>
  <Pages>17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Maxime Bourgain</cp:lastModifiedBy>
  <cp:revision>44</cp:revision>
  <dcterms:created xsi:type="dcterms:W3CDTF">2021-05-20T19:05:00Z</dcterms:created>
  <dcterms:modified xsi:type="dcterms:W3CDTF">2021-06-03T11:08:00Z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