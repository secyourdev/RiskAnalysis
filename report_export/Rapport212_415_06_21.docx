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p w14:paraId="417ACA30" w14:textId="0842714B" w:rsidR="00901286" w:rsidRDefault="00CA2C5B" w:rsidP="00901286">
            <w:pPr>
              <w:spacing w:after="160" w:line="259" w:lineRule="auto"/>
              <w:jc w:val="center"/>
            </w:pPr>
            <w:r>
              <w:t>Confidentiel</w:t>
            </w:r>
          </w:p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40F412E" w14:textId="591C6D4C" w:rsidR="00767A77" w:rsidRDefault="00CA2C5B" w:rsidP="00CA2C5B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/>
      </w:r>
    </w:p>
    <w:p w14:paraId="3299E1C4" w14:textId="47F1A93C" w:rsidR="00CA2C5B" w:rsidRPr="00E178B4" w:rsidRDefault="00CA2C5B" w:rsidP="00CA2C5B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/>
      </w:r>
    </w:p>
    <w:p w14:paraId="53F55203" w14:textId="72B62D3B" w:rsidR="00901286" w:rsidRDefault="00CA2C5B" w:rsidP="00CA2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Tél : </w:t>
      </w:r>
    </w:p>
    <w:p w14:paraId="51F235A8" w14:textId="579439EF" w:rsidR="00CA2C5B" w:rsidRDefault="00CA2C5B" w:rsidP="00CA2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/>
      </w:r>
    </w:p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0368F68" w14:textId="780D4F7B" w:rsidR="00901286" w:rsidRPr="00CA2C5B" w:rsidRDefault="00CA2C5B" w:rsidP="00CA2C5B">
      <w:pPr>
        <w:pStyle w:val="Titre"/>
        <w:jc w:val="center"/>
        <w:rPr>
          <w:sz w:val="72"/>
          <w:szCs w:val="72"/>
        </w:rPr>
      </w:pPr>
      <w:r>
        <w:rPr>
          <w:sz w:val="72"/>
          <w:szCs w:val="72"/>
        </w:rPr>
        <w:t/>
      </w: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026202A9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r w:rsidR="00CA2C5B">
        <w:t xml:space="preserve">01.01 </w:t>
      </w:r>
      <w:r>
        <w:t>du projet</w:t>
      </w:r>
      <w:r w:rsidR="000A58D3">
        <w:t xml:space="preserve"> le </w:t>
      </w:r>
      <w:r w:rsidR="00CA2C5B">
        <w:t>15/06/21.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685CEE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685CEE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685CEE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CarlosCoffreFort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Réussir à développer un coffre-fort de sécurité visant une évalaution EAL3 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18-05-2021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19-05-2021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20-05-2021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21-05-2021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22-05-2021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2 ans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1an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Confidentiel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14A5824D" w14:textId="77777777" w:rsidR="002E565A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</w:t>
      </w:r>
    </w:p>
    <w:p w14:paraId="2C847B0C" w14:textId="77777777" w:rsidR="002E565A" w:rsidRPr="002E565A" w:rsidRDefault="002E565A" w:rsidP="002E565A">
      <w:pPr>
        <w:pStyle w:val="Paragraphedeliste"/>
        <w:rPr>
          <w:sz w:val="24"/>
          <w:szCs w:val="24"/>
        </w:rPr>
      </w:pPr>
    </w:p>
    <w:p w14:paraId="5DFE774C" w14:textId="70C019AA" w:rsidR="0075445A" w:rsidRPr="00143498" w:rsidRDefault="001B5DEC" w:rsidP="002E565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143498">
        <w:rPr>
          <w:sz w:val="24"/>
          <w:szCs w:val="24"/>
        </w:rPr>
        <w:t>PINTO Carlos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PINTO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sécurité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GHAZLI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sécurité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DREUILHET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Romain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sécurité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LEBON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Michael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sécurité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BOURGAIN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Maxime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sécurité</w:t>
            </w:r>
          </w:p>
        </w:tc>
      </w:tr>
    </w:tbl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</w:t>
      </w:r>
      <w:r w:rsidR="00F408CE">
        <w:rPr>
          <w:noProof/>
        </w:rPr>
        <w:fldChar w:fldCharType="end"/>
      </w:r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/>
              <w:t xml:space="preserve"> # 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1.d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5.c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PINTO Carlos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GHAZLI INEL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DREUILHET Romain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LEBON Michael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</w:tr>
    </w:tbl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2</w:t>
      </w:r>
      <w:r w:rsidR="00F408CE">
        <w:rPr>
          <w:noProof/>
        </w:rPr>
        <w:fldChar w:fldCharType="end"/>
      </w:r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que le coffre fort doit stocker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permettant de déverouiller le coffre fort de mot de passe.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mise à jour est sécuritée et impose de disposer d'une clé publique de vérification de signature</w:t>
            </w:r>
          </w:p>
        </w:tc>
      </w:tr>
    </w:tbl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3</w:t>
      </w:r>
      <w:r w:rsidR="00F408CE">
        <w:rPr>
          <w:noProof/>
        </w:rPr>
        <w:fldChar w:fldCharType="end"/>
      </w:r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Memoire Flash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Mémoire Flash permettant de stocker les données non confidentielles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Mémoire RAM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Mémoire RAM de travail du processeur</w:t>
            </w:r>
          </w:p>
        </w:tc>
      </w:tr>
    </w:tbl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4</w:t>
      </w:r>
      <w:r w:rsidR="00F408CE">
        <w:rPr>
          <w:noProof/>
        </w:rPr>
        <w:fldChar w:fldCharType="end"/>
      </w:r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tbl>
      <w:tblGrid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Enregistrer des comptes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mission rendue est de pouvoir stocker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Memoire Flash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Enregistrer des comptes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mission rendue est de pouvoir stocker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Mémoire RAM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Limiter l'accès au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L'accès au coffre-fort de mot de passe doit être limité aux personnes habilités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Memoire Flash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Limiter l'accès au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L'accès au coffre-fort de mot de passe doit être limité aux personnes habilités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Mémoire RAM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Mise à jour sécurisé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 coffre fort doit pouvoir être mis à jourde façon sécurisé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Memoire Flash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Démarrage sécurisé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 coffre fort vérifie que son logiciel est authentique avant de s'executer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Memoire Flash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Mise à jour sécurisé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 coffre fort doit pouvoir être mis à jourde façon sécurisé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Mémoire RAM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</w:tbl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5</w:t>
      </w:r>
      <w:r w:rsidR="00F408CE">
        <w:rPr>
          <w:noProof/>
        </w:rPr>
        <w:fldChar w:fldCharType="end"/>
      </w:r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Nombre d’échelons de l’échelle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EchelleDeGravité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6</w:t>
      </w:r>
      <w:r w:rsidR="00F408CE">
        <w:rPr>
          <w:noProof/>
        </w:rPr>
        <w:fldChar w:fldCharType="end"/>
      </w:r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371642"/>
      <w:r>
        <w:t>Détails des niveaux de l’échelle ${echelle_X}</w:t>
      </w:r>
      <w:bookmarkEnd w:id="28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Nulle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Très faible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Moyen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Elevée</w:t>
            </w:r>
          </w:p>
        </w:tc>
      </w:tr>
    </w:tbl>
    <w:p w14:paraId="4113B069" w14:textId="30BEE613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7</w:t>
      </w:r>
      <w:r w:rsidR="00F408CE">
        <w:rPr>
          <w:noProof/>
        </w:rPr>
        <w:fldChar w:fldCharType="end"/>
      </w:r>
      <w:r>
        <w:t xml:space="preserve"> : Détails des niveaux </w:t>
      </w:r>
      <w:r w:rsidRPr="003D169D">
        <w:t>de l'échelle ${echelle_X}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371643"/>
      <w:r>
        <w:lastRenderedPageBreak/>
        <w:t>Détails des niveaux de l’échelle ${echelle_Y}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${da_niveau2} </w:t>
      </w:r>
    </w:p>
    <w:p w14:paraId="1E818EEF" w14:textId="61293A9C" w:rsidR="00475B37" w:rsidRDefault="00475B37" w:rsidP="00CA3A1C">
      <w:pPr>
        <w:pStyle w:val="Lgende"/>
      </w:pPr>
      <w:bookmarkStart w:id="31" w:name="_Toc73371700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8</w:t>
      </w:r>
      <w:r w:rsidR="00F408CE">
        <w:rPr>
          <w:noProof/>
        </w:rPr>
        <w:fldChar w:fldCharType="end"/>
      </w:r>
      <w:r>
        <w:t xml:space="preserve"> : Détails des niveaux de </w:t>
      </w:r>
      <w:r w:rsidRPr="003D169D">
        <w:t>l'échelle ${echelle_Y}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371644"/>
      <w:r w:rsidRPr="00093D8C">
        <w:lastRenderedPageBreak/>
        <w:t>Événements redoutés</w:t>
      </w:r>
      <w:bookmarkEnd w:id="32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services par un tiers non autorisé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 utilisateur non autorisé a accès à l'ensemble des comptes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ER3-ModificationCléSignature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clé de signature publique officielle est remplacée par une clé non officielle.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par un attaquant des mots de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3EC3C42B" w14:textId="5F84DF5C" w:rsidR="002E565A" w:rsidRDefault="009779FB" w:rsidP="002E565A">
      <w:pPr>
        <w:pStyle w:val="Lgende"/>
      </w:pPr>
      <w:bookmarkStart w:id="33" w:name="_Toc73371701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9</w:t>
      </w:r>
      <w:r w:rsidR="00F408CE">
        <w:rPr>
          <w:noProof/>
        </w:rPr>
        <w:fldChar w:fldCharType="end"/>
      </w:r>
      <w:r>
        <w:t xml:space="preserve"> : Détails des événements redoutés</w:t>
      </w:r>
      <w:bookmarkEnd w:id="33"/>
    </w:p>
    <w:p w14:paraId="626533E6" w14:textId="610EC4CE" w:rsidR="001B5DEC" w:rsidRPr="002E565A" w:rsidRDefault="002E565A" w:rsidP="002E565A">
      <w:pPr>
        <w:rPr>
          <w:i/>
          <w:iCs/>
          <w:sz w:val="18"/>
          <w:szCs w:val="18"/>
        </w:rPr>
      </w:pPr>
      <w: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371646"/>
      <w:r>
        <w:t>Socle de sécurité</w:t>
      </w:r>
      <w:bookmarkEnd w:id="37"/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État d'application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Commentaire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Référentiel de sécurité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Règles de codage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Non appliqué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58CD517F" w14:textId="142B5763" w:rsidR="00824BD9" w:rsidRDefault="00824BD9" w:rsidP="00CA3A1C">
      <w:pPr>
        <w:pStyle w:val="Lgende"/>
      </w:pPr>
      <w:bookmarkStart w:id="38" w:name="_Toc73371702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10</w:t>
      </w:r>
      <w:r w:rsidR="00F408CE">
        <w:rPr>
          <w:noProof/>
        </w:rPr>
        <w:fldChar w:fldCharType="end"/>
      </w:r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371647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371648"/>
      <w:r>
        <w:t>Etat de prise en compte du socle XXX</w:t>
      </w:r>
      <w:bookmarkEnd w:id="40"/>
    </w:p>
    <w:p w14:paraId="76986279" w14:textId="5CCCEB43" w:rsidR="00824BD9" w:rsidRDefault="00824BD9" w:rsidP="00CA3A1C">
      <w:pPr>
        <w:pStyle w:val="Lgende"/>
      </w:pPr>
      <w:bookmarkStart w:id="41" w:name="_Toc73371703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11</w:t>
      </w:r>
      <w:r w:rsidR="00F408CE">
        <w:rPr>
          <w:noProof/>
        </w:rPr>
        <w:fldChar w:fldCharType="end"/>
      </w:r>
      <w:r>
        <w:t xml:space="preserve"> : socle de sécurité XXX</w:t>
      </w:r>
      <w:bookmarkEnd w:id="41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2" w:name="_Toc71625966"/>
      <w:bookmarkStart w:id="43" w:name="_Toc71626261"/>
      <w:bookmarkStart w:id="44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2"/>
      <w:bookmarkEnd w:id="43"/>
      <w:bookmarkEnd w:id="44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5" w:name="_Toc71625967"/>
      <w:bookmarkStart w:id="46" w:name="_Toc71626262"/>
      <w:bookmarkStart w:id="47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5"/>
      <w:bookmarkEnd w:id="46"/>
      <w:bookmarkEnd w:id="47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8" w:name="_Toc73371651"/>
      <w:r w:rsidRPr="00093D8C">
        <w:t>Sources de risque et objectifs visés</w:t>
      </w:r>
      <w:bookmarkEnd w:id="48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</w:tr>
    </w:tbl>
    <w:p w14:paraId="17702971" w14:textId="44E07DFD" w:rsidR="000F7EA9" w:rsidRDefault="000F7EA9" w:rsidP="00CA3A1C">
      <w:pPr>
        <w:pStyle w:val="Lgende"/>
      </w:pPr>
      <w:bookmarkStart w:id="49" w:name="_Toc73371704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12</w:t>
      </w:r>
      <w:r w:rsidR="00F408CE">
        <w:rPr>
          <w:noProof/>
        </w:rPr>
        <w:fldChar w:fldCharType="end"/>
      </w:r>
      <w:r>
        <w:t xml:space="preserve"> : Source de risques et objectifs visés</w:t>
      </w:r>
      <w:bookmarkEnd w:id="49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0" w:name="_Toc71625968"/>
      <w:bookmarkStart w:id="51" w:name="_Toc71626263"/>
      <w:bookmarkStart w:id="52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0"/>
      <w:bookmarkEnd w:id="51"/>
      <w:bookmarkEnd w:id="52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3" w:name="_Toc73371653"/>
      <w:r w:rsidRPr="00B44C8C">
        <w:t>Évaluation des sources de risques</w:t>
      </w:r>
      <w:bookmarkEnd w:id="53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Faible</w:t>
            </w:r>
          </w:p>
        </w:tc>
      </w:tr>
    </w:tbl>
    <w:p w14:paraId="43AB77A5" w14:textId="60559086" w:rsidR="008C0D1C" w:rsidRDefault="000F7EA9" w:rsidP="008C0D1C">
      <w:pPr>
        <w:pStyle w:val="Lgende"/>
      </w:pPr>
      <w:bookmarkStart w:id="54" w:name="_Toc73371705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13</w:t>
      </w:r>
      <w:r w:rsidR="00F408CE">
        <w:rPr>
          <w:noProof/>
        </w:rPr>
        <w:fldChar w:fldCharType="end"/>
      </w:r>
      <w:r>
        <w:t xml:space="preserve"> : </w:t>
      </w:r>
      <w:r w:rsidR="00ED48EA">
        <w:t>Evaluations des sources de risque</w:t>
      </w:r>
      <w:bookmarkEnd w:id="54"/>
    </w:p>
    <w:p w14:paraId="1EC0AA64" w14:textId="67D4C05B" w:rsidR="001B5DEC" w:rsidRPr="008C0D1C" w:rsidRDefault="008C0D1C" w:rsidP="008C0D1C">
      <w:pPr>
        <w:rPr>
          <w:i/>
          <w:iCs/>
          <w:sz w:val="18"/>
          <w:szCs w:val="18"/>
        </w:rPr>
      </w:pPr>
      <w:r>
        <w:br w:type="page"/>
      </w:r>
    </w:p>
    <w:p w14:paraId="0E693175" w14:textId="77777777" w:rsidR="001B5DEC" w:rsidRDefault="001B5DEC" w:rsidP="001B5DEC">
      <w:pPr>
        <w:pStyle w:val="Titre2"/>
      </w:pPr>
      <w:bookmarkStart w:id="55" w:name="_Toc71625969"/>
      <w:bookmarkStart w:id="56" w:name="_Toc71626264"/>
      <w:bookmarkStart w:id="57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5"/>
      <w:bookmarkEnd w:id="56"/>
      <w:bookmarkEnd w:id="57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8" w:name="_Toc73371655"/>
      <w:r w:rsidRPr="00B44C8C">
        <w:t>Choix des sources de risque</w:t>
      </w:r>
      <w:bookmarkEnd w:id="58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Élevée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</w:tbl>
    <w:p w14:paraId="6E02CF4F" w14:textId="54CBAC85" w:rsidR="001B5DEC" w:rsidRPr="00CA3A1C" w:rsidRDefault="00ED48EA" w:rsidP="00CA3A1C">
      <w:pPr>
        <w:pStyle w:val="Lgende"/>
      </w:pPr>
      <w:bookmarkStart w:id="59" w:name="_Toc73371706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14</w:t>
      </w:r>
      <w:r w:rsidR="00F408CE">
        <w:rPr>
          <w:noProof/>
        </w:rPr>
        <w:fldChar w:fldCharType="end"/>
      </w:r>
      <w:r>
        <w:t xml:space="preserve"> : Synthèse des sources de risque retenues</w:t>
      </w:r>
      <w:bookmarkEnd w:id="59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0" w:name="_Toc73371656"/>
      <w:r w:rsidRPr="00B44C8C">
        <w:lastRenderedPageBreak/>
        <w:t>Cartographie des "Source de risque / Objectif visé"</w:t>
      </w:r>
      <w:bookmarkEnd w:id="60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61" w:name="_Toc73372415"/>
      <w:r>
        <w:t xml:space="preserve">Figure </w:t>
      </w:r>
      <w:r w:rsidR="00F408CE">
        <w:fldChar w:fldCharType="begin"/>
      </w:r>
      <w:r w:rsidR="00F408CE">
        <w:instrText xml:space="preserve"> SEQ Figure \* ARABIC </w:instrText>
      </w:r>
      <w:r w:rsidR="00F408CE">
        <w:fldChar w:fldCharType="separate"/>
      </w:r>
      <w:r w:rsidR="00BE0D45">
        <w:rPr>
          <w:noProof/>
        </w:rPr>
        <w:t>1</w:t>
      </w:r>
      <w:r w:rsidR="00F408C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sources de risque / Objectif visé</w:t>
      </w:r>
      <w:bookmarkEnd w:id="61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2" w:name="_Toc71626265"/>
      <w:bookmarkStart w:id="63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2"/>
      <w:bookmarkEnd w:id="63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7" w:name="_Toc73371659"/>
      <w:r w:rsidRPr="0006354C">
        <w:t>Création des seuils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4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2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1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8" w:name="_Toc73371660"/>
      <w:r w:rsidRPr="0006354C">
        <w:lastRenderedPageBreak/>
        <w:t>Parties prenantes</w:t>
      </w:r>
      <w:bookmarkEnd w:id="68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Producteur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ChinaUsine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Développeur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IndiaDev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69" w:name="_Toc73371707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15</w:t>
      </w:r>
      <w:r w:rsidR="00F408CE">
        <w:rPr>
          <w:noProof/>
        </w:rPr>
        <w:fldChar w:fldCharType="end"/>
      </w:r>
      <w:r>
        <w:t xml:space="preserve"> : Détails des parties prenantes et leurs caractéristiques</w:t>
      </w:r>
      <w:bookmarkEnd w:id="69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70" w:name="_Toc73371661"/>
      <w:r w:rsidRPr="0006354C">
        <w:lastRenderedPageBreak/>
        <w:t>Parties prenantes internes</w:t>
      </w:r>
      <w:bookmarkEnd w:id="70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71" w:name="_Toc73372416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 w:rsidR="00BE0D45">
        <w:rPr>
          <w:noProof/>
        </w:rPr>
        <w:t>2</w:t>
      </w:r>
      <w:r w:rsidR="00685CE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71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2" w:name="_Toc73371662"/>
      <w:r w:rsidRPr="0006354C">
        <w:lastRenderedPageBreak/>
        <w:t>Parties prenantes externes</w:t>
      </w:r>
      <w:bookmarkEnd w:id="72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3" w:name="_Toc73372417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 w:rsidR="00BE0D45">
        <w:rPr>
          <w:noProof/>
        </w:rPr>
        <w:t>3</w:t>
      </w:r>
      <w:r w:rsidR="00685CE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3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4" w:name="_Toc71625971"/>
      <w:bookmarkStart w:id="75" w:name="_Toc71626267"/>
      <w:bookmarkStart w:id="76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4"/>
      <w:bookmarkEnd w:id="75"/>
      <w:bookmarkEnd w:id="76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7" w:name="_Toc73371664"/>
      <w:r w:rsidRPr="008F7C94">
        <w:t>Liste des évènements redoutés établis à l'atelier 1.c</w:t>
      </w:r>
      <w:bookmarkEnd w:id="77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services par un tiers non autorisé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 utilisateur non autorisé a accès à l'ensemble des comptes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ER3-ModificationCléSignature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clé de signature publique officielle est remplacée par une clé non officielle.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par un attaquant des mots de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8" w:name="_Toc73371708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16</w:t>
      </w:r>
      <w:r w:rsidR="00F408CE">
        <w:rPr>
          <w:noProof/>
        </w:rPr>
        <w:fldChar w:fldCharType="end"/>
      </w:r>
      <w:r>
        <w:t xml:space="preserve"> </w:t>
      </w:r>
      <w:r w:rsidRPr="005C0808">
        <w:t>: Détails des événements redoutés</w:t>
      </w:r>
      <w:bookmarkEnd w:id="78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79" w:name="_Toc73371665"/>
      <w:r w:rsidRPr="000A6B37">
        <w:lastRenderedPageBreak/>
        <w:t>Liste des couples sources de risques / objectifs visés retenus établis à l'atelier 2</w:t>
      </w:r>
      <w:bookmarkEnd w:id="79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</w:tr>
    </w:tbl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80" w:name="_Toc73371709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17</w:t>
      </w:r>
      <w:r w:rsidR="00F408CE">
        <w:rPr>
          <w:noProof/>
        </w:rPr>
        <w:fldChar w:fldCharType="end"/>
      </w:r>
      <w:r w:rsidRPr="00370A5A">
        <w:t xml:space="preserve"> : Source de risques et objectifs visés</w:t>
      </w:r>
      <w:bookmarkEnd w:id="80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81" w:name="_Toc73371666"/>
      <w:r w:rsidRPr="000A6B37">
        <w:lastRenderedPageBreak/>
        <w:t>Scénarios stratégiques</w:t>
      </w:r>
      <w:bookmarkEnd w:id="81"/>
      <w:r w:rsidRPr="000A6B37">
        <w:t xml:space="preserve"> </w:t>
      </w:r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Source de risque / Objectif visé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 / Vol d'argent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 / Espionnage</w:t>
            </w:r>
          </w:p>
        </w:tc>
      </w:tr>
    </w:tbl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2" w:name="_Toc73371710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18</w:t>
      </w:r>
      <w:r w:rsidR="00685CEE">
        <w:rPr>
          <w:noProof/>
        </w:rPr>
        <w:fldChar w:fldCharType="end"/>
      </w:r>
      <w:r>
        <w:t xml:space="preserve"> : Tableau des s</w:t>
      </w:r>
      <w:r w:rsidRPr="007D35EF">
        <w:t>cénarios stratégiques</w:t>
      </w:r>
      <w:bookmarkEnd w:id="82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3" w:name="_Toc73371667"/>
      <w:r w:rsidRPr="000A6B37">
        <w:lastRenderedPageBreak/>
        <w:t>Chemins d'attaque</w:t>
      </w:r>
      <w:bookmarkEnd w:id="83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chemin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4" w:name="_Toc73371711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19</w:t>
      </w:r>
      <w:r w:rsidR="00685CEE">
        <w:rPr>
          <w:noProof/>
        </w:rPr>
        <w:fldChar w:fldCharType="end"/>
      </w:r>
      <w:r>
        <w:t xml:space="preserve"> : Tableau des c</w:t>
      </w:r>
      <w:r w:rsidRPr="00BD680E">
        <w:t>hemins d'attaque</w:t>
      </w:r>
      <w:bookmarkEnd w:id="84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5" w:name="_Toc71625972"/>
      <w:bookmarkStart w:id="86" w:name="_Toc71626268"/>
      <w:bookmarkStart w:id="87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5"/>
      <w:bookmarkEnd w:id="86"/>
      <w:bookmarkEnd w:id="87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8" w:name="_Toc73371669"/>
      <w:r w:rsidRPr="000A6B37">
        <w:t>Liste des parties prenantes établis à l'atelier 3.a</w:t>
      </w:r>
      <w:bookmarkEnd w:id="88"/>
    </w:p>
    <w:tbl>
      <w:tblGrid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Producteur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ChinaUsine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Développeur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IndiaDev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89" w:name="_Toc73371712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20</w:t>
      </w:r>
      <w:r w:rsidR="00685CEE">
        <w:rPr>
          <w:noProof/>
        </w:rPr>
        <w:fldChar w:fldCharType="end"/>
      </w:r>
      <w:r w:rsidRPr="00F22E3A">
        <w:t xml:space="preserve"> : Détails des parties prenantes et leurs caractéristiques</w:t>
      </w:r>
      <w:bookmarkEnd w:id="89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90" w:name="_Toc73371670"/>
      <w:r>
        <w:lastRenderedPageBreak/>
        <w:t>Mesure de sécurité</w:t>
      </w:r>
      <w:bookmarkEnd w:id="90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${mesure_de_securite}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91" w:name="_Toc73371713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21</w:t>
      </w:r>
      <w:r w:rsidR="00685CEE">
        <w:rPr>
          <w:noProof/>
        </w:rPr>
        <w:fldChar w:fldCharType="end"/>
      </w:r>
      <w:r>
        <w:t xml:space="preserve"> : Tableau des m</w:t>
      </w:r>
      <w:r w:rsidRPr="00EC42A9">
        <w:t>esures de sécurité</w:t>
      </w:r>
      <w:bookmarkEnd w:id="91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2" w:name="_Toc73371671"/>
      <w:r w:rsidRPr="00A93858">
        <w:lastRenderedPageBreak/>
        <w:t>Évaluation</w:t>
      </w:r>
      <w:bookmarkEnd w:id="92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${evaluation}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3" w:name="_Toc73371714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22</w:t>
      </w:r>
      <w:r w:rsidR="00685CEE">
        <w:rPr>
          <w:noProof/>
        </w:rPr>
        <w:fldChar w:fldCharType="end"/>
      </w:r>
      <w:r>
        <w:t xml:space="preserve"> : Tableau des é</w:t>
      </w:r>
      <w:r w:rsidRPr="00723A54">
        <w:t>valuation</w:t>
      </w:r>
      <w:r>
        <w:t>s</w:t>
      </w:r>
      <w:bookmarkEnd w:id="93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4" w:name="_Toc73371672"/>
      <w:r>
        <w:lastRenderedPageBreak/>
        <w:t>Parties prenantes</w:t>
      </w:r>
      <w:bookmarkEnd w:id="94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5" w:name="_Toc73372418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 w:rsidR="00BE0D45">
        <w:rPr>
          <w:noProof/>
        </w:rPr>
        <w:t>4</w:t>
      </w:r>
      <w:r w:rsidR="00685CE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5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6" w:name="_Toc71625973"/>
      <w:bookmarkStart w:id="97" w:name="_Toc71626269"/>
      <w:bookmarkStart w:id="98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6"/>
      <w:bookmarkEnd w:id="97"/>
      <w:bookmarkEnd w:id="98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99" w:name="_Toc71625974"/>
      <w:bookmarkStart w:id="100" w:name="_Toc71626270"/>
      <w:bookmarkStart w:id="101" w:name="_Toc73371674"/>
      <w:r w:rsidRPr="00320D94">
        <w:t>Activité 4.a (Élaborer les scénarios opérationnels)</w:t>
      </w:r>
      <w:bookmarkEnd w:id="99"/>
      <w:bookmarkEnd w:id="100"/>
      <w:bookmarkEnd w:id="101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2" w:name="_Toc73371675"/>
      <w:r w:rsidRPr="003D6FA1">
        <w:t>Liste des scénarios stratégiques établis lors de l'atelier 3.b</w:t>
      </w:r>
      <w:bookmarkEnd w:id="102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3" w:name="_Toc73371715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23</w:t>
      </w:r>
      <w:r w:rsidR="00685CEE">
        <w:rPr>
          <w:noProof/>
        </w:rPr>
        <w:fldChar w:fldCharType="end"/>
      </w:r>
      <w:r w:rsidRPr="00D258BF">
        <w:t xml:space="preserve"> : Tableau des scénarios stratégiques</w:t>
      </w:r>
      <w:bookmarkEnd w:id="103"/>
      <w:r w:rsidR="00BB303E">
        <w:rPr>
          <w:sz w:val="24"/>
          <w:szCs w:val="24"/>
        </w:rPr>
        <w:br w:type="page"/>
      </w:r>
    </w:p>
    <w:p w14:paraId="78002005" w14:textId="16EEB9A1" w:rsidR="00BB303E" w:rsidRDefault="00BB303E" w:rsidP="00BB303E">
      <w:pPr>
        <w:pStyle w:val="Titre3"/>
      </w:pPr>
      <w:bookmarkStart w:id="104" w:name="_Toc73371676"/>
      <w:r>
        <w:lastRenderedPageBreak/>
        <w:t xml:space="preserve">Scénario </w:t>
      </w:r>
      <w:bookmarkEnd w:id="104"/>
      <w:r w:rsidR="008218D8">
        <w:t>opérationnel</w:t>
      </w:r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reza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azer
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rrrr</w:t>
            </w:r>
          </w:p>
        </w:tc>
      </w:tr>
    </w:tbl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5" w:name="_Toc73371716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24</w:t>
      </w:r>
      <w:r w:rsidR="00685CEE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5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6" w:name="_Toc73371677"/>
      <w:r w:rsidRPr="003D6FA1">
        <w:lastRenderedPageBreak/>
        <w:t xml:space="preserve">Liste des </w:t>
      </w:r>
      <w:r>
        <w:t>modes opératoires</w:t>
      </w:r>
      <w:bookmarkEnd w:id="106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reza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azer
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rrrr</w:t>
            </w:r>
          </w:p>
        </w:tc>
      </w:tr>
    </w:tbl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7" w:name="_Toc73371717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25</w:t>
      </w:r>
      <w:r w:rsidR="00685CEE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7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8" w:name="_Toc71625975"/>
      <w:bookmarkStart w:id="109" w:name="_Toc71626271"/>
      <w:bookmarkStart w:id="110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8"/>
      <w:bookmarkEnd w:id="109"/>
      <w:bookmarkEnd w:id="110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11" w:name="_Toc73371679"/>
      <w:r>
        <w:t>Liste des échelles</w:t>
      </w:r>
      <w:bookmarkEnd w:id="111"/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2" w:name="_Toc73371718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26</w:t>
      </w:r>
      <w:r w:rsidR="00685CEE">
        <w:rPr>
          <w:noProof/>
        </w:rPr>
        <w:fldChar w:fldCharType="end"/>
      </w:r>
      <w:r>
        <w:t xml:space="preserve"> : </w:t>
      </w:r>
      <w:r w:rsidRPr="00383571">
        <w:t>Tableau des échelles de gravité</w:t>
      </w:r>
      <w:bookmarkEnd w:id="112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3" w:name="_Toc73371680"/>
      <w:r w:rsidRPr="00C17B79">
        <w:lastRenderedPageBreak/>
        <w:t>Niveaux des échelles de vraisemblance</w:t>
      </w:r>
      <w:bookmarkEnd w:id="113"/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4" w:name="_Toc73371719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>
        <w:rPr>
          <w:noProof/>
        </w:rPr>
        <w:t>27</w:t>
      </w:r>
      <w:r w:rsidR="00685CEE">
        <w:rPr>
          <w:noProof/>
        </w:rPr>
        <w:fldChar w:fldCharType="end"/>
      </w:r>
      <w:r>
        <w:t xml:space="preserve"> : Détails des n</w:t>
      </w:r>
      <w:r w:rsidRPr="009734A0">
        <w:t>iveaux des échelles de vraisemblance</w:t>
      </w:r>
      <w:bookmarkEnd w:id="114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5" w:name="_Toc73371681"/>
      <w:r w:rsidRPr="00320D94">
        <w:lastRenderedPageBreak/>
        <w:t>Évaluer la vraisemblance des scénarios opérationnels</w:t>
      </w:r>
      <w:bookmarkEnd w:id="115"/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6" w:name="_Toc73371720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>
        <w:rPr>
          <w:noProof/>
        </w:rPr>
        <w:t>28</w:t>
      </w:r>
      <w:r w:rsidR="00685CEE">
        <w:rPr>
          <w:noProof/>
        </w:rPr>
        <w:fldChar w:fldCharType="end"/>
      </w:r>
      <w:r>
        <w:t xml:space="preserve"> : </w:t>
      </w:r>
      <w:r w:rsidRPr="00112EB4">
        <w:t>Évaluation de la vraisemblance</w:t>
      </w:r>
      <w:bookmarkEnd w:id="116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7" w:name="_Toc71625976"/>
      <w:bookmarkStart w:id="118" w:name="_Toc71626272"/>
      <w:bookmarkStart w:id="119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7"/>
      <w:bookmarkEnd w:id="118"/>
      <w:bookmarkEnd w:id="119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20" w:name="_Toc71625977"/>
      <w:bookmarkStart w:id="121" w:name="_Toc71626273"/>
      <w:bookmarkStart w:id="122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20"/>
      <w:bookmarkEnd w:id="121"/>
      <w:bookmarkEnd w:id="122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3" w:name="_Toc73371684"/>
      <w:r w:rsidRPr="003D6FA1">
        <w:t>Cartographie du risque initial</w:t>
      </w:r>
      <w:bookmarkEnd w:id="123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 R1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4" w:name="_Toc73372419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>
        <w:rPr>
          <w:noProof/>
        </w:rPr>
        <w:t>5</w:t>
      </w:r>
      <w:r w:rsidR="00685CEE">
        <w:rPr>
          <w:noProof/>
        </w:rPr>
        <w:fldChar w:fldCharType="end"/>
      </w:r>
      <w:r>
        <w:t xml:space="preserve"> : </w:t>
      </w:r>
      <w:r w:rsidRPr="00FB2608">
        <w:t>Cartographie du risque initial</w:t>
      </w:r>
      <w:bookmarkEnd w:id="124"/>
    </w:p>
    <w:p w14:paraId="04ACB465" w14:textId="77777777" w:rsidR="001B5DEC" w:rsidRDefault="001B5DEC" w:rsidP="006E36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5" w:name="_Toc71625978"/>
      <w:bookmarkStart w:id="126" w:name="_Toc71626274"/>
      <w:bookmarkStart w:id="127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5"/>
      <w:bookmarkEnd w:id="126"/>
      <w:bookmarkEnd w:id="127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8" w:name="_Toc73371686"/>
      <w:r w:rsidRPr="00BB303E">
        <w:t>Cartographie du risque initial</w:t>
      </w:r>
      <w:bookmarkEnd w:id="128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9" w:name="_Toc73372420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>
        <w:rPr>
          <w:noProof/>
        </w:rPr>
        <w:t>6</w:t>
      </w:r>
      <w:r w:rsidR="00685CEE">
        <w:rPr>
          <w:noProof/>
        </w:rPr>
        <w:fldChar w:fldCharType="end"/>
      </w:r>
      <w:r>
        <w:t xml:space="preserve"> : </w:t>
      </w:r>
      <w:r w:rsidRPr="0003629A">
        <w:t>Cartographie du risque initial</w:t>
      </w:r>
      <w:bookmarkEnd w:id="129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0" w:name="_Toc73371687"/>
      <w:bookmarkStart w:id="131" w:name="_Hlk73354141"/>
      <w:r>
        <w:t>Plan d’amélioration continue de la sécurité</w:t>
      </w:r>
      <w:bookmarkEnd w:id="130"/>
    </w:p>
    <w:bookmarkEnd w:id="131"/>
    <w:tbl>
      <w:tblGrid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des risques associés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Principe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Frein et difficultés de mise en oeuvre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Cout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Échéance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statut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Imposer la complexité du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font au minimum 12 caractères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Capot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Capot de protection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2" w:name="_Toc73371721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>
        <w:rPr>
          <w:noProof/>
        </w:rPr>
        <w:t>29</w:t>
      </w:r>
      <w:r w:rsidR="00685CEE">
        <w:rPr>
          <w:noProof/>
        </w:rPr>
        <w:fldChar w:fldCharType="end"/>
      </w:r>
      <w:r>
        <w:t xml:space="preserve"> : Tableau des p</w:t>
      </w:r>
      <w:r w:rsidRPr="00774795">
        <w:t>lans d'amélioration continue de la sécurité</w:t>
      </w:r>
      <w:bookmarkEnd w:id="132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3" w:name="_Toc71625979"/>
      <w:bookmarkStart w:id="134" w:name="_Toc71626275"/>
      <w:bookmarkStart w:id="135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3"/>
      <w:bookmarkEnd w:id="134"/>
      <w:bookmarkEnd w:id="135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6" w:name="_Toc73371689"/>
      <w:r w:rsidRPr="003D6FA1">
        <w:t>Évaluation et documentation des risques résiduels</w:t>
      </w:r>
      <w:bookmarkEnd w:id="136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 redouté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 initiale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Vraisemblance initiale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Risque initial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risque résiduel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du risque résiduel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Vraisemblance résiduelle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Risque résiduelle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Gestion du risque résiduel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Capot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Imposer la complexité du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7" w:name="_Toc73371722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>
        <w:rPr>
          <w:noProof/>
        </w:rPr>
        <w:t>30</w:t>
      </w:r>
      <w:r w:rsidR="00685CEE">
        <w:rPr>
          <w:noProof/>
        </w:rPr>
        <w:fldChar w:fldCharType="end"/>
      </w:r>
      <w:r>
        <w:t xml:space="preserve"> : </w:t>
      </w:r>
      <w:r w:rsidRPr="00D11217">
        <w:t>Évaluation et documentation des risques résiduels</w:t>
      </w:r>
      <w:bookmarkEnd w:id="137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66BC45C4" w:rsidR="00F05FB4" w:rsidRPr="008218D8" w:rsidRDefault="00F05FB4" w:rsidP="008218D8">
      <w:pPr>
        <w:pStyle w:val="Titre3"/>
      </w:pPr>
      <w:r w:rsidRPr="00C17B79">
        <w:br w:type="page"/>
      </w:r>
      <w:bookmarkStart w:id="138" w:name="_Hlk73354673"/>
      <w:bookmarkStart w:id="139" w:name="_Toc73371690"/>
      <w:r w:rsidRPr="008218D8">
        <w:lastRenderedPageBreak/>
        <w:t>Cartographie du risque initial</w:t>
      </w:r>
      <w:bookmarkEnd w:id="138"/>
      <w:bookmarkEnd w:id="139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40" w:name="_Toc73372421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>
        <w:rPr>
          <w:noProof/>
        </w:rPr>
        <w:t>7</w:t>
      </w:r>
      <w:r w:rsidR="00685CEE">
        <w:rPr>
          <w:noProof/>
        </w:rPr>
        <w:fldChar w:fldCharType="end"/>
      </w:r>
      <w:r>
        <w:t xml:space="preserve"> : </w:t>
      </w:r>
      <w:r w:rsidRPr="00FB7F71">
        <w:t>Cartographie du risque initial</w:t>
      </w:r>
      <w:bookmarkEnd w:id="140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41" w:name="_Toc73371691"/>
      <w:r w:rsidRPr="00F05FB4">
        <w:lastRenderedPageBreak/>
        <w:t>Cartographie du risque résiduel</w:t>
      </w:r>
      <w:bookmarkEnd w:id="141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 R3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2" w:name="_Toc73372422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>
        <w:rPr>
          <w:noProof/>
        </w:rPr>
        <w:t>8</w:t>
      </w:r>
      <w:r w:rsidR="00685CEE">
        <w:rPr>
          <w:noProof/>
        </w:rPr>
        <w:fldChar w:fldCharType="end"/>
      </w:r>
      <w:r>
        <w:t xml:space="preserve"> : </w:t>
      </w:r>
      <w:r w:rsidRPr="007D7945">
        <w:t>Cartographie du risque résiduel</w:t>
      </w:r>
      <w:bookmarkEnd w:id="142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3" w:name="_Toc73371692"/>
      <w:r w:rsidRPr="00F05FB4">
        <w:lastRenderedPageBreak/>
        <w:t>Annexes</w:t>
      </w:r>
      <w:bookmarkEnd w:id="143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4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D703" w14:textId="77777777" w:rsidR="00685CEE" w:rsidRDefault="00685CEE" w:rsidP="005E0813">
      <w:pPr>
        <w:spacing w:after="0" w:line="240" w:lineRule="auto"/>
      </w:pPr>
      <w:r>
        <w:separator/>
      </w:r>
    </w:p>
  </w:endnote>
  <w:endnote w:type="continuationSeparator" w:id="0">
    <w:p w14:paraId="0D99DFF3" w14:textId="77777777" w:rsidR="00685CEE" w:rsidRDefault="00685CEE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ED02" w14:textId="77777777" w:rsidR="00CA2C5B" w:rsidRDefault="00CA2C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p w14:paraId="4220537B" w14:textId="42B71FAF" w:rsidR="00657E01" w:rsidRDefault="00CA2C5B" w:rsidP="00767A77">
          <w:pPr>
            <w:pStyle w:val="Pieddepage"/>
            <w:jc w:val="center"/>
          </w:pPr>
          <w:r>
            <w:t/>
          </w:r>
        </w:p>
      </w:tc>
      <w:tc>
        <w:tcPr>
          <w:tcW w:w="3832" w:type="dxa"/>
        </w:tcPr>
        <w:p w14:paraId="6D2F7776" w14:textId="05B8BAC8" w:rsidR="00657E01" w:rsidRDefault="00CA2C5B" w:rsidP="00767A77">
          <w:pPr>
            <w:pStyle w:val="Pieddepage"/>
            <w:jc w:val="center"/>
          </w:pPr>
          <w:r>
            <w:t>01.01</w:t>
          </w:r>
        </w:p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F957" w14:textId="77777777" w:rsidR="00CA2C5B" w:rsidRDefault="00CA2C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90B2" w14:textId="77777777" w:rsidR="00685CEE" w:rsidRDefault="00685CEE" w:rsidP="005E0813">
      <w:pPr>
        <w:spacing w:after="0" w:line="240" w:lineRule="auto"/>
      </w:pPr>
      <w:r>
        <w:separator/>
      </w:r>
    </w:p>
  </w:footnote>
  <w:footnote w:type="continuationSeparator" w:id="0">
    <w:p w14:paraId="25D26414" w14:textId="77777777" w:rsidR="00685CEE" w:rsidRDefault="00685CEE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FBAC" w14:textId="77777777" w:rsidR="00CA2C5B" w:rsidRDefault="00CA2C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E81E99" w14:textId="617C1ECD" w:rsidR="00CB4AEF" w:rsidRPr="00767A77" w:rsidRDefault="00CA2C5B" w:rsidP="003A7BC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p w14:paraId="12E81E99" w14:textId="617C1ECD" w:rsidR="00CB4AEF" w:rsidRPr="00767A77" w:rsidRDefault="00CA2C5B" w:rsidP="003A7BC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8A4D" w14:textId="77777777" w:rsidR="00CA2C5B" w:rsidRDefault="00CA2C5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B32DBC"/>
    <w:multiLevelType w:val="hybridMultilevel"/>
    <w:tmpl w:val="69DC93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3"/>
  </w:num>
  <w:num w:numId="10">
    <w:abstractNumId w:val="15"/>
  </w:num>
  <w:num w:numId="11">
    <w:abstractNumId w:val="16"/>
  </w:num>
  <w:num w:numId="12">
    <w:abstractNumId w:val="9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80A99"/>
    <w:rsid w:val="0029467D"/>
    <w:rsid w:val="00294D8A"/>
    <w:rsid w:val="002C20E3"/>
    <w:rsid w:val="002E565A"/>
    <w:rsid w:val="002F5949"/>
    <w:rsid w:val="00336105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47368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85CEE"/>
    <w:rsid w:val="006B4104"/>
    <w:rsid w:val="006E3640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18D8"/>
    <w:rsid w:val="00824BD9"/>
    <w:rsid w:val="00844CC4"/>
    <w:rsid w:val="00852015"/>
    <w:rsid w:val="00866A7C"/>
    <w:rsid w:val="0087568A"/>
    <w:rsid w:val="00882998"/>
    <w:rsid w:val="008C0D1C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5FFB"/>
    <w:rsid w:val="00CA2C5B"/>
    <w:rsid w:val="00CA3A1C"/>
    <w:rsid w:val="00CA648F"/>
    <w:rsid w:val="00CB21A1"/>
    <w:rsid w:val="00CB4AEF"/>
    <w:rsid w:val="00CC48EC"/>
    <w:rsid w:val="00CC5920"/>
    <w:rsid w:val="00D1443B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408CE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  <w:style w:type="paragraph" w:styleId="Titre">
    <w:name w:val="Title"/>
    <w:basedOn w:val="Normal"/>
    <w:next w:val="Normal"/>
    <w:link w:val="TitreCar"/>
    <w:uiPriority w:val="10"/>
    <w:qFormat/>
    <w:rsid w:val="00CA2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2C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321</TotalTime>
  <Pages>48</Pages>
  <Words>2764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47</cp:revision>
  <dcterms:created xsi:type="dcterms:W3CDTF">2021-05-20T19:05:00Z</dcterms:created>
  <dcterms:modified xsi:type="dcterms:W3CDTF">2021-06-15T08:35:00Z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