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p w14:paraId="417ACA30" w14:textId="56AEA89B" w:rsidR="00901286" w:rsidRPr="00CF3C5B" w:rsidRDefault="003E38CE" w:rsidP="00901286">
            <w:pPr>
              <w:spacing w:after="160" w:line="259" w:lineRule="auto"/>
              <w:jc w:val="center"/>
              <w:rPr>
                <w:b/>
                <w:bCs/>
              </w:rPr>
            </w:pPr>
            <w:r w:rsidRPr="00CF3C5B">
              <w:rPr>
                <w:b/>
                <w:bCs/>
              </w:rPr>
              <w:t>${</w:t>
            </w:r>
            <w:proofErr w:type="spellStart"/>
            <w:r w:rsidRPr="00CF3C5B">
              <w:rPr>
                <w:b/>
                <w:bCs/>
              </w:rPr>
              <w:t>nv_conf</w:t>
            </w:r>
            <w:proofErr w:type="spellEnd"/>
            <w:r w:rsidRPr="00CF3C5B">
              <w:rPr>
                <w:b/>
                <w:bCs/>
              </w:rPr>
              <w:t>}</w:t>
            </w:r>
          </w:p>
        </w:tc>
      </w:tr>
    </w:tbl>
    <w:p w14:paraId="036A9CFA" w14:textId="77777777" w:rsidR="00CF3C5B" w:rsidRDefault="00CF3C5B" w:rsidP="00CF3C5B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Pr="00CA2C5B">
        <w:rPr>
          <w:sz w:val="24"/>
          <w:szCs w:val="24"/>
        </w:rPr>
        <w:t>Adresse société</w:t>
      </w:r>
      <w:r>
        <w:rPr>
          <w:sz w:val="24"/>
          <w:szCs w:val="24"/>
        </w:rPr>
        <w:t>}</w:t>
      </w:r>
    </w:p>
    <w:p w14:paraId="2C14CD88" w14:textId="77777777" w:rsidR="00CF3C5B" w:rsidRPr="00E178B4" w:rsidRDefault="00CF3C5B" w:rsidP="00CF3C5B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${Société}</w:t>
      </w:r>
    </w:p>
    <w:p w14:paraId="351DA26A" w14:textId="77777777" w:rsidR="00CF3C5B" w:rsidRDefault="00CF3C5B" w:rsidP="00CF3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Tél : ${Téléphone société}</w:t>
      </w:r>
    </w:p>
    <w:p w14:paraId="4CEC8556" w14:textId="77777777" w:rsidR="00CF3C5B" w:rsidRDefault="00CF3C5B" w:rsidP="00CF3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${Site}</w:t>
      </w:r>
    </w:p>
    <w:p w14:paraId="28C4235D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078D6893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56F1954F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0CF9E399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699D2DA3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4DECA3E0" w14:textId="77777777" w:rsidR="00CF3C5B" w:rsidRPr="00CA2C5B" w:rsidRDefault="00CF3C5B" w:rsidP="00CF3C5B">
      <w:pPr>
        <w:pStyle w:val="Titre"/>
        <w:jc w:val="center"/>
        <w:rPr>
          <w:sz w:val="72"/>
          <w:szCs w:val="72"/>
        </w:rPr>
      </w:pPr>
      <w:r>
        <w:rPr>
          <w:sz w:val="72"/>
          <w:szCs w:val="72"/>
        </w:rPr>
        <w:t>${Titre}</w:t>
      </w: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CF3C5B" w14:paraId="5F41A64A" w14:textId="77777777" w:rsidTr="008B1705">
        <w:tc>
          <w:tcPr>
            <w:tcW w:w="4394" w:type="dxa"/>
          </w:tcPr>
          <w:p w14:paraId="0A57A42A" w14:textId="77777777" w:rsidR="00CF3C5B" w:rsidRDefault="00CF3C5B" w:rsidP="008B1705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74954636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1DB383F3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0AD9BE59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5E68113B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5969E76A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4EDFA553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74D6367E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58F57BB4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5C979303" w14:textId="77777777" w:rsidR="00CF3C5B" w:rsidRDefault="00CF3C5B" w:rsidP="00CF3C5B">
      <w:pPr>
        <w:spacing w:after="0" w:line="240" w:lineRule="auto"/>
        <w:rPr>
          <w:sz w:val="24"/>
          <w:szCs w:val="24"/>
        </w:rPr>
      </w:pPr>
    </w:p>
    <w:p w14:paraId="3DEFC623" w14:textId="77777777" w:rsidR="00CF3C5B" w:rsidRDefault="00CF3C5B" w:rsidP="00CF3C5B">
      <w:pPr>
        <w:tabs>
          <w:tab w:val="right" w:pos="9070"/>
        </w:tabs>
        <w:spacing w:after="0" w:line="240" w:lineRule="auto"/>
      </w:pPr>
      <w:r>
        <w:t>Ce rapport est généré à partir de la version ${version} du projet le ${</w:t>
      </w:r>
      <w:proofErr w:type="spellStart"/>
      <w:r>
        <w:t>Date_pub</w:t>
      </w:r>
      <w:proofErr w:type="spellEnd"/>
      <w:r>
        <w:t>}.</w:t>
      </w:r>
    </w:p>
    <w:p w14:paraId="329103B5" w14:textId="77777777" w:rsidR="00CF3C5B" w:rsidRPr="00E178B4" w:rsidRDefault="00CF3C5B" w:rsidP="00CF3C5B">
      <w:pPr>
        <w:spacing w:after="0" w:line="240" w:lineRule="auto"/>
        <w:rPr>
          <w:sz w:val="24"/>
          <w:szCs w:val="24"/>
        </w:rPr>
      </w:pPr>
    </w:p>
    <w:p w14:paraId="153C7995" w14:textId="63C815B2" w:rsidR="000A58D3" w:rsidRPr="00144CAC" w:rsidRDefault="000A58D3" w:rsidP="00144CAC">
      <w:pPr>
        <w:rPr>
          <w:b/>
          <w:bCs/>
          <w:sz w:val="32"/>
          <w:szCs w:val="32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4C455E10" w14:textId="364028B1" w:rsidR="00997FA2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99" w:history="1">
        <w:r w:rsidR="00997FA2" w:rsidRPr="00EC407D">
          <w:rPr>
            <w:rStyle w:val="Lienhypertexte"/>
            <w:noProof/>
          </w:rPr>
          <w:t>1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Activité 3 - Scénarios stratégiques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_Toc73618099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6</w:t>
        </w:r>
        <w:r w:rsidR="00997FA2">
          <w:rPr>
            <w:noProof/>
            <w:webHidden/>
          </w:rPr>
          <w:fldChar w:fldCharType="end"/>
        </w:r>
      </w:hyperlink>
    </w:p>
    <w:p w14:paraId="1C366DBF" w14:textId="30A099B2" w:rsidR="00997FA2" w:rsidRDefault="000E2E3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0" w:history="1">
        <w:r w:rsidR="00997FA2" w:rsidRPr="00EC407D">
          <w:rPr>
            <w:rStyle w:val="Lienhypertexte"/>
            <w:noProof/>
          </w:rPr>
          <w:t>1.1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_Toc73618100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6</w:t>
        </w:r>
        <w:r w:rsidR="00997FA2">
          <w:rPr>
            <w:noProof/>
            <w:webHidden/>
          </w:rPr>
          <w:fldChar w:fldCharType="end"/>
        </w:r>
      </w:hyperlink>
    </w:p>
    <w:p w14:paraId="6F1CFB5F" w14:textId="25493B99" w:rsidR="00997FA2" w:rsidRDefault="000E2E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1" w:history="1">
        <w:r w:rsidR="00997FA2" w:rsidRPr="00EC407D">
          <w:rPr>
            <w:rStyle w:val="Lienhypertexte"/>
            <w:noProof/>
          </w:rPr>
          <w:t>1.1.1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Création des seuils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_Toc73618101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6</w:t>
        </w:r>
        <w:r w:rsidR="00997FA2">
          <w:rPr>
            <w:noProof/>
            <w:webHidden/>
          </w:rPr>
          <w:fldChar w:fldCharType="end"/>
        </w:r>
      </w:hyperlink>
    </w:p>
    <w:p w14:paraId="45E45430" w14:textId="4E209517" w:rsidR="00997FA2" w:rsidRDefault="000E2E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2" w:history="1">
        <w:r w:rsidR="00997FA2" w:rsidRPr="00EC407D">
          <w:rPr>
            <w:rStyle w:val="Lienhypertexte"/>
            <w:noProof/>
          </w:rPr>
          <w:t>1.1.2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Parties prenantes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_Toc73618102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7</w:t>
        </w:r>
        <w:r w:rsidR="00997FA2">
          <w:rPr>
            <w:noProof/>
            <w:webHidden/>
          </w:rPr>
          <w:fldChar w:fldCharType="end"/>
        </w:r>
      </w:hyperlink>
    </w:p>
    <w:p w14:paraId="637E85D5" w14:textId="4F0A255D" w:rsidR="00997FA2" w:rsidRDefault="000E2E3A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3" w:history="1">
        <w:r w:rsidR="00997FA2" w:rsidRPr="00EC407D">
          <w:rPr>
            <w:rStyle w:val="Lienhypertexte"/>
            <w:noProof/>
          </w:rPr>
          <w:t>1.1.2.1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Parties prenantes internes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_Toc73618103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8</w:t>
        </w:r>
        <w:r w:rsidR="00997FA2">
          <w:rPr>
            <w:noProof/>
            <w:webHidden/>
          </w:rPr>
          <w:fldChar w:fldCharType="end"/>
        </w:r>
      </w:hyperlink>
    </w:p>
    <w:p w14:paraId="07E138C3" w14:textId="7D56D41C" w:rsidR="00997FA2" w:rsidRDefault="000E2E3A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4" w:history="1">
        <w:r w:rsidR="00997FA2" w:rsidRPr="00EC407D">
          <w:rPr>
            <w:rStyle w:val="Lienhypertexte"/>
            <w:noProof/>
          </w:rPr>
          <w:t>1.1.2.2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Parties prenantes externes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_Toc73618104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9</w:t>
        </w:r>
        <w:r w:rsidR="00997FA2">
          <w:rPr>
            <w:noProof/>
            <w:webHidden/>
          </w:rPr>
          <w:fldChar w:fldCharType="end"/>
        </w:r>
      </w:hyperlink>
    </w:p>
    <w:p w14:paraId="664B5865" w14:textId="3CCC1204" w:rsidR="00997FA2" w:rsidRDefault="000E2E3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5" w:history="1">
        <w:r w:rsidR="00997FA2" w:rsidRPr="00EC407D">
          <w:rPr>
            <w:rStyle w:val="Lienhypertexte"/>
            <w:noProof/>
          </w:rPr>
          <w:t>1.2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Activité 3.b - Élaborer des scénarios stratégiques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_Toc73618105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10</w:t>
        </w:r>
        <w:r w:rsidR="00997FA2">
          <w:rPr>
            <w:noProof/>
            <w:webHidden/>
          </w:rPr>
          <w:fldChar w:fldCharType="end"/>
        </w:r>
      </w:hyperlink>
    </w:p>
    <w:p w14:paraId="738B066F" w14:textId="7380EC1A" w:rsidR="00997FA2" w:rsidRDefault="000E2E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6" w:history="1">
        <w:r w:rsidR="00997FA2" w:rsidRPr="00EC407D">
          <w:rPr>
            <w:rStyle w:val="Lienhypertexte"/>
            <w:noProof/>
          </w:rPr>
          <w:t>1.2.1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Liste des évènements redoutés établis à l'atelier 1.c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_Toc73618106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10</w:t>
        </w:r>
        <w:r w:rsidR="00997FA2">
          <w:rPr>
            <w:noProof/>
            <w:webHidden/>
          </w:rPr>
          <w:fldChar w:fldCharType="end"/>
        </w:r>
      </w:hyperlink>
    </w:p>
    <w:p w14:paraId="3782D82C" w14:textId="61832C55" w:rsidR="00997FA2" w:rsidRDefault="000E2E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7" w:history="1">
        <w:r w:rsidR="00997FA2" w:rsidRPr="00EC407D">
          <w:rPr>
            <w:rStyle w:val="Lienhypertexte"/>
            <w:noProof/>
          </w:rPr>
          <w:t>1.2.2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Liste des couples sources de risques / objectifs visés retenus établis à l'atelier 2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_Toc73618107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11</w:t>
        </w:r>
        <w:r w:rsidR="00997FA2">
          <w:rPr>
            <w:noProof/>
            <w:webHidden/>
          </w:rPr>
          <w:fldChar w:fldCharType="end"/>
        </w:r>
      </w:hyperlink>
    </w:p>
    <w:p w14:paraId="31ABCF9A" w14:textId="72652F3D" w:rsidR="00997FA2" w:rsidRDefault="000E2E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8" w:history="1">
        <w:r w:rsidR="00997FA2" w:rsidRPr="00EC407D">
          <w:rPr>
            <w:rStyle w:val="Lienhypertexte"/>
            <w:noProof/>
          </w:rPr>
          <w:t>1.2.3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Scénarios stratégiques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_Toc73618108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12</w:t>
        </w:r>
        <w:r w:rsidR="00997FA2">
          <w:rPr>
            <w:noProof/>
            <w:webHidden/>
          </w:rPr>
          <w:fldChar w:fldCharType="end"/>
        </w:r>
      </w:hyperlink>
    </w:p>
    <w:p w14:paraId="27480297" w14:textId="116D27A7" w:rsidR="00997FA2" w:rsidRDefault="000E2E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9" w:history="1">
        <w:r w:rsidR="00997FA2" w:rsidRPr="00EC407D">
          <w:rPr>
            <w:rStyle w:val="Lienhypertexte"/>
            <w:noProof/>
          </w:rPr>
          <w:t>1.2.4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Chemins d'attaque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_Toc73618109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13</w:t>
        </w:r>
        <w:r w:rsidR="00997FA2">
          <w:rPr>
            <w:noProof/>
            <w:webHidden/>
          </w:rPr>
          <w:fldChar w:fldCharType="end"/>
        </w:r>
      </w:hyperlink>
    </w:p>
    <w:p w14:paraId="109824D0" w14:textId="3EDDA22A" w:rsidR="00997FA2" w:rsidRDefault="000E2E3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0" w:history="1">
        <w:r w:rsidR="00997FA2" w:rsidRPr="00EC407D">
          <w:rPr>
            <w:rStyle w:val="Lienhypertexte"/>
            <w:noProof/>
          </w:rPr>
          <w:t>1.3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Activité 3.c - Définir des mesures de sécurité sur l'écosystème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_Toc73618110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14</w:t>
        </w:r>
        <w:r w:rsidR="00997FA2">
          <w:rPr>
            <w:noProof/>
            <w:webHidden/>
          </w:rPr>
          <w:fldChar w:fldCharType="end"/>
        </w:r>
      </w:hyperlink>
    </w:p>
    <w:p w14:paraId="37C8FDC1" w14:textId="5833B989" w:rsidR="00997FA2" w:rsidRDefault="000E2E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1" w:history="1">
        <w:r w:rsidR="00997FA2" w:rsidRPr="00EC407D">
          <w:rPr>
            <w:rStyle w:val="Lienhypertexte"/>
            <w:noProof/>
          </w:rPr>
          <w:t>1.3.1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Liste des parties prenantes établis à l'atelier 3.a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_Toc73618111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14</w:t>
        </w:r>
        <w:r w:rsidR="00997FA2">
          <w:rPr>
            <w:noProof/>
            <w:webHidden/>
          </w:rPr>
          <w:fldChar w:fldCharType="end"/>
        </w:r>
      </w:hyperlink>
    </w:p>
    <w:p w14:paraId="34BBA5D0" w14:textId="4EED28F5" w:rsidR="00997FA2" w:rsidRDefault="000E2E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2" w:history="1">
        <w:r w:rsidR="00997FA2" w:rsidRPr="00EC407D">
          <w:rPr>
            <w:rStyle w:val="Lienhypertexte"/>
            <w:noProof/>
          </w:rPr>
          <w:t>1.3.2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Mesure de sécurité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_Toc73618112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15</w:t>
        </w:r>
        <w:r w:rsidR="00997FA2">
          <w:rPr>
            <w:noProof/>
            <w:webHidden/>
          </w:rPr>
          <w:fldChar w:fldCharType="end"/>
        </w:r>
      </w:hyperlink>
    </w:p>
    <w:p w14:paraId="1DD4E818" w14:textId="64EF098A" w:rsidR="00997FA2" w:rsidRDefault="000E2E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3" w:history="1">
        <w:r w:rsidR="00997FA2" w:rsidRPr="00EC407D">
          <w:rPr>
            <w:rStyle w:val="Lienhypertexte"/>
            <w:noProof/>
          </w:rPr>
          <w:t>1.3.3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Évaluation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_Toc73618113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16</w:t>
        </w:r>
        <w:r w:rsidR="00997FA2">
          <w:rPr>
            <w:noProof/>
            <w:webHidden/>
          </w:rPr>
          <w:fldChar w:fldCharType="end"/>
        </w:r>
      </w:hyperlink>
    </w:p>
    <w:p w14:paraId="0BD897CB" w14:textId="24AF2666" w:rsidR="00997FA2" w:rsidRDefault="000E2E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4" w:history="1">
        <w:r w:rsidR="00997FA2" w:rsidRPr="00EC407D">
          <w:rPr>
            <w:rStyle w:val="Lienhypertexte"/>
            <w:noProof/>
          </w:rPr>
          <w:t>1.3.4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Parties prenantes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_Toc73618114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17</w:t>
        </w:r>
        <w:r w:rsidR="00997FA2">
          <w:rPr>
            <w:noProof/>
            <w:webHidden/>
          </w:rPr>
          <w:fldChar w:fldCharType="end"/>
        </w:r>
      </w:hyperlink>
    </w:p>
    <w:p w14:paraId="7C11B70A" w14:textId="0F440DA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0BE0862B" w14:textId="5BF1E539" w:rsidR="00997FA2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115" w:history="1">
        <w:r w:rsidR="00997FA2" w:rsidRPr="00C6042C">
          <w:rPr>
            <w:rStyle w:val="Lienhypertexte"/>
            <w:noProof/>
          </w:rPr>
          <w:t>Tableau 15 : Détails des parties prenantes et leurs caractéristiques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_Toc73618115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7</w:t>
        </w:r>
        <w:r w:rsidR="00997FA2">
          <w:rPr>
            <w:noProof/>
            <w:webHidden/>
          </w:rPr>
          <w:fldChar w:fldCharType="end"/>
        </w:r>
      </w:hyperlink>
    </w:p>
    <w:p w14:paraId="3F87C8FC" w14:textId="5D167EA7" w:rsidR="00997FA2" w:rsidRDefault="000E2E3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6" w:history="1">
        <w:r w:rsidR="00997FA2" w:rsidRPr="00C6042C">
          <w:rPr>
            <w:rStyle w:val="Lienhypertexte"/>
            <w:noProof/>
          </w:rPr>
          <w:t>Tableau 16 : Détails des événements redoutés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_Toc73618116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10</w:t>
        </w:r>
        <w:r w:rsidR="00997FA2">
          <w:rPr>
            <w:noProof/>
            <w:webHidden/>
          </w:rPr>
          <w:fldChar w:fldCharType="end"/>
        </w:r>
      </w:hyperlink>
    </w:p>
    <w:p w14:paraId="57364035" w14:textId="5EBEC16D" w:rsidR="00997FA2" w:rsidRDefault="000E2E3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7" w:history="1">
        <w:r w:rsidR="00997FA2" w:rsidRPr="00C6042C">
          <w:rPr>
            <w:rStyle w:val="Lienhypertexte"/>
            <w:noProof/>
          </w:rPr>
          <w:t>Tableau 17 : Source de risques et objectifs visés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_Toc73618117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11</w:t>
        </w:r>
        <w:r w:rsidR="00997FA2">
          <w:rPr>
            <w:noProof/>
            <w:webHidden/>
          </w:rPr>
          <w:fldChar w:fldCharType="end"/>
        </w:r>
      </w:hyperlink>
    </w:p>
    <w:p w14:paraId="574A058C" w14:textId="1E077E95" w:rsidR="00997FA2" w:rsidRDefault="000E2E3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8" w:history="1">
        <w:r w:rsidR="00997FA2" w:rsidRPr="00C6042C">
          <w:rPr>
            <w:rStyle w:val="Lienhypertexte"/>
            <w:noProof/>
          </w:rPr>
          <w:t>Tableau 18 : Tableau des scénarios stratégiques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_Toc73618118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12</w:t>
        </w:r>
        <w:r w:rsidR="00997FA2">
          <w:rPr>
            <w:noProof/>
            <w:webHidden/>
          </w:rPr>
          <w:fldChar w:fldCharType="end"/>
        </w:r>
      </w:hyperlink>
    </w:p>
    <w:p w14:paraId="4DC3B2F6" w14:textId="0D83A3E8" w:rsidR="00997FA2" w:rsidRDefault="000E2E3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9" w:history="1">
        <w:r w:rsidR="00997FA2" w:rsidRPr="00C6042C">
          <w:rPr>
            <w:rStyle w:val="Lienhypertexte"/>
            <w:noProof/>
          </w:rPr>
          <w:t>Tableau 19 : Tableau des chemins d'attaque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_Toc73618119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13</w:t>
        </w:r>
        <w:r w:rsidR="00997FA2">
          <w:rPr>
            <w:noProof/>
            <w:webHidden/>
          </w:rPr>
          <w:fldChar w:fldCharType="end"/>
        </w:r>
      </w:hyperlink>
    </w:p>
    <w:p w14:paraId="67B55ECE" w14:textId="5B677C0E" w:rsidR="00997FA2" w:rsidRDefault="000E2E3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0" w:history="1">
        <w:r w:rsidR="00997FA2" w:rsidRPr="00C6042C">
          <w:rPr>
            <w:rStyle w:val="Lienhypertexte"/>
            <w:noProof/>
          </w:rPr>
          <w:t>Tableau 20 : Détails des parties prenantes et leurs caractéristiques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_Toc73618120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14</w:t>
        </w:r>
        <w:r w:rsidR="00997FA2">
          <w:rPr>
            <w:noProof/>
            <w:webHidden/>
          </w:rPr>
          <w:fldChar w:fldCharType="end"/>
        </w:r>
      </w:hyperlink>
    </w:p>
    <w:p w14:paraId="34030411" w14:textId="0EC458C1" w:rsidR="00997FA2" w:rsidRDefault="000E2E3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1" w:history="1">
        <w:r w:rsidR="00997FA2" w:rsidRPr="00C6042C">
          <w:rPr>
            <w:rStyle w:val="Lienhypertexte"/>
            <w:noProof/>
          </w:rPr>
          <w:t>Tableau 21 : Tableau des mesures de sécurité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_Toc73618121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15</w:t>
        </w:r>
        <w:r w:rsidR="00997FA2">
          <w:rPr>
            <w:noProof/>
            <w:webHidden/>
          </w:rPr>
          <w:fldChar w:fldCharType="end"/>
        </w:r>
      </w:hyperlink>
    </w:p>
    <w:p w14:paraId="72BFC3FC" w14:textId="0F3B7D78" w:rsidR="00997FA2" w:rsidRDefault="000E2E3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2" w:history="1">
        <w:r w:rsidR="00997FA2" w:rsidRPr="00C6042C">
          <w:rPr>
            <w:rStyle w:val="Lienhypertexte"/>
            <w:noProof/>
          </w:rPr>
          <w:t>Tableau 22 : Tableau des évaluations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_Toc73618122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16</w:t>
        </w:r>
        <w:r w:rsidR="00997FA2">
          <w:rPr>
            <w:noProof/>
            <w:webHidden/>
          </w:rPr>
          <w:fldChar w:fldCharType="end"/>
        </w:r>
      </w:hyperlink>
    </w:p>
    <w:p w14:paraId="0732A1CC" w14:textId="41CE8326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52DBE518" w14:textId="1F158636" w:rsidR="00997FA2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997FA2">
        <w:rPr>
          <w:noProof/>
        </w:rPr>
        <w:t>Figure 2 : Schéma des parties prenantes internes</w:t>
      </w:r>
      <w:r w:rsidR="00997FA2">
        <w:rPr>
          <w:noProof/>
        </w:rPr>
        <w:tab/>
      </w:r>
      <w:r w:rsidR="00997FA2">
        <w:rPr>
          <w:noProof/>
        </w:rPr>
        <w:fldChar w:fldCharType="begin"/>
      </w:r>
      <w:r w:rsidR="00997FA2">
        <w:rPr>
          <w:noProof/>
        </w:rPr>
        <w:instrText xml:space="preserve"> PAGEREF _Toc73618123 \h </w:instrText>
      </w:r>
      <w:r w:rsidR="00997FA2">
        <w:rPr>
          <w:noProof/>
        </w:rPr>
      </w:r>
      <w:r w:rsidR="00997FA2">
        <w:rPr>
          <w:noProof/>
        </w:rPr>
        <w:fldChar w:fldCharType="separate"/>
      </w:r>
      <w:r w:rsidR="00997FA2">
        <w:rPr>
          <w:noProof/>
        </w:rPr>
        <w:t>8</w:t>
      </w:r>
      <w:r w:rsidR="00997FA2">
        <w:rPr>
          <w:noProof/>
        </w:rPr>
        <w:fldChar w:fldCharType="end"/>
      </w:r>
    </w:p>
    <w:p w14:paraId="58F0BD2F" w14:textId="31C24728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968A65" w14:textId="00CF6087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421258" w14:textId="784801C1" w:rsidR="006C2417" w:rsidRDefault="005A2599" w:rsidP="001B5DEC">
      <w:r>
        <w:fldChar w:fldCharType="end"/>
      </w:r>
    </w:p>
    <w:p w14:paraId="25B255BA" w14:textId="628181CB" w:rsidR="006C2417" w:rsidRDefault="006C2417" w:rsidP="001B5DEC">
      <w:pPr>
        <w:sectPr w:rsidR="006C2417" w:rsidSect="009C3B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148A022F" w14:textId="34B36DA1" w:rsidR="001B5DEC" w:rsidRDefault="001B5DEC" w:rsidP="001B5DEC">
      <w:pPr>
        <w:rPr>
          <w:sz w:val="24"/>
          <w:szCs w:val="24"/>
        </w:rPr>
      </w:pPr>
    </w:p>
    <w:p w14:paraId="0D827D93" w14:textId="5289845C" w:rsidR="001B5DEC" w:rsidRDefault="001B5DEC" w:rsidP="001B5DEC">
      <w:pPr>
        <w:pStyle w:val="Titre1"/>
      </w:pPr>
      <w:bookmarkStart w:id="0" w:name="_Toc71626265"/>
      <w:bookmarkStart w:id="1" w:name="_Toc73618099"/>
      <w:r w:rsidRPr="00777576">
        <w:t>Activité 3</w:t>
      </w:r>
      <w:r w:rsidR="00777576">
        <w:t xml:space="preserve"> -</w:t>
      </w:r>
      <w:r w:rsidRPr="00777576">
        <w:t xml:space="preserve"> Scénarios stratégiques</w:t>
      </w:r>
      <w:bookmarkEnd w:id="0"/>
      <w:bookmarkEnd w:id="1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2" w:name="_Toc71625970"/>
      <w:bookmarkStart w:id="3" w:name="_Toc71626266"/>
      <w:bookmarkStart w:id="4" w:name="_Toc73618100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2"/>
      <w:bookmarkEnd w:id="3"/>
      <w:bookmarkEnd w:id="4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5" w:name="_Toc73618101"/>
      <w:r w:rsidRPr="0006354C">
        <w:t>Création des seuils</w:t>
      </w:r>
      <w:bookmarkEnd w:id="5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" w:name="_Toc73618102"/>
      <w:r w:rsidRPr="0006354C">
        <w:lastRenderedPageBreak/>
        <w:t>Parties prenantes</w:t>
      </w:r>
      <w:bookmarkEnd w:id="6"/>
    </w:p>
    <w:p w14:paraId="082ED6C5" w14:textId="77777777" w:rsidR="000D30AD" w:rsidRDefault="001B5DEC" w:rsidP="000D30AD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7" w:name="_Toc73618115"/>
      <w:r>
        <w:t xml:space="preserve">Tableau </w:t>
      </w:r>
      <w:r w:rsidR="000E2E3A">
        <w:fldChar w:fldCharType="begin"/>
      </w:r>
      <w:r w:rsidR="000E2E3A">
        <w:instrText xml:space="preserve"> SEQ Tableau \* ARABIC </w:instrText>
      </w:r>
      <w:r w:rsidR="000E2E3A">
        <w:fldChar w:fldCharType="separate"/>
      </w:r>
      <w:r w:rsidR="00C17B79">
        <w:rPr>
          <w:noProof/>
        </w:rPr>
        <w:t>15</w:t>
      </w:r>
      <w:r w:rsidR="000E2E3A">
        <w:rPr>
          <w:noProof/>
        </w:rPr>
        <w:fldChar w:fldCharType="end"/>
      </w:r>
      <w:r>
        <w:t xml:space="preserve"> : Détails des parties prenantes et leurs caractéristiques</w:t>
      </w:r>
      <w:bookmarkEnd w:id="7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8" w:name="_Toc73618103"/>
      <w:r w:rsidRPr="0006354C">
        <w:lastRenderedPageBreak/>
        <w:t>Parties prenantes internes</w:t>
      </w:r>
      <w:bookmarkEnd w:id="8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9" w:name="_Toc73618123"/>
      <w:r>
        <w:t xml:space="preserve">Figure </w:t>
      </w:r>
      <w:fldSimple w:instr=" SEQ Figure \* ARABIC ">
        <w:r w:rsidR="00BE0D45">
          <w:rPr>
            <w:noProof/>
          </w:rPr>
          <w:t>2</w:t>
        </w:r>
      </w:fldSimple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9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10" w:name="_Toc73618104"/>
      <w:r w:rsidRPr="0006354C">
        <w:lastRenderedPageBreak/>
        <w:t>Parties prenantes externes</w:t>
      </w:r>
      <w:bookmarkEnd w:id="10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11" w:name="_Toc73618124"/>
      <w:r>
        <w:t xml:space="preserve">Figure </w:t>
      </w:r>
      <w:fldSimple w:instr=" SEQ Figure \* ARABIC ">
        <w:r w:rsidR="00BE0D45">
          <w:rPr>
            <w:noProof/>
          </w:rPr>
          <w:t>3</w:t>
        </w:r>
      </w:fldSimple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11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12" w:name="_Toc71625971"/>
      <w:bookmarkStart w:id="13" w:name="_Toc71626267"/>
      <w:bookmarkStart w:id="14" w:name="_Toc73618105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12"/>
      <w:bookmarkEnd w:id="13"/>
      <w:bookmarkEnd w:id="14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15" w:name="_Toc73618106"/>
      <w:r w:rsidRPr="008F7C94">
        <w:t>Liste des évènements redoutés établis à l'atelier 1.c</w:t>
      </w:r>
      <w:bookmarkEnd w:id="15"/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16" w:name="_Toc73618116"/>
      <w:r>
        <w:t xml:space="preserve">Tableau </w:t>
      </w:r>
      <w:r w:rsidR="000E2E3A">
        <w:fldChar w:fldCharType="begin"/>
      </w:r>
      <w:r w:rsidR="000E2E3A">
        <w:instrText xml:space="preserve"> SEQ Tableau \* ARABIC </w:instrText>
      </w:r>
      <w:r w:rsidR="000E2E3A">
        <w:fldChar w:fldCharType="separate"/>
      </w:r>
      <w:r w:rsidR="00C17B79">
        <w:rPr>
          <w:noProof/>
        </w:rPr>
        <w:t>16</w:t>
      </w:r>
      <w:r w:rsidR="000E2E3A">
        <w:rPr>
          <w:noProof/>
        </w:rPr>
        <w:fldChar w:fldCharType="end"/>
      </w:r>
      <w:r>
        <w:t xml:space="preserve"> </w:t>
      </w:r>
      <w:r w:rsidRPr="005C0808">
        <w:t>: Détails des événements redoutés</w:t>
      </w:r>
      <w:bookmarkEnd w:id="16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17" w:name="_Toc73618107"/>
      <w:r w:rsidRPr="000A6B37">
        <w:lastRenderedPageBreak/>
        <w:t>Liste des couples sources de risques / objectifs visés retenus établis à l'atelier 2</w:t>
      </w:r>
      <w:bookmarkEnd w:id="17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18" w:name="_Toc73618117"/>
      <w:r>
        <w:t xml:space="preserve">Tableau </w:t>
      </w:r>
      <w:r w:rsidR="000E2E3A">
        <w:fldChar w:fldCharType="begin"/>
      </w:r>
      <w:r w:rsidR="000E2E3A">
        <w:instrText xml:space="preserve"> SEQ Tableau \* ARABIC </w:instrText>
      </w:r>
      <w:r w:rsidR="000E2E3A">
        <w:fldChar w:fldCharType="separate"/>
      </w:r>
      <w:r w:rsidR="00C17B79">
        <w:rPr>
          <w:noProof/>
        </w:rPr>
        <w:t>17</w:t>
      </w:r>
      <w:r w:rsidR="000E2E3A">
        <w:rPr>
          <w:noProof/>
        </w:rPr>
        <w:fldChar w:fldCharType="end"/>
      </w:r>
      <w:r w:rsidRPr="00370A5A">
        <w:t xml:space="preserve"> : Source de risques et objectifs visés</w:t>
      </w:r>
      <w:bookmarkEnd w:id="18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19" w:name="_Toc73618108"/>
      <w:r w:rsidRPr="000A6B37">
        <w:lastRenderedPageBreak/>
        <w:t>Scénarios stratégiques</w:t>
      </w:r>
      <w:bookmarkEnd w:id="19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20" w:name="_Toc73618118"/>
      <w:r>
        <w:t xml:space="preserve">Tableau </w:t>
      </w:r>
      <w:fldSimple w:instr=" SEQ Tableau \* ARABIC ">
        <w:r w:rsidR="00C17B79">
          <w:rPr>
            <w:noProof/>
          </w:rPr>
          <w:t>18</w:t>
        </w:r>
      </w:fldSimple>
      <w:r>
        <w:t xml:space="preserve"> : Tableau des s</w:t>
      </w:r>
      <w:r w:rsidRPr="007D35EF">
        <w:t>cénarios stratégiques</w:t>
      </w:r>
      <w:bookmarkEnd w:id="20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21" w:name="_Toc73618109"/>
      <w:r w:rsidRPr="000A6B37">
        <w:lastRenderedPageBreak/>
        <w:t>Chemins d'attaque</w:t>
      </w:r>
      <w:bookmarkEnd w:id="21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t_chemin_d_attaque_strategique</w:t>
      </w:r>
      <w:proofErr w:type="spellEnd"/>
      <w:r>
        <w:rPr>
          <w:sz w:val="24"/>
          <w:szCs w:val="24"/>
        </w:rPr>
        <w:t>}</w:t>
      </w:r>
    </w:p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22" w:name="_Toc73618119"/>
      <w:r>
        <w:t xml:space="preserve">Tableau </w:t>
      </w:r>
      <w:fldSimple w:instr=" SEQ Tableau \* ARABIC ">
        <w:r w:rsidR="00C17B79">
          <w:rPr>
            <w:noProof/>
          </w:rPr>
          <w:t>19</w:t>
        </w:r>
      </w:fldSimple>
      <w:r>
        <w:t xml:space="preserve"> : Tableau des c</w:t>
      </w:r>
      <w:r w:rsidRPr="00BD680E">
        <w:t>hemins d'attaque</w:t>
      </w:r>
      <w:bookmarkEnd w:id="22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23" w:name="_Toc71625972"/>
      <w:bookmarkStart w:id="24" w:name="_Toc71626268"/>
      <w:bookmarkStart w:id="25" w:name="_Toc73618110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23"/>
      <w:bookmarkEnd w:id="24"/>
      <w:bookmarkEnd w:id="25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26" w:name="_Toc73618111"/>
      <w:r w:rsidRPr="000A6B37">
        <w:t>Liste des parties prenantes établis à l'atelier 3.a</w:t>
      </w:r>
      <w:bookmarkEnd w:id="26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27" w:name="_Toc73618120"/>
      <w:r>
        <w:t xml:space="preserve">Tableau </w:t>
      </w:r>
      <w:fldSimple w:instr=" SEQ Tableau \* ARABIC ">
        <w:r w:rsidR="00C17B79">
          <w:rPr>
            <w:noProof/>
          </w:rPr>
          <w:t>20</w:t>
        </w:r>
      </w:fldSimple>
      <w:r w:rsidRPr="00F22E3A">
        <w:t xml:space="preserve"> : Détails des parties prenantes et leurs caractéristiques</w:t>
      </w:r>
      <w:bookmarkEnd w:id="27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28" w:name="_Toc73618112"/>
      <w:r>
        <w:lastRenderedPageBreak/>
        <w:t>Mesure de sécurité</w:t>
      </w:r>
      <w:bookmarkEnd w:id="28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BB303E">
        <w:rPr>
          <w:sz w:val="24"/>
          <w:szCs w:val="24"/>
        </w:rPr>
        <w:t>m</w:t>
      </w:r>
      <w:r w:rsidR="00A93858" w:rsidRPr="00A93858">
        <w:rPr>
          <w:sz w:val="24"/>
          <w:szCs w:val="24"/>
        </w:rPr>
        <w:t>esure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de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s</w:t>
      </w:r>
      <w:r w:rsidR="00A93858">
        <w:rPr>
          <w:sz w:val="24"/>
          <w:szCs w:val="24"/>
        </w:rPr>
        <w:t>e</w:t>
      </w:r>
      <w:r w:rsidR="00A93858" w:rsidRPr="00A93858">
        <w:rPr>
          <w:sz w:val="24"/>
          <w:szCs w:val="24"/>
        </w:rPr>
        <w:t>curit</w:t>
      </w:r>
      <w:r w:rsidR="00A93858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29" w:name="_Toc73618121"/>
      <w:r>
        <w:t xml:space="preserve">Tableau </w:t>
      </w:r>
      <w:fldSimple w:instr=" SEQ Tableau \* ARABIC ">
        <w:r w:rsidR="00C17B79">
          <w:rPr>
            <w:noProof/>
          </w:rPr>
          <w:t>21</w:t>
        </w:r>
      </w:fldSimple>
      <w:r>
        <w:t xml:space="preserve"> : Tableau des m</w:t>
      </w:r>
      <w:r w:rsidRPr="00EC42A9">
        <w:t>esures de sécurité</w:t>
      </w:r>
      <w:bookmarkEnd w:id="29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30" w:name="_Toc73618113"/>
      <w:r w:rsidRPr="00A93858">
        <w:lastRenderedPageBreak/>
        <w:t>Évaluation</w:t>
      </w:r>
      <w:bookmarkEnd w:id="30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>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31" w:name="_Toc73618122"/>
      <w:r>
        <w:t xml:space="preserve">Tableau </w:t>
      </w:r>
      <w:fldSimple w:instr=" SEQ Tableau \* ARABIC ">
        <w:r w:rsidR="00C17B79">
          <w:rPr>
            <w:noProof/>
          </w:rPr>
          <w:t>22</w:t>
        </w:r>
      </w:fldSimple>
      <w:r>
        <w:t xml:space="preserve"> : Tableau des é</w:t>
      </w:r>
      <w:r w:rsidRPr="00723A54">
        <w:t>valuation</w:t>
      </w:r>
      <w:r>
        <w:t>s</w:t>
      </w:r>
      <w:bookmarkEnd w:id="31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32" w:name="_Toc73618114"/>
      <w:r>
        <w:lastRenderedPageBreak/>
        <w:t>Parties prenantes</w:t>
      </w:r>
      <w:bookmarkEnd w:id="32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5730503B" w14:textId="58496CCB" w:rsidR="00F05FB4" w:rsidRPr="00F05FB4" w:rsidRDefault="00DA3904" w:rsidP="008410A1">
      <w:pPr>
        <w:pStyle w:val="Lgende"/>
        <w:rPr>
          <w:sz w:val="24"/>
          <w:szCs w:val="24"/>
        </w:rPr>
      </w:pPr>
      <w:bookmarkStart w:id="33" w:name="_Toc73618125"/>
      <w:r>
        <w:t xml:space="preserve">Figure </w:t>
      </w:r>
      <w:fldSimple w:instr=" SEQ Figure \* ARABIC ">
        <w:r w:rsidR="00BE0D45">
          <w:rPr>
            <w:noProof/>
          </w:rPr>
          <w:t>4</w:t>
        </w:r>
      </w:fldSimple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33"/>
    </w:p>
    <w:sectPr w:rsidR="00F05FB4" w:rsidRPr="00F05FB4" w:rsidSect="00646345">
      <w:headerReference w:type="default" r:id="rId14"/>
      <w:footerReference w:type="default" r:id="rId15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60E2E" w14:textId="77777777" w:rsidR="000E2E3A" w:rsidRDefault="000E2E3A" w:rsidP="005E0813">
      <w:pPr>
        <w:spacing w:after="0" w:line="240" w:lineRule="auto"/>
      </w:pPr>
      <w:r>
        <w:separator/>
      </w:r>
    </w:p>
  </w:endnote>
  <w:endnote w:type="continuationSeparator" w:id="0">
    <w:p w14:paraId="2CB2809D" w14:textId="77777777" w:rsidR="000E2E3A" w:rsidRDefault="000E2E3A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D7703" w14:textId="77777777" w:rsidR="00BA5B60" w:rsidRDefault="00BA5B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Ind w:w="-5" w:type="dxa"/>
      <w:tblLook w:val="04A0" w:firstRow="1" w:lastRow="0" w:firstColumn="1" w:lastColumn="0" w:noHBand="0" w:noVBand="1"/>
    </w:tblPr>
    <w:tblGrid>
      <w:gridCol w:w="3070"/>
      <w:gridCol w:w="2614"/>
      <w:gridCol w:w="2306"/>
      <w:gridCol w:w="1075"/>
    </w:tblGrid>
    <w:tr w:rsidR="00E83D1B" w14:paraId="3B05011E" w14:textId="77777777" w:rsidTr="008B1705">
      <w:trPr>
        <w:trHeight w:val="336"/>
      </w:trPr>
      <w:tc>
        <w:tcPr>
          <w:tcW w:w="1693" w:type="pct"/>
          <w:vMerge w:val="restart"/>
        </w:tcPr>
        <w:p w14:paraId="46A14867" w14:textId="77777777" w:rsidR="00E83D1B" w:rsidRPr="0029090D" w:rsidRDefault="00E83D1B" w:rsidP="00E83D1B">
          <w:pPr>
            <w:pStyle w:val="Pieddepage"/>
            <w:jc w:val="center"/>
            <w:rPr>
              <w:sz w:val="6"/>
              <w:szCs w:val="6"/>
            </w:rPr>
          </w:pPr>
        </w:p>
        <w:p w14:paraId="3463760E" w14:textId="77777777" w:rsidR="00E83D1B" w:rsidRDefault="00E83D1B" w:rsidP="00E83D1B">
          <w:pPr>
            <w:pStyle w:val="Pieddepage"/>
            <w:jc w:val="center"/>
          </w:pPr>
          <w:r>
            <w:t>CYB RM</w:t>
          </w:r>
        </w:p>
      </w:tc>
      <w:tc>
        <w:tcPr>
          <w:tcW w:w="1442" w:type="pct"/>
        </w:tcPr>
        <w:p w14:paraId="66B4BA5F" w14:textId="77777777" w:rsidR="00E83D1B" w:rsidRDefault="00E83D1B" w:rsidP="00E83D1B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1272" w:type="pct"/>
        </w:tcPr>
        <w:p w14:paraId="3E5EACB2" w14:textId="77777777" w:rsidR="00E83D1B" w:rsidRDefault="00E83D1B" w:rsidP="00E83D1B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593" w:type="pct"/>
          <w:vMerge w:val="restart"/>
          <w:tcBorders>
            <w:top w:val="nil"/>
            <w:bottom w:val="nil"/>
            <w:right w:val="nil"/>
          </w:tcBorders>
        </w:tcPr>
        <w:p w14:paraId="51140EDE" w14:textId="77777777" w:rsidR="00E83D1B" w:rsidRDefault="00E83D1B" w:rsidP="00E83D1B">
          <w:pPr>
            <w:pStyle w:val="Pieddepage"/>
            <w:jc w:val="right"/>
          </w:pPr>
        </w:p>
        <w:p w14:paraId="098B2B33" w14:textId="77777777" w:rsidR="00E83D1B" w:rsidRDefault="00E83D1B" w:rsidP="00E83D1B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47</w:t>
          </w:r>
          <w:r>
            <w:fldChar w:fldCharType="end"/>
          </w:r>
        </w:p>
      </w:tc>
    </w:tr>
    <w:tr w:rsidR="00E83D1B" w14:paraId="77F4A54C" w14:textId="77777777" w:rsidTr="008B1705">
      <w:trPr>
        <w:trHeight w:val="359"/>
      </w:trPr>
      <w:tc>
        <w:tcPr>
          <w:tcW w:w="1693" w:type="pct"/>
          <w:vMerge/>
        </w:tcPr>
        <w:p w14:paraId="4A08C193" w14:textId="77777777" w:rsidR="00E83D1B" w:rsidRDefault="00E83D1B" w:rsidP="00E83D1B">
          <w:pPr>
            <w:pStyle w:val="Pieddepage"/>
          </w:pPr>
        </w:p>
      </w:tc>
      <w:tc>
        <w:tcPr>
          <w:tcW w:w="1442" w:type="pct"/>
        </w:tcPr>
        <w:p w14:paraId="4CF710E6" w14:textId="77777777" w:rsidR="00E83D1B" w:rsidRDefault="00E83D1B" w:rsidP="00E83D1B">
          <w:pPr>
            <w:pStyle w:val="Pieddepage"/>
            <w:jc w:val="center"/>
          </w:pPr>
          <w:r>
            <w:t>${</w:t>
          </w:r>
          <w:proofErr w:type="spellStart"/>
          <w:r>
            <w:t>Ref</w:t>
          </w:r>
          <w:proofErr w:type="spellEnd"/>
          <w:r>
            <w:t>}</w:t>
          </w:r>
        </w:p>
      </w:tc>
      <w:tc>
        <w:tcPr>
          <w:tcW w:w="1272" w:type="pct"/>
        </w:tcPr>
        <w:p w14:paraId="3D5021FE" w14:textId="77777777" w:rsidR="00E83D1B" w:rsidRDefault="00E83D1B" w:rsidP="00E83D1B">
          <w:pPr>
            <w:pStyle w:val="Pieddepage"/>
            <w:jc w:val="center"/>
          </w:pPr>
          <w:r>
            <w:t>${ver}</w:t>
          </w:r>
        </w:p>
      </w:tc>
      <w:tc>
        <w:tcPr>
          <w:tcW w:w="593" w:type="pct"/>
          <w:vMerge/>
          <w:tcBorders>
            <w:top w:val="nil"/>
            <w:bottom w:val="nil"/>
            <w:right w:val="nil"/>
          </w:tcBorders>
        </w:tcPr>
        <w:p w14:paraId="4634F054" w14:textId="77777777" w:rsidR="00E83D1B" w:rsidRDefault="00E83D1B" w:rsidP="00E83D1B">
          <w:pPr>
            <w:pStyle w:val="Pieddepage"/>
            <w:jc w:val="right"/>
          </w:pPr>
        </w:p>
      </w:tc>
    </w:tr>
  </w:tbl>
  <w:p w14:paraId="15985025" w14:textId="2533E592" w:rsidR="00657E01" w:rsidRPr="00E83D1B" w:rsidRDefault="00E83D1B" w:rsidP="00E83D1B">
    <w:r w:rsidRPr="006E5B5C">
      <w:rPr>
        <w:noProof/>
        <w:color w:val="1F3864" w:themeColor="accent1" w:themeShade="80"/>
      </w:rPr>
      <w:drawing>
        <wp:anchor distT="0" distB="0" distL="114300" distR="114300" simplePos="0" relativeHeight="251680768" behindDoc="0" locked="0" layoutInCell="1" allowOverlap="1" wp14:anchorId="7855F01B" wp14:editId="13E922D7">
          <wp:simplePos x="0" y="0"/>
          <wp:positionH relativeFrom="column">
            <wp:posOffset>-624205</wp:posOffset>
          </wp:positionH>
          <wp:positionV relativeFrom="page">
            <wp:posOffset>9886950</wp:posOffset>
          </wp:positionV>
          <wp:extent cx="409575" cy="508635"/>
          <wp:effectExtent l="0" t="0" r="9525" b="5715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409575" cy="50863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2A1FB" w14:textId="77777777" w:rsidR="00BA5B60" w:rsidRDefault="00BA5B60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Look w:val="04A0" w:firstRow="1" w:lastRow="0" w:firstColumn="1" w:lastColumn="0" w:noHBand="0" w:noVBand="1"/>
    </w:tblPr>
    <w:tblGrid>
      <w:gridCol w:w="4692"/>
      <w:gridCol w:w="3996"/>
      <w:gridCol w:w="3525"/>
      <w:gridCol w:w="1643"/>
    </w:tblGrid>
    <w:tr w:rsidR="000F12FC" w14:paraId="13B30504" w14:textId="77777777" w:rsidTr="000F12FC">
      <w:trPr>
        <w:trHeight w:val="336"/>
        <w:jc w:val="center"/>
      </w:trPr>
      <w:tc>
        <w:tcPr>
          <w:tcW w:w="169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78C0A7C" w14:textId="77777777" w:rsidR="000F12FC" w:rsidRDefault="000F12FC" w:rsidP="000F12FC">
          <w:pPr>
            <w:pStyle w:val="Pieddepage"/>
            <w:jc w:val="center"/>
            <w:rPr>
              <w:sz w:val="6"/>
              <w:szCs w:val="6"/>
            </w:rPr>
          </w:pPr>
        </w:p>
        <w:p w14:paraId="327B1C47" w14:textId="77777777" w:rsidR="000F12FC" w:rsidRDefault="000F12FC" w:rsidP="000F12FC">
          <w:pPr>
            <w:pStyle w:val="Pieddepage"/>
            <w:jc w:val="center"/>
          </w:pPr>
          <w:r>
            <w:t>CYB RM</w:t>
          </w:r>
        </w:p>
      </w:tc>
      <w:tc>
        <w:tcPr>
          <w:tcW w:w="1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F8927B" w14:textId="77777777" w:rsidR="000F12FC" w:rsidRDefault="000F12FC" w:rsidP="000F12FC">
          <w:pPr>
            <w:pStyle w:val="Pieddepage"/>
            <w:jc w:val="center"/>
          </w:pPr>
          <w:r>
            <w:t>Référence du document</w:t>
          </w:r>
        </w:p>
      </w:tc>
      <w:tc>
        <w:tcPr>
          <w:tcW w:w="12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618457C" w14:textId="77777777" w:rsidR="000F12FC" w:rsidRDefault="000F12FC" w:rsidP="000F12FC">
          <w:pPr>
            <w:pStyle w:val="Pieddepage"/>
            <w:tabs>
              <w:tab w:val="right" w:pos="3612"/>
            </w:tabs>
            <w:jc w:val="center"/>
          </w:pPr>
          <w:r>
            <w:t>Version</w:t>
          </w:r>
        </w:p>
      </w:tc>
      <w:tc>
        <w:tcPr>
          <w:tcW w:w="593" w:type="pct"/>
          <w:vMerge w:val="restart"/>
          <w:tcBorders>
            <w:top w:val="nil"/>
            <w:left w:val="single" w:sz="4" w:space="0" w:color="auto"/>
            <w:bottom w:val="nil"/>
            <w:right w:val="nil"/>
          </w:tcBorders>
        </w:tcPr>
        <w:p w14:paraId="7C2E86DA" w14:textId="77777777" w:rsidR="000F12FC" w:rsidRDefault="000F12FC" w:rsidP="000F12FC">
          <w:pPr>
            <w:pStyle w:val="Pieddepage"/>
            <w:jc w:val="right"/>
          </w:pPr>
        </w:p>
        <w:p w14:paraId="1FF84D1D" w14:textId="77777777" w:rsidR="000F12FC" w:rsidRDefault="000F12FC" w:rsidP="000F12FC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47</w:t>
          </w:r>
          <w:r>
            <w:fldChar w:fldCharType="end"/>
          </w:r>
        </w:p>
      </w:tc>
    </w:tr>
    <w:tr w:rsidR="000F12FC" w14:paraId="3CCFCCC8" w14:textId="77777777" w:rsidTr="000F12FC">
      <w:trPr>
        <w:trHeight w:val="35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5D415C3" w14:textId="77777777" w:rsidR="000F12FC" w:rsidRDefault="000F12FC" w:rsidP="000F12FC"/>
      </w:tc>
      <w:tc>
        <w:tcPr>
          <w:tcW w:w="1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453B33B" w14:textId="77777777" w:rsidR="000F12FC" w:rsidRDefault="000F12FC" w:rsidP="000F12FC">
          <w:pPr>
            <w:pStyle w:val="Pieddepage"/>
            <w:jc w:val="center"/>
          </w:pPr>
          <w:r>
            <w:t>${</w:t>
          </w:r>
          <w:proofErr w:type="spellStart"/>
          <w:r>
            <w:t>Ref</w:t>
          </w:r>
          <w:proofErr w:type="spellEnd"/>
          <w:r>
            <w:t>}</w:t>
          </w:r>
        </w:p>
      </w:tc>
      <w:tc>
        <w:tcPr>
          <w:tcW w:w="12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A0FACA8" w14:textId="77777777" w:rsidR="000F12FC" w:rsidRDefault="000F12FC" w:rsidP="000F12FC">
          <w:pPr>
            <w:pStyle w:val="Pieddepage"/>
            <w:jc w:val="center"/>
          </w:pPr>
          <w:r>
            <w:t>${ver}</w:t>
          </w:r>
        </w:p>
      </w:tc>
      <w:tc>
        <w:tcPr>
          <w:tcW w:w="0" w:type="auto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14:paraId="265F9B26" w14:textId="77777777" w:rsidR="000F12FC" w:rsidRDefault="000F12FC" w:rsidP="000F12FC"/>
      </w:tc>
    </w:tr>
  </w:tbl>
  <w:p w14:paraId="0AEFF58B" w14:textId="30BED8EC" w:rsidR="000F12FC" w:rsidRDefault="000F12FC" w:rsidP="000F12FC">
    <w:r>
      <w:rPr>
        <w:noProof/>
      </w:rPr>
      <w:drawing>
        <wp:anchor distT="0" distB="0" distL="114300" distR="114300" simplePos="0" relativeHeight="251683840" behindDoc="0" locked="0" layoutInCell="1" allowOverlap="1" wp14:anchorId="3CC0D386" wp14:editId="00CF6E15">
          <wp:simplePos x="0" y="0"/>
          <wp:positionH relativeFrom="column">
            <wp:posOffset>-624840</wp:posOffset>
          </wp:positionH>
          <wp:positionV relativeFrom="page">
            <wp:posOffset>6606540</wp:posOffset>
          </wp:positionV>
          <wp:extent cx="395605" cy="471805"/>
          <wp:effectExtent l="0" t="0" r="4445" b="4445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214"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2816" behindDoc="0" locked="0" layoutInCell="1" allowOverlap="1" wp14:anchorId="4C7FA28E" wp14:editId="592EE519">
          <wp:simplePos x="0" y="0"/>
          <wp:positionH relativeFrom="column">
            <wp:posOffset>-624205</wp:posOffset>
          </wp:positionH>
          <wp:positionV relativeFrom="page">
            <wp:posOffset>9886950</wp:posOffset>
          </wp:positionV>
          <wp:extent cx="409575" cy="508635"/>
          <wp:effectExtent l="0" t="0" r="9525" b="5715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214"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508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8E8C2C" w14:textId="2EF65FAA" w:rsidR="000F12FC" w:rsidRPr="000F12FC" w:rsidRDefault="000F12FC" w:rsidP="000F12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992FE" w14:textId="77777777" w:rsidR="000E2E3A" w:rsidRDefault="000E2E3A" w:rsidP="005E0813">
      <w:pPr>
        <w:spacing w:after="0" w:line="240" w:lineRule="auto"/>
      </w:pPr>
      <w:r>
        <w:separator/>
      </w:r>
    </w:p>
  </w:footnote>
  <w:footnote w:type="continuationSeparator" w:id="0">
    <w:p w14:paraId="0BA3B333" w14:textId="77777777" w:rsidR="000E2E3A" w:rsidRDefault="000E2E3A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601DB" w14:textId="77777777" w:rsidR="00BA5B60" w:rsidRDefault="00BA5B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AF8C" w14:textId="77777777" w:rsidR="002C2C1D" w:rsidRDefault="002C2C1D" w:rsidP="002C2C1D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7696" behindDoc="1" locked="0" layoutInCell="1" allowOverlap="0" wp14:anchorId="49A083B9" wp14:editId="2DEA1F68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AC5A1C" w14:textId="77777777" w:rsidR="002C2C1D" w:rsidRPr="00767A77" w:rsidRDefault="002C2C1D" w:rsidP="002C2C1D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${HEADER}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083B9" id="Rectangle 15" o:spid="_x0000_s1026" style="position:absolute;left:0;text-align:left;margin-left:379.05pt;margin-top:31.7pt;width:430.25pt;height:34.25pt;z-index:-251638784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p w14:paraId="28AC5A1C" w14:textId="77777777" w:rsidR="002C2C1D" w:rsidRPr="00767A77" w:rsidRDefault="002C2C1D" w:rsidP="002C2C1D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t>${HEADER}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8720" behindDoc="0" locked="0" layoutInCell="1" allowOverlap="1" wp14:anchorId="09C3B266" wp14:editId="339FAFD3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77BEE8" w14:textId="4D43449F" w:rsidR="00CB4AEF" w:rsidRPr="002C2C1D" w:rsidRDefault="00CB4AEF" w:rsidP="002C2C1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164E" w14:textId="77777777" w:rsidR="00BA5B60" w:rsidRDefault="00BA5B60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E2E3A"/>
    <w:rsid w:val="000F12FC"/>
    <w:rsid w:val="000F7EA9"/>
    <w:rsid w:val="00112DE4"/>
    <w:rsid w:val="001308F2"/>
    <w:rsid w:val="00143498"/>
    <w:rsid w:val="00144CAC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07948"/>
    <w:rsid w:val="00227797"/>
    <w:rsid w:val="002415BD"/>
    <w:rsid w:val="00264D5C"/>
    <w:rsid w:val="00272CA3"/>
    <w:rsid w:val="00275CFA"/>
    <w:rsid w:val="0029467D"/>
    <w:rsid w:val="00294D8A"/>
    <w:rsid w:val="002C20E3"/>
    <w:rsid w:val="002C2C1D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E38CE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210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10A1"/>
    <w:rsid w:val="00844CC4"/>
    <w:rsid w:val="00852015"/>
    <w:rsid w:val="00866A7C"/>
    <w:rsid w:val="0087568A"/>
    <w:rsid w:val="00882998"/>
    <w:rsid w:val="008B1632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97FA2"/>
    <w:rsid w:val="009C3BB0"/>
    <w:rsid w:val="009C3BF9"/>
    <w:rsid w:val="009D2678"/>
    <w:rsid w:val="009D67C4"/>
    <w:rsid w:val="009E3CFC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5B60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CF3C5B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3D1B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  <w:style w:type="paragraph" w:styleId="Titre">
    <w:name w:val="Title"/>
    <w:basedOn w:val="Normal"/>
    <w:next w:val="Normal"/>
    <w:link w:val="TitreCar"/>
    <w:uiPriority w:val="10"/>
    <w:qFormat/>
    <w:rsid w:val="00CF3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317</TotalTime>
  <Pages>17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Inel</cp:lastModifiedBy>
  <cp:revision>51</cp:revision>
  <dcterms:created xsi:type="dcterms:W3CDTF">2021-05-20T19:05:00Z</dcterms:created>
  <dcterms:modified xsi:type="dcterms:W3CDTF">2021-06-21T09:12:00Z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