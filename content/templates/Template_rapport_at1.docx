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CE4036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2E23EC79" w14:textId="63ED7440" w:rsidR="00E02A6D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134" w:history="1">
        <w:r w:rsidR="00E02A6D" w:rsidRPr="00BA1E1E">
          <w:rPr>
            <w:rStyle w:val="Lienhypertexte"/>
            <w:noProof/>
          </w:rPr>
          <w:t>1</w:t>
        </w:r>
        <w:r w:rsidR="00E02A6D">
          <w:rPr>
            <w:rFonts w:eastAsiaTheme="minorEastAsia"/>
            <w:noProof/>
            <w:lang w:eastAsia="fr-FR"/>
          </w:rPr>
          <w:tab/>
        </w:r>
        <w:r w:rsidR="00E02A6D" w:rsidRPr="00BA1E1E">
          <w:rPr>
            <w:rStyle w:val="Lienhypertexte"/>
            <w:noProof/>
          </w:rPr>
          <w:t>Activité 1 - Cadrage et socle de sécurité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_Toc73618134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6</w:t>
        </w:r>
        <w:r w:rsidR="00E02A6D">
          <w:rPr>
            <w:noProof/>
            <w:webHidden/>
          </w:rPr>
          <w:fldChar w:fldCharType="end"/>
        </w:r>
      </w:hyperlink>
    </w:p>
    <w:p w14:paraId="3333A12B" w14:textId="58DDA9AE" w:rsidR="00E02A6D" w:rsidRDefault="00E02A6D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35" w:history="1">
        <w:r w:rsidRPr="00BA1E1E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Activité 1.a - Cadrer l’étude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BAC5D6" w14:textId="285BC3A1" w:rsidR="00E02A6D" w:rsidRDefault="00E02A6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36" w:history="1">
        <w:r w:rsidRPr="00BA1E1E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Données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448D11" w14:textId="245D653D" w:rsidR="00E02A6D" w:rsidRDefault="00E02A6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37" w:history="1">
        <w:r w:rsidRPr="00BA1E1E">
          <w:rPr>
            <w:rStyle w:val="Lienhypertexte"/>
            <w:noProof/>
          </w:rPr>
          <w:t>1.1.2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E49559" w14:textId="1EC69EA1" w:rsidR="00E02A6D" w:rsidRDefault="00E02A6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38" w:history="1">
        <w:r w:rsidRPr="00BA1E1E">
          <w:rPr>
            <w:rStyle w:val="Lienhypertexte"/>
            <w:noProof/>
          </w:rPr>
          <w:t>1.1.3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RACI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425ECE" w14:textId="11CA2341" w:rsidR="00E02A6D" w:rsidRDefault="00E02A6D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39" w:history="1">
        <w:r w:rsidRPr="00BA1E1E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Activité 1.b (Biens primordiaux/support)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3BFF1F" w14:textId="60BF0131" w:rsidR="00E02A6D" w:rsidRDefault="00E02A6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0" w:history="1">
        <w:r w:rsidRPr="00BA1E1E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Valeur métier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B70C86" w14:textId="764FA629" w:rsidR="00E02A6D" w:rsidRDefault="00E02A6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1" w:history="1">
        <w:r w:rsidRPr="00BA1E1E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Bien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68365E" w14:textId="4F9AA289" w:rsidR="00E02A6D" w:rsidRDefault="00E02A6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2" w:history="1">
        <w:r w:rsidRPr="00BA1E1E">
          <w:rPr>
            <w:rStyle w:val="Lienhypertexte"/>
            <w:noProof/>
          </w:rPr>
          <w:t>1.2.3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FA64C7" w14:textId="7B3870DF" w:rsidR="00E02A6D" w:rsidRDefault="00E02A6D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3" w:history="1">
        <w:r w:rsidRPr="00BA1E1E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Activité 1.c (Événement redoutés)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F8FBB6" w14:textId="3DB450B9" w:rsidR="00E02A6D" w:rsidRDefault="00E02A6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4" w:history="1">
        <w:r w:rsidRPr="00BA1E1E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Echelles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DD51A8" w14:textId="3AE3ADEA" w:rsidR="00E02A6D" w:rsidRDefault="00E02A6D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5" w:history="1">
        <w:r w:rsidRPr="00BA1E1E">
          <w:rPr>
            <w:rStyle w:val="Lienhypertexte"/>
            <w:noProof/>
          </w:rPr>
          <w:t>1.3.1.1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Liste des échelles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925A06" w14:textId="7C31D71B" w:rsidR="00E02A6D" w:rsidRDefault="00E02A6D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6" w:history="1">
        <w:r w:rsidRPr="00BA1E1E">
          <w:rPr>
            <w:rStyle w:val="Lienhypertexte"/>
            <w:noProof/>
          </w:rPr>
          <w:t>1.3.1.2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Détails des Niveaux d’échelles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94504E" w14:textId="01E557DB" w:rsidR="00E02A6D" w:rsidRDefault="00E02A6D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7" w:history="1">
        <w:r w:rsidRPr="00BA1E1E">
          <w:rPr>
            <w:rStyle w:val="Lienhypertexte"/>
            <w:noProof/>
          </w:rPr>
          <w:t>1.3.1.2.1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Détails des niveaux de l’échelle ${echelle_X}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D975B0" w14:textId="1F7A2E25" w:rsidR="00E02A6D" w:rsidRDefault="00E02A6D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8" w:history="1">
        <w:r w:rsidRPr="00BA1E1E">
          <w:rPr>
            <w:rStyle w:val="Lienhypertexte"/>
            <w:noProof/>
          </w:rPr>
          <w:t>1.3.1.2.2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Détails des niveaux de l’échelle ${echelle_Y}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84A100" w14:textId="034119D4" w:rsidR="00E02A6D" w:rsidRDefault="00E02A6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49" w:history="1">
        <w:r w:rsidRPr="00BA1E1E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Événements redoutés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216275" w14:textId="3B3978C6" w:rsidR="00E02A6D" w:rsidRDefault="00E02A6D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0" w:history="1">
        <w:r w:rsidRPr="00BA1E1E">
          <w:rPr>
            <w:rStyle w:val="Lienhypertexte"/>
            <w:noProof/>
          </w:rPr>
          <w:t>1.4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Activité 1.d - Les socles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CAD3BB" w14:textId="76AE7A13" w:rsidR="00E02A6D" w:rsidRDefault="00E02A6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1" w:history="1">
        <w:r w:rsidRPr="00BA1E1E">
          <w:rPr>
            <w:rStyle w:val="Lienhypertexte"/>
            <w:noProof/>
          </w:rPr>
          <w:t>1.4.1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Socle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2993BC" w14:textId="061E25AF" w:rsidR="00E02A6D" w:rsidRDefault="00E02A6D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2" w:history="1">
        <w:r w:rsidRPr="00BA1E1E">
          <w:rPr>
            <w:rStyle w:val="Lienhypertexte"/>
            <w:noProof/>
          </w:rPr>
          <w:t>1.4.2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Règles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15753B" w14:textId="0A459263" w:rsidR="00E02A6D" w:rsidRDefault="00E02A6D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3" w:history="1">
        <w:r w:rsidRPr="00BA1E1E">
          <w:rPr>
            <w:rStyle w:val="Lienhypertexte"/>
            <w:noProof/>
          </w:rPr>
          <w:t>1.4.2.1</w:t>
        </w:r>
        <w:r>
          <w:rPr>
            <w:rFonts w:eastAsiaTheme="minorEastAsia"/>
            <w:noProof/>
            <w:lang w:eastAsia="fr-FR"/>
          </w:rPr>
          <w:tab/>
        </w:r>
        <w:r w:rsidRPr="00BA1E1E">
          <w:rPr>
            <w:rStyle w:val="Lienhypertexte"/>
            <w:noProof/>
          </w:rPr>
          <w:t>Etat de prise en compte du socle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11B70A" w14:textId="373F1B7F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218611EA" w14:textId="759DA27C" w:rsidR="00E02A6D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154" w:history="1">
        <w:r w:rsidR="00E02A6D" w:rsidRPr="00B65546">
          <w:rPr>
            <w:rStyle w:val="Lienhypertexte"/>
            <w:noProof/>
          </w:rPr>
          <w:t>Tableau 1 : Liste des acteurs</w:t>
        </w:r>
        <w:r w:rsidR="00E02A6D">
          <w:rPr>
            <w:noProof/>
            <w:webHidden/>
          </w:rPr>
          <w:tab/>
        </w:r>
        <w:r w:rsidR="00E02A6D">
          <w:rPr>
            <w:noProof/>
            <w:webHidden/>
          </w:rPr>
          <w:fldChar w:fldCharType="begin"/>
        </w:r>
        <w:r w:rsidR="00E02A6D">
          <w:rPr>
            <w:noProof/>
            <w:webHidden/>
          </w:rPr>
          <w:instrText xml:space="preserve"> PAGEREF _Toc73618154 \h </w:instrText>
        </w:r>
        <w:r w:rsidR="00E02A6D">
          <w:rPr>
            <w:noProof/>
            <w:webHidden/>
          </w:rPr>
        </w:r>
        <w:r w:rsidR="00E02A6D">
          <w:rPr>
            <w:noProof/>
            <w:webHidden/>
          </w:rPr>
          <w:fldChar w:fldCharType="separate"/>
        </w:r>
        <w:r w:rsidR="00E02A6D">
          <w:rPr>
            <w:noProof/>
            <w:webHidden/>
          </w:rPr>
          <w:t>7</w:t>
        </w:r>
        <w:r w:rsidR="00E02A6D">
          <w:rPr>
            <w:noProof/>
            <w:webHidden/>
          </w:rPr>
          <w:fldChar w:fldCharType="end"/>
        </w:r>
      </w:hyperlink>
    </w:p>
    <w:p w14:paraId="2F6A0CC2" w14:textId="4934D070" w:rsidR="00E02A6D" w:rsidRDefault="00E02A6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5" w:history="1">
        <w:r w:rsidRPr="00B65546">
          <w:rPr>
            <w:rStyle w:val="Lienhypertexte"/>
            <w:noProof/>
          </w:rPr>
          <w:t>Tableau 2: RACI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7844A6" w14:textId="347C35E8" w:rsidR="00E02A6D" w:rsidRDefault="00E02A6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6" w:history="1">
        <w:r w:rsidRPr="00B65546">
          <w:rPr>
            <w:rStyle w:val="Lienhypertexte"/>
            <w:noProof/>
          </w:rPr>
          <w:t>Tableau 3 : Tableau des valeurs métiers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EE4370" w14:textId="2B1F0FB4" w:rsidR="00E02A6D" w:rsidRDefault="00E02A6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7" w:history="1">
        <w:r w:rsidRPr="00B65546">
          <w:rPr>
            <w:rStyle w:val="Lienhypertexte"/>
            <w:noProof/>
          </w:rPr>
          <w:t>Tableau 4 : Liste des biens supports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9DDCD5" w14:textId="4F289E71" w:rsidR="00E02A6D" w:rsidRDefault="00E02A6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8" w:history="1">
        <w:r w:rsidRPr="00B65546">
          <w:rPr>
            <w:rStyle w:val="Lienhypertexte"/>
            <w:noProof/>
          </w:rPr>
          <w:t>Tableau 5 : Tableau des 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2D933E" w14:textId="5951F9D8" w:rsidR="00E02A6D" w:rsidRDefault="00E02A6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59" w:history="1">
        <w:r w:rsidRPr="00B65546">
          <w:rPr>
            <w:rStyle w:val="Lienhypertexte"/>
            <w:noProof/>
          </w:rPr>
          <w:t>Tableau 6 : Tableau des échelles de gravité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76B6C0" w14:textId="7C108DB5" w:rsidR="00E02A6D" w:rsidRDefault="00E02A6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60" w:history="1">
        <w:r w:rsidRPr="00B65546">
          <w:rPr>
            <w:rStyle w:val="Lienhypertexte"/>
            <w:noProof/>
          </w:rPr>
          <w:t>Tableau 7 : Détails des niveaux de l'échelle ${echelle_X}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4D95BB" w14:textId="56FD01CA" w:rsidR="00E02A6D" w:rsidRDefault="00E02A6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61" w:history="1">
        <w:r w:rsidRPr="00B65546">
          <w:rPr>
            <w:rStyle w:val="Lienhypertexte"/>
            <w:noProof/>
          </w:rPr>
          <w:t>Tableau 8 : Détails des niveaux de l'échelle ${echelle_Y}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75E054" w14:textId="213205B6" w:rsidR="00E02A6D" w:rsidRDefault="00E02A6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62" w:history="1">
        <w:r w:rsidRPr="00B65546">
          <w:rPr>
            <w:rStyle w:val="Lienhypertexte"/>
            <w:noProof/>
          </w:rPr>
          <w:t>Tableau 9 : Détails des événements redoutés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2BD59A" w14:textId="03B1DDC8" w:rsidR="00E02A6D" w:rsidRDefault="00E02A6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63" w:history="1">
        <w:r w:rsidRPr="00B65546">
          <w:rPr>
            <w:rStyle w:val="Lienhypertexte"/>
            <w:noProof/>
          </w:rPr>
          <w:t>Tableau 10 : Liste des socles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AE3BAD" w14:textId="4CFDC8B3" w:rsidR="00E02A6D" w:rsidRDefault="00E02A6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64" w:history="1">
        <w:r w:rsidRPr="00B65546">
          <w:rPr>
            <w:rStyle w:val="Lienhypertexte"/>
            <w:noProof/>
          </w:rPr>
          <w:t>Tableau 11 : socle de sécurité 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32A1CC" w14:textId="2F3447AC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4EB52D2E" w14:textId="3C387E90" w:rsidR="00DA3904" w:rsidRDefault="005A2599" w:rsidP="001B5DEC">
      <w:fldSimple w:instr=" TOC \c &quot;Figure&quot; ">
        <w:r w:rsidR="00E02A6D">
          <w:rPr>
            <w:b/>
            <w:bCs/>
            <w:noProof/>
          </w:rPr>
          <w:t>Aucune entrée de table d'illustration n'a été trouvée.</w:t>
        </w:r>
      </w:fldSimple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618134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618135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618136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${</w:t>
      </w:r>
      <w:proofErr w:type="spellStart"/>
      <w:r w:rsidRPr="00143498">
        <w:rPr>
          <w:sz w:val="24"/>
          <w:szCs w:val="24"/>
        </w:rPr>
        <w:t>nomProjet</w:t>
      </w:r>
      <w:proofErr w:type="spellEnd"/>
      <w:r w:rsidRPr="00143498">
        <w:rPr>
          <w:sz w:val="24"/>
          <w:szCs w:val="24"/>
        </w:rPr>
        <w:t>}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${Objectif}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${jj/mm/aaaa1}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${jj/mm/aaaa2}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${jj/mm/aaaa3}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${jj/mm/aaaa4}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${jj/mm/aaaa5}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${dure1}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${dure2}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${</w:t>
      </w:r>
      <w:proofErr w:type="spellStart"/>
      <w:r w:rsidRPr="00143498">
        <w:rPr>
          <w:sz w:val="24"/>
          <w:szCs w:val="24"/>
        </w:rPr>
        <w:t>niveauConfidentialite</w:t>
      </w:r>
      <w:proofErr w:type="spellEnd"/>
      <w:r w:rsidRPr="00143498">
        <w:rPr>
          <w:sz w:val="24"/>
          <w:szCs w:val="24"/>
        </w:rPr>
        <w:t>}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5DFE774C" w14:textId="1143242F" w:rsidR="0075445A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 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618137"/>
      <w:r>
        <w:lastRenderedPageBreak/>
        <w:t>Acteurs</w:t>
      </w:r>
      <w:bookmarkEnd w:id="7"/>
    </w:p>
    <w:p w14:paraId="2DE098F5" w14:textId="70389BC5" w:rsidR="00CB21A1" w:rsidRPr="00CA3A1C" w:rsidRDefault="00CB21A1" w:rsidP="00CA3A1C">
      <w:pPr>
        <w:pStyle w:val="Lgende"/>
        <w:jc w:val="left"/>
        <w:rPr>
          <w:i w:val="0"/>
          <w:iCs w:val="0"/>
          <w:sz w:val="22"/>
          <w:szCs w:val="22"/>
        </w:rPr>
      </w:pPr>
      <w:r w:rsidRPr="00CA3A1C">
        <w:rPr>
          <w:i w:val="0"/>
          <w:iCs w:val="0"/>
          <w:sz w:val="22"/>
          <w:szCs w:val="22"/>
        </w:rPr>
        <w:t>${acteurs}</w:t>
      </w:r>
    </w:p>
    <w:p w14:paraId="4335906C" w14:textId="6A56893F" w:rsidR="00EA3A3C" w:rsidRPr="00CA3A1C" w:rsidRDefault="00EA3A3C" w:rsidP="00CA3A1C">
      <w:pPr>
        <w:pStyle w:val="Lgende"/>
      </w:pPr>
      <w:bookmarkStart w:id="8" w:name="_Toc73618154"/>
      <w:r w:rsidRPr="00CB21A1">
        <w:t xml:space="preserve">Tableau </w:t>
      </w:r>
      <w:r w:rsidR="00CE4036">
        <w:fldChar w:fldCharType="begin"/>
      </w:r>
      <w:r w:rsidR="00CE4036">
        <w:instrText xml:space="preserve"> SEQ Tableau \* ARABIC </w:instrText>
      </w:r>
      <w:r w:rsidR="00CE4036">
        <w:fldChar w:fldCharType="separate"/>
      </w:r>
      <w:r w:rsidR="00C17B79">
        <w:rPr>
          <w:noProof/>
        </w:rPr>
        <w:t>1</w:t>
      </w:r>
      <w:r w:rsidR="00CE4036">
        <w:rPr>
          <w:noProof/>
        </w:rPr>
        <w:fldChar w:fldCharType="end"/>
      </w:r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618138"/>
      <w:r>
        <w:lastRenderedPageBreak/>
        <w:t>RACI</w:t>
      </w:r>
      <w:bookmarkEnd w:id="9"/>
    </w:p>
    <w:p w14:paraId="51D6601F" w14:textId="583C19AE" w:rsidR="0075445A" w:rsidRDefault="00CB21A1" w:rsidP="0075445A">
      <w:r>
        <w:t>${</w:t>
      </w:r>
      <w:proofErr w:type="spellStart"/>
      <w:r>
        <w:t>h_raci</w:t>
      </w:r>
      <w:proofErr w:type="spellEnd"/>
      <w:r>
        <w:t>}</w:t>
      </w:r>
    </w:p>
    <w:p w14:paraId="4987C6C4" w14:textId="3472F6AD" w:rsidR="0075445A" w:rsidRDefault="00EA3A3C" w:rsidP="00CA3A1C">
      <w:pPr>
        <w:pStyle w:val="Lgende"/>
      </w:pPr>
      <w:bookmarkStart w:id="10" w:name="_Toc73618155"/>
      <w:r>
        <w:t xml:space="preserve">Tableau </w:t>
      </w:r>
      <w:r w:rsidR="00CE4036">
        <w:fldChar w:fldCharType="begin"/>
      </w:r>
      <w:r w:rsidR="00CE4036">
        <w:instrText xml:space="preserve"> SEQ Tableau \* ARABIC </w:instrText>
      </w:r>
      <w:r w:rsidR="00CE4036">
        <w:fldChar w:fldCharType="separate"/>
      </w:r>
      <w:r w:rsidR="00C17B79">
        <w:rPr>
          <w:noProof/>
        </w:rPr>
        <w:t>2</w:t>
      </w:r>
      <w:r w:rsidR="00CE4036">
        <w:rPr>
          <w:noProof/>
        </w:rPr>
        <w:fldChar w:fldCharType="end"/>
      </w:r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Hlk71547660"/>
      <w:bookmarkStart w:id="14" w:name="_Toc73618139"/>
      <w:r w:rsidRPr="00320D94">
        <w:lastRenderedPageBreak/>
        <w:t>Activité 1.b (Biens primordiaux/support)</w:t>
      </w:r>
      <w:bookmarkEnd w:id="11"/>
      <w:bookmarkEnd w:id="12"/>
      <w:bookmarkEnd w:id="14"/>
    </w:p>
    <w:bookmarkEnd w:id="13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618140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j_valeur_metier</w:t>
      </w:r>
      <w:proofErr w:type="spellEnd"/>
      <w:r>
        <w:rPr>
          <w:sz w:val="24"/>
          <w:szCs w:val="24"/>
        </w:rPr>
        <w:t>}</w:t>
      </w:r>
    </w:p>
    <w:p w14:paraId="18D7B0DB" w14:textId="2D39D5E1" w:rsidR="00EA3A3C" w:rsidRDefault="00EA3A3C" w:rsidP="00CA3A1C">
      <w:pPr>
        <w:pStyle w:val="Lgende"/>
      </w:pPr>
      <w:bookmarkStart w:id="16" w:name="_Toc73618156"/>
      <w:r>
        <w:t xml:space="preserve">Tableau </w:t>
      </w:r>
      <w:r w:rsidR="00CE4036">
        <w:fldChar w:fldCharType="begin"/>
      </w:r>
      <w:r w:rsidR="00CE4036">
        <w:instrText xml:space="preserve"> SEQ Tableau \* ARABIC </w:instrText>
      </w:r>
      <w:r w:rsidR="00CE4036">
        <w:fldChar w:fldCharType="separate"/>
      </w:r>
      <w:r w:rsidR="00C17B79">
        <w:rPr>
          <w:noProof/>
        </w:rPr>
        <w:t>3</w:t>
      </w:r>
      <w:r w:rsidR="00CE4036">
        <w:rPr>
          <w:noProof/>
        </w:rPr>
        <w:fldChar w:fldCharType="end"/>
      </w:r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618141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k_bien_support</w:t>
      </w:r>
      <w:proofErr w:type="spellEnd"/>
      <w:r>
        <w:rPr>
          <w:sz w:val="24"/>
          <w:szCs w:val="24"/>
        </w:rPr>
        <w:t>}</w:t>
      </w:r>
    </w:p>
    <w:p w14:paraId="6D31C699" w14:textId="3026F4C5" w:rsidR="00EA3A3C" w:rsidRDefault="00EA3A3C" w:rsidP="00CA3A1C">
      <w:pPr>
        <w:pStyle w:val="Lgende"/>
      </w:pPr>
      <w:bookmarkStart w:id="18" w:name="_Toc73618157"/>
      <w:r>
        <w:t xml:space="preserve">Tableau </w:t>
      </w:r>
      <w:r w:rsidR="00CE4036">
        <w:fldChar w:fldCharType="begin"/>
      </w:r>
      <w:r w:rsidR="00CE4036">
        <w:instrText xml:space="preserve"> SEQ Tableau \* ARABIC </w:instrText>
      </w:r>
      <w:r w:rsidR="00CE4036">
        <w:fldChar w:fldCharType="separate"/>
      </w:r>
      <w:r w:rsidR="00C17B79">
        <w:rPr>
          <w:noProof/>
        </w:rPr>
        <w:t>4</w:t>
      </w:r>
      <w:r w:rsidR="00CE4036">
        <w:rPr>
          <w:noProof/>
        </w:rPr>
        <w:fldChar w:fldCharType="end"/>
      </w:r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618142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i_mission</w:t>
      </w:r>
      <w:proofErr w:type="spellEnd"/>
      <w:r>
        <w:rPr>
          <w:sz w:val="24"/>
          <w:szCs w:val="24"/>
        </w:rPr>
        <w:t>}</w:t>
      </w:r>
    </w:p>
    <w:p w14:paraId="3A0E8D63" w14:textId="45EE1241" w:rsidR="00AB6C77" w:rsidRDefault="00AB6C77" w:rsidP="00CA3A1C">
      <w:pPr>
        <w:pStyle w:val="Lgende"/>
      </w:pPr>
      <w:bookmarkStart w:id="20" w:name="_Toc73618158"/>
      <w:r>
        <w:t xml:space="preserve">Tableau </w:t>
      </w:r>
      <w:r w:rsidR="00CE4036">
        <w:fldChar w:fldCharType="begin"/>
      </w:r>
      <w:r w:rsidR="00CE4036">
        <w:instrText xml:space="preserve"> SEQ Tableau \* ARABIC </w:instrText>
      </w:r>
      <w:r w:rsidR="00CE4036">
        <w:fldChar w:fldCharType="separate"/>
      </w:r>
      <w:r w:rsidR="00C17B79">
        <w:rPr>
          <w:noProof/>
        </w:rPr>
        <w:t>5</w:t>
      </w:r>
      <w:r w:rsidR="00CE4036">
        <w:rPr>
          <w:noProof/>
        </w:rPr>
        <w:fldChar w:fldCharType="end"/>
      </w:r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618143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618144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618145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da_echelle</w:t>
      </w:r>
      <w:proofErr w:type="spellEnd"/>
      <w:r>
        <w:rPr>
          <w:sz w:val="24"/>
          <w:szCs w:val="24"/>
        </w:rPr>
        <w:t>}</w:t>
      </w:r>
    </w:p>
    <w:p w14:paraId="112F687E" w14:textId="366E6002" w:rsidR="00475B37" w:rsidRDefault="00475B37" w:rsidP="00CA3A1C">
      <w:pPr>
        <w:pStyle w:val="Lgende"/>
      </w:pPr>
      <w:bookmarkStart w:id="26" w:name="_Toc73618159"/>
      <w:r>
        <w:t xml:space="preserve">Tableau </w:t>
      </w:r>
      <w:r w:rsidR="00CE4036">
        <w:fldChar w:fldCharType="begin"/>
      </w:r>
      <w:r w:rsidR="00CE4036">
        <w:instrText xml:space="preserve"> SEQ Tableau \* ARABIC </w:instrText>
      </w:r>
      <w:r w:rsidR="00CE4036">
        <w:fldChar w:fldCharType="separate"/>
      </w:r>
      <w:r w:rsidR="00C17B79">
        <w:rPr>
          <w:noProof/>
        </w:rPr>
        <w:t>6</w:t>
      </w:r>
      <w:r w:rsidR="00CE4036">
        <w:rPr>
          <w:noProof/>
        </w:rPr>
        <w:fldChar w:fldCharType="end"/>
      </w:r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618146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618147"/>
      <w:r>
        <w:t>Détails des niveaux de l’échelle ${</w:t>
      </w:r>
      <w:proofErr w:type="spellStart"/>
      <w:r>
        <w:t>echelle_X</w:t>
      </w:r>
      <w:proofErr w:type="spellEnd"/>
      <w:r>
        <w:t>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da_niveau</w:t>
      </w:r>
      <w:proofErr w:type="spellEnd"/>
      <w:r>
        <w:rPr>
          <w:sz w:val="24"/>
          <w:szCs w:val="24"/>
        </w:rPr>
        <w:t>}</w:t>
      </w:r>
    </w:p>
    <w:p w14:paraId="4113B069" w14:textId="30BEE613" w:rsidR="00CB21A1" w:rsidRPr="003D169D" w:rsidRDefault="00475B37" w:rsidP="00CA3A1C">
      <w:pPr>
        <w:pStyle w:val="Lgende"/>
      </w:pPr>
      <w:bookmarkStart w:id="29" w:name="_Toc73618160"/>
      <w:r>
        <w:t xml:space="preserve">Tableau </w:t>
      </w:r>
      <w:r w:rsidR="00CE4036">
        <w:fldChar w:fldCharType="begin"/>
      </w:r>
      <w:r w:rsidR="00CE4036">
        <w:instrText xml:space="preserve"> SEQ Tableau \* ARABIC </w:instrText>
      </w:r>
      <w:r w:rsidR="00CE4036">
        <w:fldChar w:fldCharType="separate"/>
      </w:r>
      <w:r w:rsidR="00C17B79">
        <w:rPr>
          <w:noProof/>
        </w:rPr>
        <w:t>7</w:t>
      </w:r>
      <w:r w:rsidR="00CE4036">
        <w:rPr>
          <w:noProof/>
        </w:rPr>
        <w:fldChar w:fldCharType="end"/>
      </w:r>
      <w:r>
        <w:t xml:space="preserve"> : Détails des niveaux </w:t>
      </w:r>
      <w:r w:rsidRPr="003D169D">
        <w:t>de l'échelle ${</w:t>
      </w:r>
      <w:proofErr w:type="spellStart"/>
      <w:r w:rsidR="00CB21A1" w:rsidRPr="003D169D">
        <w:t>echelle_X</w:t>
      </w:r>
      <w:proofErr w:type="spellEnd"/>
      <w:r w:rsidRPr="003D169D">
        <w:t>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618148"/>
      <w:r>
        <w:lastRenderedPageBreak/>
        <w:t>Détails des niveaux de l’échelle ${</w:t>
      </w:r>
      <w:proofErr w:type="spellStart"/>
      <w:r>
        <w:t>echelle_Y</w:t>
      </w:r>
      <w:proofErr w:type="spellEnd"/>
      <w:r>
        <w:t>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1293A9C" w:rsidR="00475B37" w:rsidRDefault="00475B37" w:rsidP="00CA3A1C">
      <w:pPr>
        <w:pStyle w:val="Lgende"/>
      </w:pPr>
      <w:bookmarkStart w:id="31" w:name="_Toc73618161"/>
      <w:r>
        <w:t xml:space="preserve">Tableau </w:t>
      </w:r>
      <w:r w:rsidR="00CE4036">
        <w:fldChar w:fldCharType="begin"/>
      </w:r>
      <w:r w:rsidR="00CE4036">
        <w:instrText xml:space="preserve"> SEQ Tableau \* ARABIC </w:instrText>
      </w:r>
      <w:r w:rsidR="00CE4036">
        <w:fldChar w:fldCharType="separate"/>
      </w:r>
      <w:r w:rsidR="00C17B79">
        <w:rPr>
          <w:noProof/>
        </w:rPr>
        <w:t>8</w:t>
      </w:r>
      <w:r w:rsidR="00CE4036">
        <w:rPr>
          <w:noProof/>
        </w:rPr>
        <w:fldChar w:fldCharType="end"/>
      </w:r>
      <w:r>
        <w:t xml:space="preserve"> : Détails des niveaux de </w:t>
      </w:r>
      <w:r w:rsidRPr="003D169D">
        <w:t>l'échelle ${</w:t>
      </w:r>
      <w:proofErr w:type="spellStart"/>
      <w:r w:rsidR="00CB21A1" w:rsidRPr="003D169D">
        <w:t>echelle_Y</w:t>
      </w:r>
      <w:proofErr w:type="spellEnd"/>
      <w:r w:rsidRPr="003D169D">
        <w:t>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618149"/>
      <w:r w:rsidRPr="00093D8C">
        <w:lastRenderedPageBreak/>
        <w:t>Événements redoutés</w:t>
      </w:r>
      <w:bookmarkEnd w:id="32"/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m_evenement_redoute</w:t>
      </w:r>
      <w:proofErr w:type="spellEnd"/>
      <w:r>
        <w:rPr>
          <w:sz w:val="24"/>
          <w:szCs w:val="24"/>
        </w:rPr>
        <w:t>}</w:t>
      </w:r>
    </w:p>
    <w:p w14:paraId="2181A12B" w14:textId="58B82C1D" w:rsidR="009779FB" w:rsidRDefault="009779FB" w:rsidP="00CA3A1C">
      <w:pPr>
        <w:pStyle w:val="Lgende"/>
      </w:pPr>
      <w:bookmarkStart w:id="33" w:name="_Toc73618162"/>
      <w:r>
        <w:t xml:space="preserve">Tableau </w:t>
      </w:r>
      <w:r w:rsidR="00CE4036">
        <w:fldChar w:fldCharType="begin"/>
      </w:r>
      <w:r w:rsidR="00CE4036">
        <w:instrText xml:space="preserve"> SEQ Tableau \* ARABIC </w:instrText>
      </w:r>
      <w:r w:rsidR="00CE4036">
        <w:fldChar w:fldCharType="separate"/>
      </w:r>
      <w:r w:rsidR="00C17B79">
        <w:rPr>
          <w:noProof/>
        </w:rPr>
        <w:t>9</w:t>
      </w:r>
      <w:r w:rsidR="00CE4036">
        <w:rPr>
          <w:noProof/>
        </w:rPr>
        <w:fldChar w:fldCharType="end"/>
      </w:r>
      <w:r>
        <w:t xml:space="preserve"> : Détails des événements redoutés</w:t>
      </w:r>
      <w:bookmarkEnd w:id="33"/>
    </w:p>
    <w:p w14:paraId="0510BE93" w14:textId="77777777" w:rsidR="009779FB" w:rsidRDefault="009779FB" w:rsidP="001B5DEC">
      <w:pPr>
        <w:rPr>
          <w:sz w:val="24"/>
          <w:szCs w:val="24"/>
        </w:rPr>
      </w:pPr>
    </w:p>
    <w:p w14:paraId="6E6BB99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618150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618151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n_socle_de_securite</w:t>
      </w:r>
      <w:proofErr w:type="spellEnd"/>
      <w:r>
        <w:rPr>
          <w:sz w:val="24"/>
          <w:szCs w:val="24"/>
        </w:rPr>
        <w:t>}</w:t>
      </w:r>
    </w:p>
    <w:p w14:paraId="58CD517F" w14:textId="142B5763" w:rsidR="00824BD9" w:rsidRDefault="00824BD9" w:rsidP="00CA3A1C">
      <w:pPr>
        <w:pStyle w:val="Lgende"/>
      </w:pPr>
      <w:bookmarkStart w:id="38" w:name="_Toc73618163"/>
      <w:r>
        <w:t xml:space="preserve">Tableau </w:t>
      </w:r>
      <w:r w:rsidR="00CE4036">
        <w:fldChar w:fldCharType="begin"/>
      </w:r>
      <w:r w:rsidR="00CE4036">
        <w:instrText xml:space="preserve"> SEQ Tableau \* ARABIC </w:instrText>
      </w:r>
      <w:r w:rsidR="00CE4036">
        <w:fldChar w:fldCharType="separate"/>
      </w:r>
      <w:r w:rsidR="00C17B79">
        <w:rPr>
          <w:noProof/>
        </w:rPr>
        <w:t>10</w:t>
      </w:r>
      <w:r w:rsidR="00CE4036">
        <w:rPr>
          <w:noProof/>
        </w:rPr>
        <w:fldChar w:fldCharType="end"/>
      </w:r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618152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618153"/>
      <w:r>
        <w:t>Etat de prise en compte du socle XXX</w:t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o_regle</w:t>
      </w:r>
      <w:proofErr w:type="spellEnd"/>
      <w:r>
        <w:rPr>
          <w:sz w:val="24"/>
          <w:szCs w:val="24"/>
        </w:rPr>
        <w:t>}</w:t>
      </w:r>
    </w:p>
    <w:p w14:paraId="76986279" w14:textId="5CCCEB43" w:rsidR="00824BD9" w:rsidRDefault="00824BD9" w:rsidP="00CA3A1C">
      <w:pPr>
        <w:pStyle w:val="Lgende"/>
      </w:pPr>
      <w:bookmarkStart w:id="41" w:name="_Toc73618164"/>
      <w:r>
        <w:t xml:space="preserve">Tableau </w:t>
      </w:r>
      <w:r w:rsidR="00CE4036">
        <w:fldChar w:fldCharType="begin"/>
      </w:r>
      <w:r w:rsidR="00CE4036">
        <w:instrText xml:space="preserve"> SEQ Tableau \* ARABIC </w:instrText>
      </w:r>
      <w:r w:rsidR="00CE4036">
        <w:fldChar w:fldCharType="separate"/>
      </w:r>
      <w:r w:rsidR="00C17B79">
        <w:rPr>
          <w:noProof/>
        </w:rPr>
        <w:t>11</w:t>
      </w:r>
      <w:r w:rsidR="00CE4036">
        <w:rPr>
          <w:noProof/>
        </w:rPr>
        <w:fldChar w:fldCharType="end"/>
      </w:r>
      <w:r>
        <w:t xml:space="preserve"> : socle de sécurité XXX</w:t>
      </w:r>
      <w:bookmarkEnd w:id="41"/>
    </w:p>
    <w:p w14:paraId="5730503B" w14:textId="4B16F0E0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3FA8" w14:textId="77777777" w:rsidR="00CE4036" w:rsidRDefault="00CE4036" w:rsidP="005E0813">
      <w:pPr>
        <w:spacing w:after="0" w:line="240" w:lineRule="auto"/>
      </w:pPr>
      <w:r>
        <w:separator/>
      </w:r>
    </w:p>
  </w:endnote>
  <w:endnote w:type="continuationSeparator" w:id="0">
    <w:p w14:paraId="7C149A2E" w14:textId="77777777" w:rsidR="00CE4036" w:rsidRDefault="00CE4036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B6EE" w14:textId="77777777" w:rsidR="00CE4036" w:rsidRDefault="00CE4036" w:rsidP="005E0813">
      <w:pPr>
        <w:spacing w:after="0" w:line="240" w:lineRule="auto"/>
      </w:pPr>
      <w:r>
        <w:separator/>
      </w:r>
    </w:p>
  </w:footnote>
  <w:footnote w:type="continuationSeparator" w:id="0">
    <w:p w14:paraId="20C393E9" w14:textId="77777777" w:rsidR="00CE4036" w:rsidRDefault="00CE4036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129A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CE4036"/>
    <w:rsid w:val="00D14D7C"/>
    <w:rsid w:val="00D211A7"/>
    <w:rsid w:val="00D551F1"/>
    <w:rsid w:val="00D5783E"/>
    <w:rsid w:val="00D66872"/>
    <w:rsid w:val="00DA372C"/>
    <w:rsid w:val="00DA3904"/>
    <w:rsid w:val="00DC788A"/>
    <w:rsid w:val="00E02A6D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1A116B"/>
    <w:rsid w:val="002F774E"/>
    <w:rsid w:val="004A02E8"/>
    <w:rsid w:val="00B273C0"/>
    <w:rsid w:val="00BB2841"/>
    <w:rsid w:val="00BB2DA8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312</TotalTime>
  <Pages>17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43</cp:revision>
  <dcterms:created xsi:type="dcterms:W3CDTF">2021-05-20T19:05:00Z</dcterms:created>
  <dcterms:modified xsi:type="dcterms:W3CDTF">2021-06-03T11:08:00Z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