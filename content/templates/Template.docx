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p w14:paraId="417ACA30" w14:textId="0842714B" w:rsidR="00901286" w:rsidRDefault="00CA2C5B" w:rsidP="00F828F6">
            <w:pPr>
              <w:jc w:val="center"/>
            </w:pPr>
            <w:r>
              <w:t>${nv_conf}</w:t>
            </w:r>
          </w:p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40F412E" w14:textId="591C6D4C" w:rsidR="00767A77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</w:t>
      </w:r>
      <w:r w:rsidRPr="00CA2C5B">
        <w:rPr>
          <w:sz w:val="24"/>
          <w:szCs w:val="24"/>
        </w:rPr>
        <w:t>Adresse société</w:t>
      </w:r>
      <w:r>
        <w:rPr>
          <w:sz w:val="24"/>
          <w:szCs w:val="24"/>
        </w:rPr>
        <w:t>}</w:t>
      </w:r>
    </w:p>
    <w:p w14:paraId="3299E1C4" w14:textId="47F1A93C" w:rsidR="00CA2C5B" w:rsidRPr="00E178B4" w:rsidRDefault="00CA2C5B" w:rsidP="00CA2C5B">
      <w:pPr>
        <w:tabs>
          <w:tab w:val="left" w:pos="238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${Société}</w:t>
      </w:r>
    </w:p>
    <w:p w14:paraId="53F55203" w14:textId="72B62D3B" w:rsidR="00901286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Tél : ${Téléphone société}</w:t>
      </w:r>
    </w:p>
    <w:p w14:paraId="51F235A8" w14:textId="579439EF" w:rsidR="00CA2C5B" w:rsidRDefault="00CA2C5B" w:rsidP="00CA2C5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${Site}</w:t>
      </w:r>
    </w:p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0368F68" w14:textId="780D4F7B" w:rsidR="00901286" w:rsidRPr="00CA2C5B" w:rsidRDefault="00CA2C5B" w:rsidP="00CA2C5B">
      <w:pPr>
        <w:pStyle w:val="Titre"/>
        <w:jc w:val="center"/>
        <w:rPr>
          <w:sz w:val="72"/>
          <w:szCs w:val="72"/>
        </w:rPr>
      </w:pPr>
      <w:r>
        <w:rPr>
          <w:sz w:val="72"/>
          <w:szCs w:val="72"/>
        </w:rPr>
        <w:t>${Titre}</w:t>
      </w: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026202A9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r w:rsidR="00CA2C5B">
        <w:t xml:space="preserve">${version} </w:t>
      </w:r>
      <w:r>
        <w:t>du projet</w:t>
      </w:r>
      <w:r w:rsidR="000A58D3">
        <w:t xml:space="preserve"> le </w:t>
      </w:r>
      <w:r w:rsidR="00CA2C5B">
        <w:t>${Date_pub}.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19C6D7BB" w14:textId="4D3BA5CB" w:rsidR="00DA3904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371629" w:history="1">
        <w:r w:rsidR="00DA3904" w:rsidRPr="00B70757">
          <w:rPr>
            <w:rStyle w:val="Lienhypertexte"/>
            <w:noProof/>
          </w:rPr>
          <w:t>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1 - Cadrage et 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_Toc73371629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C4ED049" w14:textId="0912F360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0" w:history="1">
        <w:r w:rsidR="00DA3904" w:rsidRPr="00B70757">
          <w:rPr>
            <w:rStyle w:val="Lienhypertexte"/>
            <w:noProof/>
          </w:rPr>
          <w:t>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1.a - Cadrer l’étude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699846E" w14:textId="20307A05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1" w:history="1">
        <w:r w:rsidR="00DA3904" w:rsidRPr="00B70757">
          <w:rPr>
            <w:rStyle w:val="Lienhypertexte"/>
            <w:noProof/>
          </w:rPr>
          <w:t>1.1.1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Données principales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6</w:t>
        </w:r>
        <w:r w:rsidR="00DA3904">
          <w:rPr>
            <w:noProof/>
            <w:webHidden/>
          </w:rPr>
          <w:fldChar w:fldCharType="end"/>
        </w:r>
      </w:hyperlink>
    </w:p>
    <w:p w14:paraId="7A7A5496" w14:textId="61F42E24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2" w:history="1">
        <w:r w:rsidR="00DA3904" w:rsidRPr="00B70757">
          <w:rPr>
            <w:rStyle w:val="Lienhypertexte"/>
            <w:noProof/>
          </w:rPr>
          <w:t>1.1.2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7</w:t>
        </w:r>
        <w:r w:rsidR="00DA3904">
          <w:rPr>
            <w:noProof/>
            <w:webHidden/>
          </w:rPr>
          <w:fldChar w:fldCharType="end"/>
        </w:r>
      </w:hyperlink>
    </w:p>
    <w:p w14:paraId="420BFC99" w14:textId="067A3332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3" w:history="1">
        <w:r w:rsidR="00DA3904" w:rsidRPr="00B70757">
          <w:rPr>
            <w:rStyle w:val="Lienhypertexte"/>
            <w:noProof/>
          </w:rPr>
          <w:t>1.1.3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60E64808" w14:textId="1ADFB812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4" w:history="1">
        <w:r w:rsidR="00DA3904" w:rsidRPr="00B70757">
          <w:rPr>
            <w:rStyle w:val="Lienhypertexte"/>
            <w:noProof/>
          </w:rPr>
          <w:t>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1.b (Biens primordiaux/support)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7D663B8F" w14:textId="75056B8E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5" w:history="1">
        <w:r w:rsidR="00DA3904" w:rsidRPr="00B70757">
          <w:rPr>
            <w:rStyle w:val="Lienhypertexte"/>
            <w:noProof/>
          </w:rPr>
          <w:t>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Valeur métier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5607E94A" w14:textId="10525275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6" w:history="1">
        <w:r w:rsidR="00DA3904" w:rsidRPr="00B70757">
          <w:rPr>
            <w:rStyle w:val="Lienhypertexte"/>
            <w:noProof/>
          </w:rPr>
          <w:t>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Bien support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88D9DF8" w14:textId="7E59311C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7" w:history="1">
        <w:r w:rsidR="00DA3904" w:rsidRPr="00B70757">
          <w:rPr>
            <w:rStyle w:val="Lienhypertexte"/>
            <w:noProof/>
          </w:rPr>
          <w:t>1.2.3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Mission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BF1DDA7" w14:textId="0BEEC782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8" w:history="1">
        <w:r w:rsidR="00DA3904" w:rsidRPr="00B70757">
          <w:rPr>
            <w:rStyle w:val="Lienhypertexte"/>
            <w:noProof/>
          </w:rPr>
          <w:t>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1.c (Événement redoutés)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48D1301A" w14:textId="24CB6F6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39" w:history="1">
        <w:r w:rsidR="00DA3904" w:rsidRPr="00B70757">
          <w:rPr>
            <w:rStyle w:val="Lienhypertexte"/>
            <w:noProof/>
          </w:rPr>
          <w:t>1.3.1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_Toc73371639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1C2F2685" w14:textId="1F3AE205" w:rsidR="00DA3904" w:rsidRDefault="00BB2D90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0" w:history="1">
        <w:r w:rsidR="00DA3904" w:rsidRPr="00B70757">
          <w:rPr>
            <w:rStyle w:val="Lienhypertexte"/>
            <w:noProof/>
          </w:rPr>
          <w:t>1.3.1.1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57E58452" w14:textId="18646501" w:rsidR="00DA3904" w:rsidRDefault="00BB2D90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1" w:history="1">
        <w:r w:rsidR="00DA3904" w:rsidRPr="00B70757">
          <w:rPr>
            <w:rStyle w:val="Lienhypertexte"/>
            <w:noProof/>
          </w:rPr>
          <w:t>1.3.1.2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d’échelles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1B122CFC" w14:textId="489D0D55" w:rsidR="00DA3904" w:rsidRDefault="00BB2D90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2" w:history="1">
        <w:r w:rsidR="00DA3904" w:rsidRPr="00B70757">
          <w:rPr>
            <w:rStyle w:val="Lienhypertexte"/>
            <w:noProof/>
          </w:rPr>
          <w:t>1.3.1.2.1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2354884E" w14:textId="0B21ACBB" w:rsidR="00DA3904" w:rsidRDefault="00BB2D90">
      <w:pPr>
        <w:pStyle w:val="TM5"/>
        <w:tabs>
          <w:tab w:val="left" w:pos="1000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3" w:history="1">
        <w:r w:rsidR="00DA3904" w:rsidRPr="00B70757">
          <w:rPr>
            <w:rStyle w:val="Lienhypertexte"/>
            <w:noProof/>
          </w:rPr>
          <w:t>1.3.1.2.2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Détails des niveaux de l’échelle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CFDDA1F" w14:textId="621DF8CC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4" w:history="1">
        <w:r w:rsidR="00DA3904" w:rsidRPr="00B70757">
          <w:rPr>
            <w:rStyle w:val="Lienhypertexte"/>
            <w:noProof/>
          </w:rPr>
          <w:t>1.3.2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1A5C389" w14:textId="70472F4A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5" w:history="1">
        <w:r w:rsidR="00DA3904" w:rsidRPr="00B70757">
          <w:rPr>
            <w:rStyle w:val="Lienhypertexte"/>
            <w:noProof/>
          </w:rPr>
          <w:t>1.4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1.d - Les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F4B2461" w14:textId="2D796EF1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6" w:history="1">
        <w:r w:rsidR="00DA3904" w:rsidRPr="00B70757">
          <w:rPr>
            <w:rStyle w:val="Lienhypertexte"/>
            <w:noProof/>
          </w:rPr>
          <w:t>1.4.1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Socle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40BF6D43" w14:textId="0C27F32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7" w:history="1">
        <w:r w:rsidR="00DA3904" w:rsidRPr="00B70757">
          <w:rPr>
            <w:rStyle w:val="Lienhypertexte"/>
            <w:noProof/>
          </w:rPr>
          <w:t>1.4.2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Règles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0ACF7CE2" w14:textId="58E6BB99" w:rsidR="00DA3904" w:rsidRDefault="00BB2D90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8" w:history="1">
        <w:r w:rsidR="00DA3904" w:rsidRPr="00B70757">
          <w:rPr>
            <w:rStyle w:val="Lienhypertexte"/>
            <w:noProof/>
          </w:rPr>
          <w:t>1.4.2.1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Etat de prise en compte du socle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54F69FE6" w14:textId="6B0FEF33" w:rsidR="00DA3904" w:rsidRDefault="00BB2D90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49" w:history="1">
        <w:r w:rsidR="00DA3904" w:rsidRPr="00B70757">
          <w:rPr>
            <w:rStyle w:val="Lienhypertexte"/>
            <w:noProof/>
          </w:rPr>
          <w:t>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2 -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_Toc73371649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1461246E" w14:textId="37F41179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0" w:history="1">
        <w:r w:rsidR="00DA3904" w:rsidRPr="00B70757">
          <w:rPr>
            <w:rStyle w:val="Lienhypertexte"/>
            <w:noProof/>
          </w:rPr>
          <w:t>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2.a - Identifier les sources de risques et les objectifs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DBF5CAF" w14:textId="33CA8064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1" w:history="1">
        <w:r w:rsidR="00DA3904" w:rsidRPr="00B70757">
          <w:rPr>
            <w:rStyle w:val="Lienhypertexte"/>
            <w:noProof/>
          </w:rPr>
          <w:t>2.1.1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Sources de risque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6153A5C6" w14:textId="316D9EC4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2" w:history="1">
        <w:r w:rsidR="00DA3904" w:rsidRPr="00B70757">
          <w:rPr>
            <w:rStyle w:val="Lienhypertexte"/>
            <w:noProof/>
          </w:rPr>
          <w:t>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2.b - Évaluer les couples sources de risque/objectifs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610B950A" w14:textId="57AB1E05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3" w:history="1">
        <w:r w:rsidR="00DA3904" w:rsidRPr="00B70757">
          <w:rPr>
            <w:rStyle w:val="Lienhypertexte"/>
            <w:noProof/>
          </w:rPr>
          <w:t>2.2.1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des sources de risques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146180FE" w14:textId="6A9E2664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4" w:history="1">
        <w:r w:rsidR="00DA3904" w:rsidRPr="00B70757">
          <w:rPr>
            <w:rStyle w:val="Lienhypertexte"/>
            <w:noProof/>
          </w:rPr>
          <w:t>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2.c - Sélectionner les couples SR/OV retenus pour la suite de l’analyse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7B9E5A60" w14:textId="07F3DDE4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5" w:history="1">
        <w:r w:rsidR="00DA3904" w:rsidRPr="00B70757">
          <w:rPr>
            <w:rStyle w:val="Lienhypertexte"/>
            <w:noProof/>
          </w:rPr>
          <w:t>2.3.1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Choix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04FE075F" w14:textId="3B5F626B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6" w:history="1">
        <w:r w:rsidR="00DA3904" w:rsidRPr="00B70757">
          <w:rPr>
            <w:rStyle w:val="Lienhypertexte"/>
            <w:noProof/>
          </w:rPr>
          <w:t>2.3.2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des "Source de risque / Objectif visé"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206D699B" w14:textId="4D05A1D4" w:rsidR="00DA3904" w:rsidRDefault="00BB2D90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7" w:history="1">
        <w:r w:rsidR="00DA3904" w:rsidRPr="00B70757">
          <w:rPr>
            <w:rStyle w:val="Lienhypertexte"/>
            <w:noProof/>
          </w:rPr>
          <w:t>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3 -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20792B96" w14:textId="6DBD9752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8" w:history="1">
        <w:r w:rsidR="00DA3904" w:rsidRPr="00B70757">
          <w:rPr>
            <w:rStyle w:val="Lienhypertexte"/>
            <w:noProof/>
          </w:rPr>
          <w:t>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3.a -Construire la cartographie des menaces numériques de l'écosystème et sélectionner les parties prenantes critiques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6389EFE2" w14:textId="5DFD12E9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59" w:history="1">
        <w:r w:rsidR="00DA3904" w:rsidRPr="00B70757">
          <w:rPr>
            <w:rStyle w:val="Lienhypertexte"/>
            <w:noProof/>
          </w:rPr>
          <w:t>3.1.1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Création des seuils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_Toc73371659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22</w:t>
        </w:r>
        <w:r w:rsidR="00DA3904">
          <w:rPr>
            <w:noProof/>
            <w:webHidden/>
          </w:rPr>
          <w:fldChar w:fldCharType="end"/>
        </w:r>
      </w:hyperlink>
    </w:p>
    <w:p w14:paraId="3DC49B80" w14:textId="3D9ABC54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0" w:history="1">
        <w:r w:rsidR="00DA3904" w:rsidRPr="00B70757">
          <w:rPr>
            <w:rStyle w:val="Lienhypertexte"/>
            <w:noProof/>
          </w:rPr>
          <w:t>3.1.2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23</w:t>
        </w:r>
        <w:r w:rsidR="00DA3904">
          <w:rPr>
            <w:noProof/>
            <w:webHidden/>
          </w:rPr>
          <w:fldChar w:fldCharType="end"/>
        </w:r>
      </w:hyperlink>
    </w:p>
    <w:p w14:paraId="3A8E54A4" w14:textId="02831CC7" w:rsidR="00DA3904" w:rsidRDefault="00BB2D90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1" w:history="1">
        <w:r w:rsidR="00DA3904" w:rsidRPr="00B70757">
          <w:rPr>
            <w:rStyle w:val="Lienhypertexte"/>
            <w:noProof/>
          </w:rPr>
          <w:t>3.1.2.1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internes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0151FAF0" w14:textId="37EA5A01" w:rsidR="00DA3904" w:rsidRDefault="00BB2D90">
      <w:pPr>
        <w:pStyle w:val="TM4"/>
        <w:tabs>
          <w:tab w:val="left" w:pos="833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2" w:history="1">
        <w:r w:rsidR="00DA3904" w:rsidRPr="00B70757">
          <w:rPr>
            <w:rStyle w:val="Lienhypertexte"/>
            <w:noProof/>
          </w:rPr>
          <w:t>3.1.2.2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 externes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25</w:t>
        </w:r>
        <w:r w:rsidR="00DA3904">
          <w:rPr>
            <w:noProof/>
            <w:webHidden/>
          </w:rPr>
          <w:fldChar w:fldCharType="end"/>
        </w:r>
      </w:hyperlink>
    </w:p>
    <w:p w14:paraId="4114771E" w14:textId="3C1BD31B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3" w:history="1">
        <w:r w:rsidR="00DA3904" w:rsidRPr="00B70757">
          <w:rPr>
            <w:rStyle w:val="Lienhypertexte"/>
            <w:noProof/>
          </w:rPr>
          <w:t>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3.b - Élaborer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492AA100" w14:textId="1B1A556C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4" w:history="1">
        <w:r w:rsidR="00DA3904" w:rsidRPr="00B70757">
          <w:rPr>
            <w:rStyle w:val="Lienhypertexte"/>
            <w:noProof/>
          </w:rPr>
          <w:t>3.2.1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évènements redoutés établis à l'atelier 1.c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26</w:t>
        </w:r>
        <w:r w:rsidR="00DA3904">
          <w:rPr>
            <w:noProof/>
            <w:webHidden/>
          </w:rPr>
          <w:fldChar w:fldCharType="end"/>
        </w:r>
      </w:hyperlink>
    </w:p>
    <w:p w14:paraId="036F5FE9" w14:textId="1774EA9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5" w:history="1">
        <w:r w:rsidR="00DA3904" w:rsidRPr="00B70757">
          <w:rPr>
            <w:rStyle w:val="Lienhypertexte"/>
            <w:noProof/>
          </w:rPr>
          <w:t>3.2.2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couples sources de risques / objectifs visés retenus établis à l'atelier 2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62BF1821" w14:textId="62BCE1C2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6" w:history="1">
        <w:r w:rsidR="00DA3904" w:rsidRPr="00B70757">
          <w:rPr>
            <w:rStyle w:val="Lienhypertexte"/>
            <w:noProof/>
          </w:rPr>
          <w:t>3.2.3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580D8374" w14:textId="44D735AA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7" w:history="1">
        <w:r w:rsidR="00DA3904" w:rsidRPr="00B70757">
          <w:rPr>
            <w:rStyle w:val="Lienhypertexte"/>
            <w:noProof/>
          </w:rPr>
          <w:t>3.2.4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1978CE56" w14:textId="4EE28EDB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8" w:history="1">
        <w:r w:rsidR="00DA3904" w:rsidRPr="00B70757">
          <w:rPr>
            <w:rStyle w:val="Lienhypertexte"/>
            <w:noProof/>
          </w:rPr>
          <w:t>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3.c - Définir des mesures de sécurité sur l'écosystème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4A9080E0" w14:textId="2632E959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69" w:history="1">
        <w:r w:rsidR="00DA3904" w:rsidRPr="00B70757">
          <w:rPr>
            <w:rStyle w:val="Lienhypertexte"/>
            <w:noProof/>
          </w:rPr>
          <w:t>3.3.1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parties prenantes établis à l'atelier 3.a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_Toc73371669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24ACDDBB" w14:textId="4884880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0" w:history="1">
        <w:r w:rsidR="00DA3904" w:rsidRPr="00B70757">
          <w:rPr>
            <w:rStyle w:val="Lienhypertexte"/>
            <w:noProof/>
          </w:rPr>
          <w:t>3.3.2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Mesure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16C305EF" w14:textId="36E55347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1" w:history="1">
        <w:r w:rsidR="00DA3904" w:rsidRPr="00B70757">
          <w:rPr>
            <w:rStyle w:val="Lienhypertexte"/>
            <w:noProof/>
          </w:rPr>
          <w:t>3.3.3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52C761BD" w14:textId="1C52631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2" w:history="1">
        <w:r w:rsidR="00DA3904" w:rsidRPr="00B70757">
          <w:rPr>
            <w:rStyle w:val="Lienhypertexte"/>
            <w:noProof/>
          </w:rPr>
          <w:t>3.3.4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Parties prenantes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45FD672D" w14:textId="44B0A745" w:rsidR="00DA3904" w:rsidRDefault="00BB2D90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3" w:history="1">
        <w:r w:rsidR="00DA3904" w:rsidRPr="00B70757">
          <w:rPr>
            <w:rStyle w:val="Lienhypertexte"/>
            <w:noProof/>
          </w:rPr>
          <w:t>4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4 -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256C092F" w14:textId="0DD95381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4" w:history="1">
        <w:r w:rsidR="00DA3904" w:rsidRPr="00B70757">
          <w:rPr>
            <w:rStyle w:val="Lienhypertexte"/>
            <w:noProof/>
          </w:rPr>
          <w:t>4.1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4.a (Élaborer les scénarios opérationnels)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A90FC4" w14:textId="52CC6382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5" w:history="1">
        <w:r w:rsidR="00DA3904" w:rsidRPr="00B70757">
          <w:rPr>
            <w:rStyle w:val="Lienhypertexte"/>
            <w:noProof/>
          </w:rPr>
          <w:t>4.1.1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scénarios stratégiques établis lors de l'atelier 3.b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34</w:t>
        </w:r>
        <w:r w:rsidR="00DA3904">
          <w:rPr>
            <w:noProof/>
            <w:webHidden/>
          </w:rPr>
          <w:fldChar w:fldCharType="end"/>
        </w:r>
      </w:hyperlink>
    </w:p>
    <w:p w14:paraId="3CCE94D1" w14:textId="36F5D6A1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6" w:history="1">
        <w:r w:rsidR="00DA3904" w:rsidRPr="00B70757">
          <w:rPr>
            <w:rStyle w:val="Lienhypertexte"/>
            <w:noProof/>
          </w:rPr>
          <w:t>4.1.2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Scénario opérationel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5C2FDBC2" w14:textId="2F628A14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7" w:history="1">
        <w:r w:rsidR="00DA3904" w:rsidRPr="00B70757">
          <w:rPr>
            <w:rStyle w:val="Lienhypertexte"/>
            <w:noProof/>
          </w:rPr>
          <w:t>4.1.3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330E8668" w14:textId="58238CED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8" w:history="1">
        <w:r w:rsidR="00DA3904" w:rsidRPr="00B70757">
          <w:rPr>
            <w:rStyle w:val="Lienhypertexte"/>
            <w:noProof/>
          </w:rPr>
          <w:t>4.2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4.b - 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4F4710F5" w14:textId="39A1C231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79" w:history="1">
        <w:r w:rsidR="00DA3904" w:rsidRPr="00B70757">
          <w:rPr>
            <w:rStyle w:val="Lienhypertexte"/>
            <w:noProof/>
          </w:rPr>
          <w:t>4.2.1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Liste des échelles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_Toc73371679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74626449" w14:textId="0ACC7410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0" w:history="1">
        <w:r w:rsidR="00DA3904" w:rsidRPr="00B70757">
          <w:rPr>
            <w:rStyle w:val="Lienhypertexte"/>
            <w:noProof/>
          </w:rPr>
          <w:t>4.2.2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7DAE4A30" w14:textId="778CCD9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1" w:history="1">
        <w:r w:rsidR="00DA3904" w:rsidRPr="00B70757">
          <w:rPr>
            <w:rStyle w:val="Lienhypertexte"/>
            <w:noProof/>
          </w:rPr>
          <w:t>4.2.3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Évaluer la vraisemblance des scénarios opérationnels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22611571" w14:textId="66F2389F" w:rsidR="00DA3904" w:rsidRDefault="00BB2D90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2" w:history="1">
        <w:r w:rsidR="00DA3904" w:rsidRPr="00B70757">
          <w:rPr>
            <w:rStyle w:val="Lienhypertexte"/>
            <w:noProof/>
          </w:rPr>
          <w:t>5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5 - Traitement du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0180493A" w14:textId="5871601A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3" w:history="1">
        <w:r w:rsidR="00DA3904" w:rsidRPr="00B70757">
          <w:rPr>
            <w:rStyle w:val="Lienhypertexte"/>
            <w:noProof/>
          </w:rPr>
          <w:t>5.1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5.a - Réaliser une synthèse des scénarios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3185D9E3" w14:textId="5BA019C2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4" w:history="1">
        <w:r w:rsidR="00DA3904" w:rsidRPr="00B70757">
          <w:rPr>
            <w:rStyle w:val="Lienhypertexte"/>
            <w:noProof/>
          </w:rPr>
          <w:t>5.1.1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7704AC8F" w14:textId="118183A8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5" w:history="1">
        <w:r w:rsidR="00DA3904" w:rsidRPr="00B70757">
          <w:rPr>
            <w:rStyle w:val="Lienhypertexte"/>
            <w:noProof/>
          </w:rPr>
          <w:t>5.2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5.b - Décider de la stratégie de traitement du risque et définir les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095CE027" w14:textId="4A4D6728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6" w:history="1">
        <w:r w:rsidR="00DA3904" w:rsidRPr="00B70757">
          <w:rPr>
            <w:rStyle w:val="Lienhypertexte"/>
            <w:noProof/>
          </w:rPr>
          <w:t>5.2.1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41</w:t>
        </w:r>
        <w:r w:rsidR="00DA3904">
          <w:rPr>
            <w:noProof/>
            <w:webHidden/>
          </w:rPr>
          <w:fldChar w:fldCharType="end"/>
        </w:r>
      </w:hyperlink>
    </w:p>
    <w:p w14:paraId="4B0FED24" w14:textId="7BA15466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7" w:history="1">
        <w:r w:rsidR="00DA3904" w:rsidRPr="00B70757">
          <w:rPr>
            <w:rStyle w:val="Lienhypertexte"/>
            <w:noProof/>
          </w:rPr>
          <w:t>5.2.2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Plan d’amélioration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42</w:t>
        </w:r>
        <w:r w:rsidR="00DA3904">
          <w:rPr>
            <w:noProof/>
            <w:webHidden/>
          </w:rPr>
          <w:fldChar w:fldCharType="end"/>
        </w:r>
      </w:hyperlink>
    </w:p>
    <w:p w14:paraId="3D096807" w14:textId="65E17B88" w:rsidR="00DA3904" w:rsidRDefault="00BB2D90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8" w:history="1">
        <w:r w:rsidR="00DA3904" w:rsidRPr="00B70757">
          <w:rPr>
            <w:rStyle w:val="Lienhypertexte"/>
            <w:noProof/>
          </w:rPr>
          <w:t>5.3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Activité 5.c - Évaluer et documenter les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2CE8A83D" w14:textId="5E08ED9A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89" w:history="1">
        <w:r w:rsidR="00DA3904" w:rsidRPr="00B70757">
          <w:rPr>
            <w:rStyle w:val="Lienhypertexte"/>
            <w:noProof/>
          </w:rPr>
          <w:t>5.3.1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_Toc73371689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748B01E0" w14:textId="57456759" w:rsidR="00DA3904" w:rsidRDefault="00BB2D90">
      <w:pPr>
        <w:pStyle w:val="TM3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0" w:history="1">
        <w:r w:rsidR="00DA3904" w:rsidRPr="00B70757">
          <w:rPr>
            <w:rStyle w:val="Lienhypertexte"/>
            <w:noProof/>
          </w:rPr>
          <w:t>Cartographie du risque initial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13D3E6CA" w14:textId="5F3FCE87" w:rsidR="00DA3904" w:rsidRDefault="00BB2D90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1" w:history="1">
        <w:r w:rsidR="00DA3904" w:rsidRPr="00B70757">
          <w:rPr>
            <w:rStyle w:val="Lienhypertexte"/>
            <w:noProof/>
          </w:rPr>
          <w:t>5.3.2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Cartographie du risque résiduel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45</w:t>
        </w:r>
        <w:r w:rsidR="00DA3904">
          <w:rPr>
            <w:noProof/>
            <w:webHidden/>
          </w:rPr>
          <w:fldChar w:fldCharType="end"/>
        </w:r>
      </w:hyperlink>
    </w:p>
    <w:p w14:paraId="434982F6" w14:textId="74D125AD" w:rsidR="00DA3904" w:rsidRDefault="00BB2D90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2" w:history="1">
        <w:r w:rsidR="00DA3904" w:rsidRPr="00B70757">
          <w:rPr>
            <w:rStyle w:val="Lienhypertexte"/>
            <w:noProof/>
          </w:rPr>
          <w:t>6</w:t>
        </w:r>
        <w:r w:rsidR="00DA3904">
          <w:rPr>
            <w:rFonts w:eastAsiaTheme="minorEastAsia"/>
            <w:noProof/>
            <w:lang w:eastAsia="fr-FR"/>
          </w:rPr>
          <w:tab/>
        </w:r>
        <w:r w:rsidR="00DA3904" w:rsidRPr="00B70757">
          <w:rPr>
            <w:rStyle w:val="Lienhypertexte"/>
            <w:noProof/>
          </w:rPr>
          <w:t>Annexes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46</w:t>
        </w:r>
        <w:r w:rsidR="00DA3904">
          <w:rPr>
            <w:noProof/>
            <w:webHidden/>
          </w:rPr>
          <w:fldChar w:fldCharType="end"/>
        </w:r>
      </w:hyperlink>
    </w:p>
    <w:p w14:paraId="7C11B70A" w14:textId="32BE5872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369D2C1B" w14:textId="483AE242" w:rsidR="00DA3904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371693" w:history="1">
        <w:r w:rsidR="00DA3904" w:rsidRPr="00E73D5E">
          <w:rPr>
            <w:rStyle w:val="Lienhypertexte"/>
            <w:noProof/>
          </w:rPr>
          <w:t>Tableau 1 : Liste des acteurs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8</w:t>
        </w:r>
        <w:r w:rsidR="00DA3904">
          <w:rPr>
            <w:noProof/>
            <w:webHidden/>
          </w:rPr>
          <w:fldChar w:fldCharType="end"/>
        </w:r>
      </w:hyperlink>
    </w:p>
    <w:p w14:paraId="46B1DA4E" w14:textId="715C42B8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4" w:history="1">
        <w:r w:rsidR="00DA3904" w:rsidRPr="00E73D5E">
          <w:rPr>
            <w:rStyle w:val="Lienhypertexte"/>
            <w:noProof/>
          </w:rPr>
          <w:t>Tableau 2: RACI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9</w:t>
        </w:r>
        <w:r w:rsidR="00DA3904">
          <w:rPr>
            <w:noProof/>
            <w:webHidden/>
          </w:rPr>
          <w:fldChar w:fldCharType="end"/>
        </w:r>
      </w:hyperlink>
    </w:p>
    <w:p w14:paraId="3010BBA7" w14:textId="7B260E00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5" w:history="1">
        <w:r w:rsidR="00DA3904" w:rsidRPr="00E73D5E">
          <w:rPr>
            <w:rStyle w:val="Lienhypertexte"/>
            <w:noProof/>
          </w:rPr>
          <w:t>Tableau 3 : Tableau des valeurs métiers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10</w:t>
        </w:r>
        <w:r w:rsidR="00DA3904">
          <w:rPr>
            <w:noProof/>
            <w:webHidden/>
          </w:rPr>
          <w:fldChar w:fldCharType="end"/>
        </w:r>
      </w:hyperlink>
    </w:p>
    <w:p w14:paraId="0CFBBCEE" w14:textId="1FE6A3E6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6" w:history="1">
        <w:r w:rsidR="00DA3904" w:rsidRPr="00E73D5E">
          <w:rPr>
            <w:rStyle w:val="Lienhypertexte"/>
            <w:noProof/>
          </w:rPr>
          <w:t>Tableau 4 : Liste des biens supports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11</w:t>
        </w:r>
        <w:r w:rsidR="00DA3904">
          <w:rPr>
            <w:noProof/>
            <w:webHidden/>
          </w:rPr>
          <w:fldChar w:fldCharType="end"/>
        </w:r>
      </w:hyperlink>
    </w:p>
    <w:p w14:paraId="308B9FF9" w14:textId="2F1DD156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7" w:history="1">
        <w:r w:rsidR="00DA3904" w:rsidRPr="00E73D5E">
          <w:rPr>
            <w:rStyle w:val="Lienhypertexte"/>
            <w:noProof/>
          </w:rPr>
          <w:t>Tableau 5 : Tableau des missions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12</w:t>
        </w:r>
        <w:r w:rsidR="00DA3904">
          <w:rPr>
            <w:noProof/>
            <w:webHidden/>
          </w:rPr>
          <w:fldChar w:fldCharType="end"/>
        </w:r>
      </w:hyperlink>
    </w:p>
    <w:p w14:paraId="7784DF0E" w14:textId="5B9F4E95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8" w:history="1">
        <w:r w:rsidR="00DA3904" w:rsidRPr="00E73D5E">
          <w:rPr>
            <w:rStyle w:val="Lienhypertexte"/>
            <w:noProof/>
          </w:rPr>
          <w:t>Tableau 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13</w:t>
        </w:r>
        <w:r w:rsidR="00DA3904">
          <w:rPr>
            <w:noProof/>
            <w:webHidden/>
          </w:rPr>
          <w:fldChar w:fldCharType="end"/>
        </w:r>
      </w:hyperlink>
    </w:p>
    <w:p w14:paraId="3F6E26DA" w14:textId="66878BA7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699" w:history="1">
        <w:r w:rsidR="00DA3904" w:rsidRPr="00E73D5E">
          <w:rPr>
            <w:rStyle w:val="Lienhypertexte"/>
            <w:noProof/>
          </w:rPr>
          <w:t>Tableau 7 : Détails des niveaux de l'échelle ${echelle_X}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_Toc73371699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14</w:t>
        </w:r>
        <w:r w:rsidR="00DA3904">
          <w:rPr>
            <w:noProof/>
            <w:webHidden/>
          </w:rPr>
          <w:fldChar w:fldCharType="end"/>
        </w:r>
      </w:hyperlink>
    </w:p>
    <w:p w14:paraId="7FD56251" w14:textId="6734B721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0" w:history="1">
        <w:r w:rsidR="00DA3904" w:rsidRPr="00E73D5E">
          <w:rPr>
            <w:rStyle w:val="Lienhypertexte"/>
            <w:noProof/>
          </w:rPr>
          <w:t>Tableau 8 : Détails des niveaux de l'échelle ${echelle_Y}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15</w:t>
        </w:r>
        <w:r w:rsidR="00DA3904">
          <w:rPr>
            <w:noProof/>
            <w:webHidden/>
          </w:rPr>
          <w:fldChar w:fldCharType="end"/>
        </w:r>
      </w:hyperlink>
    </w:p>
    <w:p w14:paraId="3829B78F" w14:textId="5D9ED0EC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1" w:history="1">
        <w:r w:rsidR="00DA3904" w:rsidRPr="00E73D5E">
          <w:rPr>
            <w:rStyle w:val="Lienhypertexte"/>
            <w:noProof/>
          </w:rPr>
          <w:t>Tableau 9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16</w:t>
        </w:r>
        <w:r w:rsidR="00DA3904">
          <w:rPr>
            <w:noProof/>
            <w:webHidden/>
          </w:rPr>
          <w:fldChar w:fldCharType="end"/>
        </w:r>
      </w:hyperlink>
    </w:p>
    <w:p w14:paraId="3373C5C9" w14:textId="0F696AF0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2" w:history="1">
        <w:r w:rsidR="00DA3904" w:rsidRPr="00E73D5E">
          <w:rPr>
            <w:rStyle w:val="Lienhypertexte"/>
            <w:noProof/>
          </w:rPr>
          <w:t>Tableau 10 : Liste des socles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17</w:t>
        </w:r>
        <w:r w:rsidR="00DA3904">
          <w:rPr>
            <w:noProof/>
            <w:webHidden/>
          </w:rPr>
          <w:fldChar w:fldCharType="end"/>
        </w:r>
      </w:hyperlink>
    </w:p>
    <w:p w14:paraId="7B778BE1" w14:textId="08440758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3" w:history="1">
        <w:r w:rsidR="00DA3904" w:rsidRPr="00E73D5E">
          <w:rPr>
            <w:rStyle w:val="Lienhypertexte"/>
            <w:noProof/>
          </w:rPr>
          <w:t>Tableau 11 : socle de sécurité XXX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18</w:t>
        </w:r>
        <w:r w:rsidR="00DA3904">
          <w:rPr>
            <w:noProof/>
            <w:webHidden/>
          </w:rPr>
          <w:fldChar w:fldCharType="end"/>
        </w:r>
      </w:hyperlink>
    </w:p>
    <w:p w14:paraId="343E2B1A" w14:textId="7B995706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4" w:history="1">
        <w:r w:rsidR="00DA3904" w:rsidRPr="00E73D5E">
          <w:rPr>
            <w:rStyle w:val="Lienhypertexte"/>
            <w:noProof/>
          </w:rPr>
          <w:t>Tableau 12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19</w:t>
        </w:r>
        <w:r w:rsidR="00DA3904">
          <w:rPr>
            <w:noProof/>
            <w:webHidden/>
          </w:rPr>
          <w:fldChar w:fldCharType="end"/>
        </w:r>
      </w:hyperlink>
    </w:p>
    <w:p w14:paraId="500861BB" w14:textId="3C07FB6E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5" w:history="1">
        <w:r w:rsidR="00DA3904" w:rsidRPr="00E73D5E">
          <w:rPr>
            <w:rStyle w:val="Lienhypertexte"/>
            <w:noProof/>
          </w:rPr>
          <w:t>Tableau 13 : Evaluations des sources de risque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20</w:t>
        </w:r>
        <w:r w:rsidR="00DA3904">
          <w:rPr>
            <w:noProof/>
            <w:webHidden/>
          </w:rPr>
          <w:fldChar w:fldCharType="end"/>
        </w:r>
      </w:hyperlink>
    </w:p>
    <w:p w14:paraId="6C9A223D" w14:textId="5AEE7D5B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6" w:history="1">
        <w:r w:rsidR="00DA3904" w:rsidRPr="00E73D5E">
          <w:rPr>
            <w:rStyle w:val="Lienhypertexte"/>
            <w:noProof/>
          </w:rPr>
          <w:t>Tableau 14 : Synthèse des sources de risque retenues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21</w:t>
        </w:r>
        <w:r w:rsidR="00DA3904">
          <w:rPr>
            <w:noProof/>
            <w:webHidden/>
          </w:rPr>
          <w:fldChar w:fldCharType="end"/>
        </w:r>
      </w:hyperlink>
    </w:p>
    <w:p w14:paraId="70208028" w14:textId="04A53575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7" w:history="1">
        <w:r w:rsidR="00DA3904" w:rsidRPr="00E73D5E">
          <w:rPr>
            <w:rStyle w:val="Lienhypertexte"/>
            <w:noProof/>
          </w:rPr>
          <w:t>Tableau 15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24</w:t>
        </w:r>
        <w:r w:rsidR="00DA3904">
          <w:rPr>
            <w:noProof/>
            <w:webHidden/>
          </w:rPr>
          <w:fldChar w:fldCharType="end"/>
        </w:r>
      </w:hyperlink>
    </w:p>
    <w:p w14:paraId="29E1846E" w14:textId="602D5D16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8" w:history="1">
        <w:r w:rsidR="00DA3904" w:rsidRPr="00E73D5E">
          <w:rPr>
            <w:rStyle w:val="Lienhypertexte"/>
            <w:noProof/>
          </w:rPr>
          <w:t>Tableau 16 : Détails des événements redoutés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27</w:t>
        </w:r>
        <w:r w:rsidR="00DA3904">
          <w:rPr>
            <w:noProof/>
            <w:webHidden/>
          </w:rPr>
          <w:fldChar w:fldCharType="end"/>
        </w:r>
      </w:hyperlink>
    </w:p>
    <w:p w14:paraId="4BA23A37" w14:textId="5727AD12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09" w:history="1">
        <w:r w:rsidR="00DA3904" w:rsidRPr="00E73D5E">
          <w:rPr>
            <w:rStyle w:val="Lienhypertexte"/>
            <w:noProof/>
          </w:rPr>
          <w:t>Tableau 17 : Source de risques et objectifs visés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_Toc73371709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28</w:t>
        </w:r>
        <w:r w:rsidR="00DA3904">
          <w:rPr>
            <w:noProof/>
            <w:webHidden/>
          </w:rPr>
          <w:fldChar w:fldCharType="end"/>
        </w:r>
      </w:hyperlink>
    </w:p>
    <w:p w14:paraId="29A02A0C" w14:textId="5BD9E881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0" w:history="1">
        <w:r w:rsidR="00DA3904" w:rsidRPr="00E73D5E">
          <w:rPr>
            <w:rStyle w:val="Lienhypertexte"/>
            <w:noProof/>
          </w:rPr>
          <w:t>Tableau 18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29</w:t>
        </w:r>
        <w:r w:rsidR="00DA3904">
          <w:rPr>
            <w:noProof/>
            <w:webHidden/>
          </w:rPr>
          <w:fldChar w:fldCharType="end"/>
        </w:r>
      </w:hyperlink>
    </w:p>
    <w:p w14:paraId="0079CE94" w14:textId="5E4F8877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1" w:history="1">
        <w:r w:rsidR="00DA3904" w:rsidRPr="00E73D5E">
          <w:rPr>
            <w:rStyle w:val="Lienhypertexte"/>
            <w:noProof/>
          </w:rPr>
          <w:t>Tableau 19 : Tableau des chemins d'attaque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30</w:t>
        </w:r>
        <w:r w:rsidR="00DA3904">
          <w:rPr>
            <w:noProof/>
            <w:webHidden/>
          </w:rPr>
          <w:fldChar w:fldCharType="end"/>
        </w:r>
      </w:hyperlink>
    </w:p>
    <w:p w14:paraId="5BF6AA6D" w14:textId="035B5BA7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2" w:history="1">
        <w:r w:rsidR="00DA3904" w:rsidRPr="00E73D5E">
          <w:rPr>
            <w:rStyle w:val="Lienhypertexte"/>
            <w:noProof/>
          </w:rPr>
          <w:t>Tableau 20 : Détails des parties prenantes et leurs caractéristiques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31</w:t>
        </w:r>
        <w:r w:rsidR="00DA3904">
          <w:rPr>
            <w:noProof/>
            <w:webHidden/>
          </w:rPr>
          <w:fldChar w:fldCharType="end"/>
        </w:r>
      </w:hyperlink>
    </w:p>
    <w:p w14:paraId="20F50D50" w14:textId="581E3C49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3" w:history="1">
        <w:r w:rsidR="00DA3904" w:rsidRPr="00E73D5E">
          <w:rPr>
            <w:rStyle w:val="Lienhypertexte"/>
            <w:noProof/>
          </w:rPr>
          <w:t>Tableau 21 : Tableau des mesures de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_Toc73371713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32</w:t>
        </w:r>
        <w:r w:rsidR="00DA3904">
          <w:rPr>
            <w:noProof/>
            <w:webHidden/>
          </w:rPr>
          <w:fldChar w:fldCharType="end"/>
        </w:r>
      </w:hyperlink>
    </w:p>
    <w:p w14:paraId="740C82B6" w14:textId="1B6C7D41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4" w:history="1">
        <w:r w:rsidR="00DA3904" w:rsidRPr="00E73D5E">
          <w:rPr>
            <w:rStyle w:val="Lienhypertexte"/>
            <w:noProof/>
          </w:rPr>
          <w:t>Tableau 22 : Tableau des évaluations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_Toc73371714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33</w:t>
        </w:r>
        <w:r w:rsidR="00DA3904">
          <w:rPr>
            <w:noProof/>
            <w:webHidden/>
          </w:rPr>
          <w:fldChar w:fldCharType="end"/>
        </w:r>
      </w:hyperlink>
    </w:p>
    <w:p w14:paraId="1EFF795B" w14:textId="13F1B924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5" w:history="1">
        <w:r w:rsidR="00DA3904" w:rsidRPr="00E73D5E">
          <w:rPr>
            <w:rStyle w:val="Lienhypertexte"/>
            <w:noProof/>
          </w:rPr>
          <w:t>Tableau 23 : Tableau des scénarios stratégiques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_Toc73371715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35</w:t>
        </w:r>
        <w:r w:rsidR="00DA3904">
          <w:rPr>
            <w:noProof/>
            <w:webHidden/>
          </w:rPr>
          <w:fldChar w:fldCharType="end"/>
        </w:r>
      </w:hyperlink>
    </w:p>
    <w:p w14:paraId="49DF47A3" w14:textId="51B13487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6" w:history="1">
        <w:r w:rsidR="00DA3904" w:rsidRPr="00E73D5E">
          <w:rPr>
            <w:rStyle w:val="Lienhypertexte"/>
            <w:noProof/>
          </w:rPr>
          <w:t>Tableau 24 : Détails des scénario opérationnel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_Toc73371716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36</w:t>
        </w:r>
        <w:r w:rsidR="00DA3904">
          <w:rPr>
            <w:noProof/>
            <w:webHidden/>
          </w:rPr>
          <w:fldChar w:fldCharType="end"/>
        </w:r>
      </w:hyperlink>
    </w:p>
    <w:p w14:paraId="15CC1F2B" w14:textId="674CBF74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7" w:history="1">
        <w:r w:rsidR="00DA3904" w:rsidRPr="00E73D5E">
          <w:rPr>
            <w:rStyle w:val="Lienhypertexte"/>
            <w:noProof/>
          </w:rPr>
          <w:t>Tableau 25 : Détails des modes opératoires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_Toc73371717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37</w:t>
        </w:r>
        <w:r w:rsidR="00DA3904">
          <w:rPr>
            <w:noProof/>
            <w:webHidden/>
          </w:rPr>
          <w:fldChar w:fldCharType="end"/>
        </w:r>
      </w:hyperlink>
    </w:p>
    <w:p w14:paraId="52D47E20" w14:textId="0D91B9E2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8" w:history="1">
        <w:r w:rsidR="00DA3904" w:rsidRPr="00E73D5E">
          <w:rPr>
            <w:rStyle w:val="Lienhypertexte"/>
            <w:noProof/>
          </w:rPr>
          <w:t>Tableau 26 : Tableau des échelles de gravité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_Toc73371718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38</w:t>
        </w:r>
        <w:r w:rsidR="00DA3904">
          <w:rPr>
            <w:noProof/>
            <w:webHidden/>
          </w:rPr>
          <w:fldChar w:fldCharType="end"/>
        </w:r>
      </w:hyperlink>
    </w:p>
    <w:p w14:paraId="3CF772BC" w14:textId="5C25C12F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19" w:history="1">
        <w:r w:rsidR="00DA3904" w:rsidRPr="00E73D5E">
          <w:rPr>
            <w:rStyle w:val="Lienhypertexte"/>
            <w:noProof/>
          </w:rPr>
          <w:t>Tableau 27 : Détails des niveaux des échelles de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_Toc73371719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39</w:t>
        </w:r>
        <w:r w:rsidR="00DA3904">
          <w:rPr>
            <w:noProof/>
            <w:webHidden/>
          </w:rPr>
          <w:fldChar w:fldCharType="end"/>
        </w:r>
      </w:hyperlink>
    </w:p>
    <w:p w14:paraId="7BF9595B" w14:textId="563AFD7F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0" w:history="1">
        <w:r w:rsidR="00DA3904" w:rsidRPr="00E73D5E">
          <w:rPr>
            <w:rStyle w:val="Lienhypertexte"/>
            <w:noProof/>
          </w:rPr>
          <w:t>Tableau 28 : Évaluation de la vraisemblance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_Toc73371720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40</w:t>
        </w:r>
        <w:r w:rsidR="00DA3904">
          <w:rPr>
            <w:noProof/>
            <w:webHidden/>
          </w:rPr>
          <w:fldChar w:fldCharType="end"/>
        </w:r>
      </w:hyperlink>
    </w:p>
    <w:p w14:paraId="27E5E7B4" w14:textId="5BE383DA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1" w:history="1">
        <w:r w:rsidR="00DA3904" w:rsidRPr="00E73D5E">
          <w:rPr>
            <w:rStyle w:val="Lienhypertexte"/>
            <w:noProof/>
          </w:rPr>
          <w:t>Tableau 29 : Tableau des plans d'amélioration continue de la sécurité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_Toc73371721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43</w:t>
        </w:r>
        <w:r w:rsidR="00DA3904">
          <w:rPr>
            <w:noProof/>
            <w:webHidden/>
          </w:rPr>
          <w:fldChar w:fldCharType="end"/>
        </w:r>
      </w:hyperlink>
    </w:p>
    <w:p w14:paraId="39F6B0BE" w14:textId="0EB136C0" w:rsidR="00DA3904" w:rsidRDefault="00BB2D90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371722" w:history="1">
        <w:r w:rsidR="00DA3904" w:rsidRPr="00E73D5E">
          <w:rPr>
            <w:rStyle w:val="Lienhypertexte"/>
            <w:noProof/>
          </w:rPr>
          <w:t>Tableau 30 : Évaluation et documentation des risques résiduels</w:t>
        </w:r>
        <w:r w:rsidR="00DA3904">
          <w:rPr>
            <w:noProof/>
            <w:webHidden/>
          </w:rPr>
          <w:tab/>
        </w:r>
        <w:r w:rsidR="00DA3904">
          <w:rPr>
            <w:noProof/>
            <w:webHidden/>
          </w:rPr>
          <w:fldChar w:fldCharType="begin"/>
        </w:r>
        <w:r w:rsidR="00DA3904">
          <w:rPr>
            <w:noProof/>
            <w:webHidden/>
          </w:rPr>
          <w:instrText xml:space="preserve"> PAGEREF _Toc73371722 \h </w:instrText>
        </w:r>
        <w:r w:rsidR="00DA3904">
          <w:rPr>
            <w:noProof/>
            <w:webHidden/>
          </w:rPr>
        </w:r>
        <w:r w:rsidR="00DA3904">
          <w:rPr>
            <w:noProof/>
            <w:webHidden/>
          </w:rPr>
          <w:fldChar w:fldCharType="separate"/>
        </w:r>
        <w:r w:rsidR="00DA3904">
          <w:rPr>
            <w:noProof/>
            <w:webHidden/>
          </w:rPr>
          <w:t>44</w:t>
        </w:r>
        <w:r w:rsidR="00DA3904">
          <w:rPr>
            <w:noProof/>
            <w:webHidden/>
          </w:rPr>
          <w:fldChar w:fldCharType="end"/>
        </w:r>
      </w:hyperlink>
    </w:p>
    <w:p w14:paraId="0732A1CC" w14:textId="629DD7EA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67369B02" w14:textId="6E5BF1A5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>
        <w:rPr>
          <w:noProof/>
        </w:rPr>
        <w:t>Figure 1 : Schéma des sources de risque / Objectif visé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4E57B09" w14:textId="71C55D4B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2 : Schéma des parties prenantes internes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2ADE3E8" w14:textId="47C8587E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3 : Schéma des parties prenantes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40D1ABD" w14:textId="62C1859A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4 : Schéma des parties prenantes internes/externes - initiales/résiduelles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5C7AE3C" w14:textId="4D1806E1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5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8740B04" w14:textId="1AC2ECE6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6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6D75C6A" w14:textId="5FE1692F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7 : Cartographie du risque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7F011EAD" w14:textId="0D63416D" w:rsidR="005A2599" w:rsidRDefault="005A2599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noProof/>
        </w:rPr>
        <w:t>Figure 8 : Cartographie du risque résiduel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_Toc73372422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EB52D2E" w14:textId="6902E0AF" w:rsidR="00DA3904" w:rsidRDefault="005A2599" w:rsidP="001B5DEC">
      <w:r>
        <w:fldChar w:fldCharType="end"/>
      </w:r>
    </w:p>
    <w:p w14:paraId="2572161B" w14:textId="5EA08257" w:rsidR="00FB1490" w:rsidRDefault="00CB4AEF" w:rsidP="001B5DEC">
      <w:r w:rsidRPr="00E342FC">
        <w:br w:type="page"/>
      </w:r>
    </w:p>
    <w:p w14:paraId="24C6E380" w14:textId="77777777" w:rsidR="001B5DEC" w:rsidRDefault="001B5DEC" w:rsidP="001B5DEC">
      <w:pPr>
        <w:pStyle w:val="Titre1"/>
      </w:pPr>
      <w:bookmarkStart w:id="0" w:name="_Toc71625961"/>
      <w:bookmarkStart w:id="1" w:name="_Toc71626256"/>
      <w:bookmarkStart w:id="2" w:name="_Toc73371629"/>
      <w:r w:rsidRPr="00290C33">
        <w:lastRenderedPageBreak/>
        <w:t xml:space="preserve">Activité 1 </w:t>
      </w:r>
      <w:r>
        <w:t xml:space="preserve">- </w:t>
      </w:r>
      <w:r w:rsidRPr="00290C33">
        <w:t>Cadrage et socle de sécurité</w:t>
      </w:r>
      <w:bookmarkEnd w:id="0"/>
      <w:bookmarkEnd w:id="1"/>
      <w:bookmarkEnd w:id="2"/>
    </w:p>
    <w:p w14:paraId="7D12693B" w14:textId="77777777" w:rsidR="001B5DEC" w:rsidRPr="001B5DEC" w:rsidRDefault="001B5DEC" w:rsidP="001B5DEC"/>
    <w:p w14:paraId="465C046E" w14:textId="77777777" w:rsidR="001B5DEC" w:rsidRPr="00290C33" w:rsidRDefault="001B5DEC" w:rsidP="001B5DEC">
      <w:pPr>
        <w:pStyle w:val="Titre2"/>
      </w:pPr>
      <w:bookmarkStart w:id="3" w:name="_Toc71625962"/>
      <w:bookmarkStart w:id="4" w:name="_Toc71626257"/>
      <w:bookmarkStart w:id="5" w:name="_Toc73371630"/>
      <w:r w:rsidRPr="00290C33">
        <w:t xml:space="preserve">Activité 1.a </w:t>
      </w:r>
      <w:r>
        <w:t xml:space="preserve">- </w:t>
      </w:r>
      <w:r w:rsidRPr="00290C33">
        <w:t>Cadrer l’étude</w:t>
      </w:r>
      <w:bookmarkEnd w:id="3"/>
      <w:bookmarkEnd w:id="4"/>
      <w:bookmarkEnd w:id="5"/>
    </w:p>
    <w:p w14:paraId="5322BD83" w14:textId="77777777" w:rsidR="001B5DEC" w:rsidRDefault="001B5DEC" w:rsidP="001B5DEC">
      <w:pPr>
        <w:rPr>
          <w:sz w:val="32"/>
          <w:szCs w:val="32"/>
        </w:rPr>
      </w:pPr>
    </w:p>
    <w:p w14:paraId="76CD245A" w14:textId="77777777" w:rsidR="001B5DEC" w:rsidRDefault="001B5DEC" w:rsidP="001B5DEC">
      <w:pPr>
        <w:pStyle w:val="Titre3"/>
      </w:pPr>
      <w:bookmarkStart w:id="6" w:name="_Toc73371631"/>
      <w:r w:rsidRPr="00E178B4">
        <w:t>Données principales</w:t>
      </w:r>
      <w:bookmarkEnd w:id="6"/>
    </w:p>
    <w:p w14:paraId="36F881C3" w14:textId="42E5D5E9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Nom du projet : ${nomProjet}</w:t>
      </w:r>
    </w:p>
    <w:p w14:paraId="064C238A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0191613B" w14:textId="0CE40411" w:rsidR="00542550" w:rsidRPr="00542550" w:rsidRDefault="001B5DEC" w:rsidP="0054255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Objectif à atteindre : ${Objectif}</w:t>
      </w:r>
    </w:p>
    <w:p w14:paraId="047E6FBD" w14:textId="77777777" w:rsidR="00542550" w:rsidRPr="00542550" w:rsidRDefault="00542550" w:rsidP="00542550">
      <w:pPr>
        <w:pStyle w:val="Paragraphedeliste"/>
        <w:rPr>
          <w:sz w:val="24"/>
          <w:szCs w:val="24"/>
        </w:rPr>
      </w:pPr>
    </w:p>
    <w:p w14:paraId="1805716B" w14:textId="51377542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Cadre Temporel :</w:t>
      </w:r>
    </w:p>
    <w:p w14:paraId="23DCE107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1 : ${jj/mm/aaaa1}</w:t>
      </w:r>
    </w:p>
    <w:p w14:paraId="6BB18422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2 : ${jj/mm/aaaa2}</w:t>
      </w:r>
    </w:p>
    <w:p w14:paraId="14270E35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3 : ${jj/mm/aaaa3}</w:t>
      </w:r>
    </w:p>
    <w:p w14:paraId="3958B27D" w14:textId="77777777" w:rsidR="001B5DEC" w:rsidRPr="00733E49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4 : ${jj/mm/aaaa4}</w:t>
      </w:r>
    </w:p>
    <w:p w14:paraId="1AC437D5" w14:textId="28953D9B" w:rsidR="001B5DEC" w:rsidRDefault="001B5DEC" w:rsidP="00733E49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733E49">
        <w:rPr>
          <w:sz w:val="24"/>
          <w:szCs w:val="24"/>
        </w:rPr>
        <w:t>Atelier 5 : ${jj/mm/aaaa5}</w:t>
      </w:r>
    </w:p>
    <w:p w14:paraId="00692852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749EB8B9" w14:textId="37B6B41F" w:rsidR="001B5DEC" w:rsidRPr="00143498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Durée des cycles stratégiques et opérationnels</w:t>
      </w:r>
      <w:r w:rsidR="00733E49" w:rsidRPr="00143498">
        <w:rPr>
          <w:sz w:val="24"/>
          <w:szCs w:val="24"/>
        </w:rPr>
        <w:t> :</w:t>
      </w:r>
    </w:p>
    <w:p w14:paraId="082182F4" w14:textId="77777777" w:rsidR="001B5DEC" w:rsidRPr="00733E49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stratégiques : ${dure1}</w:t>
      </w:r>
    </w:p>
    <w:p w14:paraId="08A973EE" w14:textId="2974135C" w:rsidR="001B5DEC" w:rsidRDefault="001B5DEC" w:rsidP="00733E49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 w:rsidRPr="00733E49">
        <w:rPr>
          <w:sz w:val="24"/>
          <w:szCs w:val="24"/>
        </w:rPr>
        <w:t>Durée des cycles opérationnels : ${dure2}</w:t>
      </w:r>
    </w:p>
    <w:p w14:paraId="65178B75" w14:textId="77777777" w:rsidR="00143498" w:rsidRPr="00733E49" w:rsidRDefault="00143498" w:rsidP="00143498">
      <w:pPr>
        <w:pStyle w:val="Paragraphedeliste"/>
        <w:ind w:left="1428"/>
        <w:rPr>
          <w:sz w:val="24"/>
          <w:szCs w:val="24"/>
        </w:rPr>
      </w:pPr>
    </w:p>
    <w:p w14:paraId="67D12828" w14:textId="5D3C906D" w:rsidR="001B5DEC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Niveau de confidentialité : ${niveauConfidentialite}</w:t>
      </w:r>
    </w:p>
    <w:p w14:paraId="777DA01B" w14:textId="77777777" w:rsidR="00143498" w:rsidRPr="00143498" w:rsidRDefault="00143498" w:rsidP="00143498">
      <w:pPr>
        <w:pStyle w:val="Paragraphedeliste"/>
        <w:rPr>
          <w:sz w:val="24"/>
          <w:szCs w:val="24"/>
        </w:rPr>
      </w:pPr>
    </w:p>
    <w:p w14:paraId="14A5824D" w14:textId="77777777" w:rsidR="002E565A" w:rsidRDefault="001B5DEC" w:rsidP="00143498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143498">
        <w:rPr>
          <w:sz w:val="24"/>
          <w:szCs w:val="24"/>
        </w:rPr>
        <w:t>Personne responsable d'accepter les risques résiduels au terme de l'étude :</w:t>
      </w:r>
    </w:p>
    <w:p w14:paraId="2C847B0C" w14:textId="77777777" w:rsidR="002E565A" w:rsidRPr="002E565A" w:rsidRDefault="002E565A" w:rsidP="002E565A">
      <w:pPr>
        <w:pStyle w:val="Paragraphedeliste"/>
        <w:rPr>
          <w:sz w:val="24"/>
          <w:szCs w:val="24"/>
        </w:rPr>
      </w:pPr>
    </w:p>
    <w:p w14:paraId="5DFE774C" w14:textId="70C019AA" w:rsidR="0075445A" w:rsidRPr="00143498" w:rsidRDefault="001B5DEC" w:rsidP="002E565A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143498">
        <w:rPr>
          <w:sz w:val="24"/>
          <w:szCs w:val="24"/>
        </w:rPr>
        <w:t>${responsable}</w:t>
      </w:r>
    </w:p>
    <w:p w14:paraId="0633869D" w14:textId="77777777" w:rsidR="00646345" w:rsidRDefault="00646345" w:rsidP="001B5DEC">
      <w:pPr>
        <w:rPr>
          <w:sz w:val="24"/>
          <w:szCs w:val="24"/>
        </w:rPr>
      </w:pPr>
    </w:p>
    <w:p w14:paraId="01BFED03" w14:textId="77777777" w:rsidR="00646345" w:rsidRDefault="00646345" w:rsidP="001B5DEC">
      <w:pPr>
        <w:rPr>
          <w:sz w:val="24"/>
          <w:szCs w:val="24"/>
        </w:rPr>
      </w:pPr>
    </w:p>
    <w:p w14:paraId="3AF43381" w14:textId="77777777" w:rsidR="00646345" w:rsidRDefault="00646345" w:rsidP="001B5DEC">
      <w:pPr>
        <w:rPr>
          <w:sz w:val="24"/>
          <w:szCs w:val="24"/>
        </w:rPr>
      </w:pPr>
    </w:p>
    <w:p w14:paraId="4568A42C" w14:textId="77777777" w:rsidR="00646345" w:rsidRDefault="00646345" w:rsidP="001B5DEC">
      <w:pPr>
        <w:rPr>
          <w:sz w:val="24"/>
          <w:szCs w:val="24"/>
        </w:rPr>
        <w:sectPr w:rsidR="00646345" w:rsidSect="009C3B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</w:p>
    <w:p w14:paraId="5A6F0154" w14:textId="77777777" w:rsidR="001B5DEC" w:rsidRDefault="001B5DEC" w:rsidP="0075445A">
      <w:pPr>
        <w:pStyle w:val="Titre3"/>
      </w:pPr>
      <w:bookmarkStart w:id="7" w:name="_Toc73371632"/>
      <w:r>
        <w:lastRenderedPageBreak/>
        <w:t>Acteurs</w:t>
      </w:r>
      <w:bookmarkEnd w:id="7"/>
    </w:p>
    <w:p w14:paraId="2DE098F5" w14:textId="70389BC5" w:rsidR="00CB21A1" w:rsidRPr="00CA3A1C" w:rsidRDefault="00CB21A1" w:rsidP="00CA3A1C">
      <w:pPr>
        <w:pStyle w:val="Lgende"/>
        <w:jc w:val="left"/>
        <w:rPr>
          <w:i w:val="0"/>
          <w:iCs w:val="0"/>
          <w:sz w:val="22"/>
          <w:szCs w:val="22"/>
        </w:rPr>
      </w:pPr>
      <w:r w:rsidRPr="00CA3A1C">
        <w:rPr>
          <w:i w:val="0"/>
          <w:iCs w:val="0"/>
          <w:sz w:val="22"/>
          <w:szCs w:val="22"/>
        </w:rPr>
        <w:t>${acteurs}</w:t>
      </w:r>
    </w:p>
    <w:p w14:paraId="4335906C" w14:textId="6A56893F" w:rsidR="00EA3A3C" w:rsidRPr="00CA3A1C" w:rsidRDefault="00EA3A3C" w:rsidP="00CA3A1C">
      <w:pPr>
        <w:pStyle w:val="Lgende"/>
      </w:pPr>
      <w:bookmarkStart w:id="8" w:name="_Toc73371693"/>
      <w:r w:rsidRPr="00CB21A1">
        <w:t xml:space="preserve">Tableau </w:t>
      </w:r>
      <w:fldSimple w:instr=" SEQ Tableau \* ARABIC ">
        <w:r w:rsidR="00C17B79">
          <w:rPr>
            <w:noProof/>
          </w:rPr>
          <w:t>1</w:t>
        </w:r>
      </w:fldSimple>
      <w:r w:rsidRPr="00CB21A1">
        <w:t xml:space="preserve"> : Liste des acteurs</w:t>
      </w:r>
      <w:bookmarkEnd w:id="8"/>
    </w:p>
    <w:p w14:paraId="052A75C0" w14:textId="2DAB3121" w:rsidR="001B5DEC" w:rsidRPr="00A93858" w:rsidRDefault="001B5DEC" w:rsidP="00A93858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8F3F3A2" w14:textId="77777777" w:rsidR="001B5DEC" w:rsidRDefault="001B5DEC" w:rsidP="0075445A">
      <w:pPr>
        <w:pStyle w:val="Titre3"/>
      </w:pPr>
      <w:bookmarkStart w:id="9" w:name="_Toc73371633"/>
      <w:r>
        <w:lastRenderedPageBreak/>
        <w:t>RACI</w:t>
      </w:r>
      <w:bookmarkEnd w:id="9"/>
    </w:p>
    <w:p w14:paraId="51D6601F" w14:textId="583C19AE" w:rsidR="0075445A" w:rsidRDefault="00CB21A1" w:rsidP="0075445A">
      <w:r>
        <w:t>${h_raci}</w:t>
      </w:r>
    </w:p>
    <w:p w14:paraId="4987C6C4" w14:textId="3472F6AD" w:rsidR="0075445A" w:rsidRDefault="00EA3A3C" w:rsidP="00CA3A1C">
      <w:pPr>
        <w:pStyle w:val="Lgende"/>
      </w:pPr>
      <w:bookmarkStart w:id="10" w:name="_Toc73371694"/>
      <w:r>
        <w:t xml:space="preserve">Tableau </w:t>
      </w:r>
      <w:fldSimple w:instr=" SEQ Tableau \* ARABIC ">
        <w:r w:rsidR="00C17B79">
          <w:rPr>
            <w:noProof/>
          </w:rPr>
          <w:t>2</w:t>
        </w:r>
      </w:fldSimple>
      <w:r>
        <w:t>: RACI</w:t>
      </w:r>
      <w:bookmarkEnd w:id="10"/>
    </w:p>
    <w:p w14:paraId="78E12CCF" w14:textId="77777777" w:rsidR="0075445A" w:rsidRDefault="0075445A" w:rsidP="0075445A"/>
    <w:p w14:paraId="7180F8B5" w14:textId="77777777" w:rsidR="0075445A" w:rsidRPr="0075445A" w:rsidRDefault="0075445A" w:rsidP="0075445A"/>
    <w:p w14:paraId="7BD22D2A" w14:textId="77777777" w:rsidR="001B5DEC" w:rsidRPr="00B33790" w:rsidRDefault="001B5DEC" w:rsidP="001B5DE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4264ACED" w14:textId="77777777" w:rsidR="001B5DEC" w:rsidRDefault="001B5DEC" w:rsidP="001B5DEC">
      <w:pPr>
        <w:pStyle w:val="Titre2"/>
      </w:pPr>
      <w:bookmarkStart w:id="11" w:name="_Toc71625963"/>
      <w:bookmarkStart w:id="12" w:name="_Toc71626258"/>
      <w:bookmarkStart w:id="13" w:name="_Toc73371634"/>
      <w:bookmarkStart w:id="14" w:name="_Hlk71547660"/>
      <w:r w:rsidRPr="00320D94">
        <w:lastRenderedPageBreak/>
        <w:t>Activité 1.b (Biens primordiaux/support)</w:t>
      </w:r>
      <w:bookmarkEnd w:id="11"/>
      <w:bookmarkEnd w:id="12"/>
      <w:bookmarkEnd w:id="13"/>
    </w:p>
    <w:bookmarkEnd w:id="14"/>
    <w:p w14:paraId="2B4AE7F3" w14:textId="77777777" w:rsidR="001B5DEC" w:rsidRDefault="001B5DEC" w:rsidP="001B5DEC">
      <w:pPr>
        <w:jc w:val="center"/>
        <w:rPr>
          <w:sz w:val="32"/>
          <w:szCs w:val="32"/>
        </w:rPr>
      </w:pPr>
    </w:p>
    <w:p w14:paraId="73B125AC" w14:textId="77777777" w:rsidR="001B5DEC" w:rsidRDefault="001B5DEC" w:rsidP="00646345">
      <w:pPr>
        <w:pStyle w:val="Titre3"/>
      </w:pPr>
      <w:bookmarkStart w:id="15" w:name="_Toc73371635"/>
      <w:r>
        <w:t>Valeur métier</w:t>
      </w:r>
      <w:bookmarkEnd w:id="15"/>
    </w:p>
    <w:p w14:paraId="4A8534B3" w14:textId="7F3606FE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${j_valeur_metier}</w:t>
      </w:r>
    </w:p>
    <w:p w14:paraId="18D7B0DB" w14:textId="2D39D5E1" w:rsidR="00EA3A3C" w:rsidRDefault="00EA3A3C" w:rsidP="00CA3A1C">
      <w:pPr>
        <w:pStyle w:val="Lgende"/>
      </w:pPr>
      <w:bookmarkStart w:id="16" w:name="_Toc73371695"/>
      <w:r>
        <w:t xml:space="preserve">Tableau </w:t>
      </w:r>
      <w:fldSimple w:instr=" SEQ Tableau \* ARABIC ">
        <w:r w:rsidR="00C17B79">
          <w:rPr>
            <w:noProof/>
          </w:rPr>
          <w:t>3</w:t>
        </w:r>
      </w:fldSimple>
      <w:r>
        <w:t xml:space="preserve"> : Tableau des </w:t>
      </w:r>
      <w:r w:rsidR="00FD048D">
        <w:t>valeurs métiers</w:t>
      </w:r>
      <w:bookmarkEnd w:id="16"/>
    </w:p>
    <w:p w14:paraId="25A88E83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6FFFF8" w14:textId="77777777" w:rsidR="001B5DEC" w:rsidRPr="00B33790" w:rsidRDefault="001B5DEC" w:rsidP="00646345">
      <w:pPr>
        <w:pStyle w:val="Titre3"/>
      </w:pPr>
      <w:bookmarkStart w:id="17" w:name="_Toc73371636"/>
      <w:r w:rsidRPr="00B33790">
        <w:lastRenderedPageBreak/>
        <w:t>Bien support</w:t>
      </w:r>
      <w:bookmarkEnd w:id="17"/>
    </w:p>
    <w:p w14:paraId="7A918E27" w14:textId="4DED7F43" w:rsidR="00CB21A1" w:rsidRP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${k_bien_support}</w:t>
      </w:r>
    </w:p>
    <w:p w14:paraId="6D31C699" w14:textId="3026F4C5" w:rsidR="00EA3A3C" w:rsidRDefault="00EA3A3C" w:rsidP="00CA3A1C">
      <w:pPr>
        <w:pStyle w:val="Lgende"/>
      </w:pPr>
      <w:bookmarkStart w:id="18" w:name="_Toc73371696"/>
      <w:r>
        <w:t xml:space="preserve">Tableau </w:t>
      </w:r>
      <w:fldSimple w:instr=" SEQ Tableau \* ARABIC ">
        <w:r w:rsidR="00C17B79">
          <w:rPr>
            <w:noProof/>
          </w:rPr>
          <w:t>4</w:t>
        </w:r>
      </w:fldSimple>
      <w:r>
        <w:t xml:space="preserve"> : Liste des biens supports</w:t>
      </w:r>
      <w:bookmarkEnd w:id="18"/>
    </w:p>
    <w:p w14:paraId="299CDA96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7A81D7" w14:textId="77777777" w:rsidR="001B5DEC" w:rsidRDefault="001B5DEC" w:rsidP="00646345">
      <w:pPr>
        <w:pStyle w:val="Titre3"/>
      </w:pPr>
      <w:bookmarkStart w:id="19" w:name="_Toc73371637"/>
      <w:r>
        <w:lastRenderedPageBreak/>
        <w:t>Mission</w:t>
      </w:r>
      <w:bookmarkEnd w:id="19"/>
    </w:p>
    <w:p w14:paraId="6B76AE75" w14:textId="7187DAAE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${i_mission}</w:t>
      </w:r>
    </w:p>
    <w:p w14:paraId="3A0E8D63" w14:textId="45EE1241" w:rsidR="00AB6C77" w:rsidRDefault="00AB6C77" w:rsidP="00CA3A1C">
      <w:pPr>
        <w:pStyle w:val="Lgende"/>
      </w:pPr>
      <w:bookmarkStart w:id="20" w:name="_Toc73371697"/>
      <w:r>
        <w:t xml:space="preserve">Tableau </w:t>
      </w:r>
      <w:fldSimple w:instr=" SEQ Tableau \* ARABIC ">
        <w:r w:rsidR="00C17B79">
          <w:rPr>
            <w:noProof/>
          </w:rPr>
          <w:t>5</w:t>
        </w:r>
      </w:fldSimple>
      <w:r>
        <w:t xml:space="preserve"> : Tableau des missions</w:t>
      </w:r>
      <w:bookmarkEnd w:id="20"/>
    </w:p>
    <w:p w14:paraId="5B52D5FF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878F9" w14:textId="77777777" w:rsidR="001B5DEC" w:rsidRDefault="001B5DEC" w:rsidP="00777576">
      <w:pPr>
        <w:pStyle w:val="Titre2"/>
      </w:pPr>
      <w:bookmarkStart w:id="21" w:name="_Toc71625964"/>
      <w:bookmarkStart w:id="22" w:name="_Toc71626259"/>
      <w:bookmarkStart w:id="23" w:name="_Toc73371638"/>
      <w:r w:rsidRPr="00320D94">
        <w:lastRenderedPageBreak/>
        <w:t>Activité 1.c (Événement redoutés)</w:t>
      </w:r>
      <w:bookmarkEnd w:id="21"/>
      <w:bookmarkEnd w:id="22"/>
      <w:bookmarkEnd w:id="23"/>
    </w:p>
    <w:p w14:paraId="58759A0F" w14:textId="77777777" w:rsidR="001B5DEC" w:rsidRDefault="001B5DEC" w:rsidP="001B5DEC">
      <w:pPr>
        <w:jc w:val="center"/>
        <w:rPr>
          <w:sz w:val="32"/>
          <w:szCs w:val="32"/>
        </w:rPr>
      </w:pPr>
    </w:p>
    <w:p w14:paraId="32A414BB" w14:textId="1EE416EE" w:rsidR="001B5DEC" w:rsidRDefault="001B5DEC" w:rsidP="00777576">
      <w:pPr>
        <w:pStyle w:val="Titre3"/>
      </w:pPr>
      <w:bookmarkStart w:id="24" w:name="_Toc73371639"/>
      <w:r>
        <w:t>Echelle</w:t>
      </w:r>
      <w:r w:rsidR="00475B37">
        <w:t>s</w:t>
      </w:r>
      <w:bookmarkEnd w:id="24"/>
    </w:p>
    <w:p w14:paraId="2F5068C0" w14:textId="77777777" w:rsidR="00777576" w:rsidRPr="00777576" w:rsidRDefault="00777576" w:rsidP="00777576"/>
    <w:p w14:paraId="5BBC1742" w14:textId="77777777" w:rsidR="001B5DEC" w:rsidRDefault="001B5DEC" w:rsidP="009C3BB0">
      <w:pPr>
        <w:pStyle w:val="Titre4"/>
      </w:pPr>
      <w:bookmarkStart w:id="25" w:name="_Toc73371640"/>
      <w:r>
        <w:t>Liste des échelles</w:t>
      </w:r>
      <w:bookmarkEnd w:id="25"/>
    </w:p>
    <w:p w14:paraId="0562B5F9" w14:textId="0F223B42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${da_echelle}</w:t>
      </w:r>
    </w:p>
    <w:p w14:paraId="112F687E" w14:textId="366E6002" w:rsidR="00475B37" w:rsidRDefault="00475B37" w:rsidP="00CA3A1C">
      <w:pPr>
        <w:pStyle w:val="Lgende"/>
      </w:pPr>
      <w:bookmarkStart w:id="26" w:name="_Toc73371698"/>
      <w:r>
        <w:t xml:space="preserve">Tableau </w:t>
      </w:r>
      <w:fldSimple w:instr=" SEQ Tableau \* ARABIC ">
        <w:r w:rsidR="00C17B79">
          <w:rPr>
            <w:noProof/>
          </w:rPr>
          <w:t>6</w:t>
        </w:r>
      </w:fldSimple>
      <w:r>
        <w:t xml:space="preserve"> : Tableau des échelles de gravité</w:t>
      </w:r>
      <w:bookmarkEnd w:id="26"/>
    </w:p>
    <w:p w14:paraId="3DD8F8F6" w14:textId="2715786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D3D906" w14:textId="77777777" w:rsidR="001B5DEC" w:rsidRDefault="009C3BB0" w:rsidP="009C3BB0">
      <w:pPr>
        <w:pStyle w:val="Titre4"/>
      </w:pPr>
      <w:bookmarkStart w:id="27" w:name="_Toc73371641"/>
      <w:r>
        <w:lastRenderedPageBreak/>
        <w:t xml:space="preserve">Détails des </w:t>
      </w:r>
      <w:r w:rsidR="001B5DEC">
        <w:t>Niveau</w:t>
      </w:r>
      <w:r>
        <w:t>x d’échelles</w:t>
      </w:r>
      <w:bookmarkEnd w:id="27"/>
    </w:p>
    <w:p w14:paraId="253984FC" w14:textId="77777777" w:rsidR="00475B37" w:rsidRPr="00475B37" w:rsidRDefault="00475B37" w:rsidP="00475B37"/>
    <w:p w14:paraId="2AAF8E2A" w14:textId="070425C0" w:rsidR="00475B37" w:rsidRPr="00475B37" w:rsidRDefault="00475B37" w:rsidP="00475B37">
      <w:pPr>
        <w:pStyle w:val="Titre5"/>
      </w:pPr>
      <w:bookmarkStart w:id="28" w:name="_Toc73371642"/>
      <w:r>
        <w:t>Détails des niveaux de</w:t>
      </w:r>
      <w:r w:rsidR="00A34C12">
        <w:t>s</w:t>
      </w:r>
      <w:r>
        <w:t xml:space="preserve"> échelle</w:t>
      </w:r>
      <w:bookmarkEnd w:id="28"/>
      <w:r w:rsidR="00A34C12">
        <w:t>s</w:t>
      </w:r>
    </w:p>
    <w:p w14:paraId="20258B0E" w14:textId="77777777" w:rsidR="00CB21A1" w:rsidRDefault="00CB21A1" w:rsidP="00CB21A1">
      <w:pPr>
        <w:rPr>
          <w:sz w:val="24"/>
          <w:szCs w:val="24"/>
        </w:rPr>
      </w:pPr>
      <w:r>
        <w:rPr>
          <w:sz w:val="24"/>
          <w:szCs w:val="24"/>
        </w:rPr>
        <w:t>${da_niveau}</w:t>
      </w:r>
    </w:p>
    <w:p w14:paraId="4113B069" w14:textId="1976030F" w:rsidR="00CB21A1" w:rsidRPr="003D169D" w:rsidRDefault="00475B37" w:rsidP="00CA3A1C">
      <w:pPr>
        <w:pStyle w:val="Lgende"/>
      </w:pPr>
      <w:bookmarkStart w:id="29" w:name="_Toc73371699"/>
      <w:r>
        <w:t xml:space="preserve">Tableau </w:t>
      </w:r>
      <w:fldSimple w:instr=" SEQ Tableau \* ARABIC ">
        <w:r w:rsidR="00C17B79">
          <w:rPr>
            <w:noProof/>
          </w:rPr>
          <w:t>7</w:t>
        </w:r>
      </w:fldSimple>
      <w:r>
        <w:t xml:space="preserve"> : Détails des niveaux </w:t>
      </w:r>
      <w:r w:rsidRPr="003D169D">
        <w:t>de l'échelle</w:t>
      </w:r>
      <w:bookmarkEnd w:id="29"/>
    </w:p>
    <w:p w14:paraId="2B637247" w14:textId="7DB897F9" w:rsidR="00475B37" w:rsidRPr="00A93858" w:rsidRDefault="00CB21A1" w:rsidP="00475B37">
      <w:pPr>
        <w:rPr>
          <w:i/>
          <w:iCs/>
          <w:color w:val="FF0000"/>
          <w:sz w:val="18"/>
          <w:szCs w:val="18"/>
        </w:rPr>
      </w:pPr>
      <w:r>
        <w:rPr>
          <w:color w:val="FF0000"/>
        </w:rPr>
        <w:br w:type="page"/>
      </w:r>
    </w:p>
    <w:p w14:paraId="304C5626" w14:textId="29F5A54D" w:rsidR="009C3BB0" w:rsidRPr="00777576" w:rsidRDefault="001B5DEC" w:rsidP="001B5DEC">
      <w:pPr>
        <w:pStyle w:val="Titre3"/>
      </w:pPr>
      <w:bookmarkStart w:id="30" w:name="_Toc73371644"/>
      <w:r w:rsidRPr="00093D8C">
        <w:lastRenderedPageBreak/>
        <w:t>Événements redoutés</w:t>
      </w:r>
      <w:bookmarkEnd w:id="30"/>
    </w:p>
    <w:p w14:paraId="7B91C00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${m_evenement_redoute}</w:t>
      </w:r>
    </w:p>
    <w:p w14:paraId="3EC3C42B" w14:textId="5F84DF5C" w:rsidR="002E565A" w:rsidRDefault="009779FB" w:rsidP="002E565A">
      <w:pPr>
        <w:pStyle w:val="Lgende"/>
      </w:pPr>
      <w:bookmarkStart w:id="31" w:name="_Toc73371701"/>
      <w:r>
        <w:t xml:space="preserve">Tableau </w:t>
      </w:r>
      <w:fldSimple w:instr=" SEQ Tableau \* ARABIC ">
        <w:r w:rsidR="00C17B79">
          <w:rPr>
            <w:noProof/>
          </w:rPr>
          <w:t>9</w:t>
        </w:r>
      </w:fldSimple>
      <w:r>
        <w:t xml:space="preserve"> : Détails des événements redoutés</w:t>
      </w:r>
      <w:bookmarkEnd w:id="31"/>
    </w:p>
    <w:p w14:paraId="626533E6" w14:textId="610EC4CE" w:rsidR="001B5DEC" w:rsidRPr="002E565A" w:rsidRDefault="002E565A" w:rsidP="002E565A">
      <w:pPr>
        <w:rPr>
          <w:i/>
          <w:iCs/>
          <w:sz w:val="18"/>
          <w:szCs w:val="18"/>
        </w:rPr>
      </w:pPr>
      <w:r>
        <w:br w:type="page"/>
      </w:r>
    </w:p>
    <w:p w14:paraId="35BC75F5" w14:textId="77777777" w:rsidR="001B5DEC" w:rsidRDefault="001B5DEC" w:rsidP="001B5DEC">
      <w:pPr>
        <w:pStyle w:val="Titre2"/>
      </w:pPr>
      <w:bookmarkStart w:id="32" w:name="_Toc71625965"/>
      <w:bookmarkStart w:id="33" w:name="_Toc71626260"/>
      <w:bookmarkStart w:id="34" w:name="_Toc73371645"/>
      <w:r w:rsidRPr="00320D94">
        <w:lastRenderedPageBreak/>
        <w:t xml:space="preserve">Activité 1.d </w:t>
      </w:r>
      <w:r w:rsidR="009C3BB0">
        <w:t xml:space="preserve">- </w:t>
      </w:r>
      <w:r w:rsidRPr="00320D94">
        <w:t>Les socles de sécurité</w:t>
      </w:r>
      <w:bookmarkEnd w:id="32"/>
      <w:bookmarkEnd w:id="33"/>
      <w:bookmarkEnd w:id="34"/>
    </w:p>
    <w:p w14:paraId="1A05FB38" w14:textId="77777777" w:rsidR="001B5DEC" w:rsidRDefault="001B5DEC" w:rsidP="001B5DEC">
      <w:pPr>
        <w:jc w:val="center"/>
        <w:rPr>
          <w:sz w:val="32"/>
          <w:szCs w:val="32"/>
        </w:rPr>
      </w:pPr>
    </w:p>
    <w:p w14:paraId="72834432" w14:textId="77777777" w:rsidR="001B5DEC" w:rsidRDefault="001B5DEC" w:rsidP="009C3BB0">
      <w:pPr>
        <w:pStyle w:val="Titre3"/>
      </w:pPr>
      <w:bookmarkStart w:id="35" w:name="_Toc73371646"/>
      <w:r>
        <w:t>Socle de sécurité</w:t>
      </w:r>
      <w:bookmarkEnd w:id="35"/>
    </w:p>
    <w:p w14:paraId="6166B6B8" w14:textId="0453EABD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${n_socle_de_securite}</w:t>
      </w:r>
    </w:p>
    <w:p w14:paraId="58CD517F" w14:textId="142B5763" w:rsidR="00824BD9" w:rsidRDefault="00824BD9" w:rsidP="00CA3A1C">
      <w:pPr>
        <w:pStyle w:val="Lgende"/>
      </w:pPr>
      <w:bookmarkStart w:id="36" w:name="_Toc73371702"/>
      <w:r>
        <w:t xml:space="preserve">Tableau </w:t>
      </w:r>
      <w:fldSimple w:instr=" SEQ Tableau \* ARABIC ">
        <w:r w:rsidR="00C17B79">
          <w:rPr>
            <w:noProof/>
          </w:rPr>
          <w:t>10</w:t>
        </w:r>
      </w:fldSimple>
      <w:r>
        <w:t xml:space="preserve"> : Liste des socles de sécurité</w:t>
      </w:r>
      <w:bookmarkEnd w:id="36"/>
    </w:p>
    <w:p w14:paraId="57BC678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D7412" w14:textId="76EC897F" w:rsidR="001B5DEC" w:rsidRDefault="001B5DEC" w:rsidP="009C3BB0">
      <w:pPr>
        <w:pStyle w:val="Titre3"/>
      </w:pPr>
      <w:bookmarkStart w:id="37" w:name="_Toc73371647"/>
      <w:r>
        <w:lastRenderedPageBreak/>
        <w:t>Règles</w:t>
      </w:r>
      <w:bookmarkEnd w:id="37"/>
    </w:p>
    <w:p w14:paraId="6B63CDCA" w14:textId="77777777" w:rsidR="00852015" w:rsidRPr="00852015" w:rsidRDefault="00852015" w:rsidP="00852015"/>
    <w:p w14:paraId="57BACD4D" w14:textId="791C9121" w:rsidR="00824BD9" w:rsidRPr="00824BD9" w:rsidRDefault="00824BD9" w:rsidP="00375862">
      <w:pPr>
        <w:pStyle w:val="Titre4"/>
      </w:pPr>
      <w:bookmarkStart w:id="38" w:name="_Toc73371648"/>
      <w:r>
        <w:t xml:space="preserve">Etat de prise en compte </w:t>
      </w:r>
      <w:bookmarkEnd w:id="38"/>
      <w:r w:rsidR="00D86091">
        <w:t>des socles</w:t>
      </w:r>
    </w:p>
    <w:p w14:paraId="30356CA3" w14:textId="50E6C7C7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${o_regle}</w:t>
      </w:r>
    </w:p>
    <w:p w14:paraId="76986279" w14:textId="1AC0A1C8" w:rsidR="00824BD9" w:rsidRDefault="00824BD9" w:rsidP="00CA3A1C">
      <w:pPr>
        <w:pStyle w:val="Lgende"/>
      </w:pPr>
      <w:bookmarkStart w:id="39" w:name="_Toc73371703"/>
      <w:r>
        <w:t xml:space="preserve">Tableau </w:t>
      </w:r>
      <w:fldSimple w:instr=" SEQ Tableau \* ARABIC ">
        <w:r w:rsidR="00C17B79">
          <w:rPr>
            <w:noProof/>
          </w:rPr>
          <w:t>11</w:t>
        </w:r>
      </w:fldSimple>
      <w:r>
        <w:t xml:space="preserve"> : </w:t>
      </w:r>
      <w:bookmarkEnd w:id="39"/>
      <w:r w:rsidR="00D86091">
        <w:t>Socles de sécurité</w:t>
      </w:r>
    </w:p>
    <w:p w14:paraId="4F06C3F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983531" w14:textId="3B4855A5" w:rsidR="001B5DEC" w:rsidRDefault="001B5DEC" w:rsidP="001B5DEC">
      <w:pPr>
        <w:pStyle w:val="Titre1"/>
      </w:pPr>
      <w:bookmarkStart w:id="40" w:name="_Toc71625966"/>
      <w:bookmarkStart w:id="41" w:name="_Toc71626261"/>
      <w:bookmarkStart w:id="42" w:name="_Toc73371649"/>
      <w:r w:rsidRPr="00320D94">
        <w:lastRenderedPageBreak/>
        <w:t xml:space="preserve">Activité 2 </w:t>
      </w:r>
      <w:r w:rsidR="009C3BB0">
        <w:t xml:space="preserve">- </w:t>
      </w:r>
      <w:r w:rsidRPr="00320D94">
        <w:t>Source</w:t>
      </w:r>
      <w:r w:rsidR="009C3BB0">
        <w:t>s</w:t>
      </w:r>
      <w:r w:rsidRPr="00320D94">
        <w:t xml:space="preserve"> de risque</w:t>
      </w:r>
      <w:bookmarkEnd w:id="40"/>
      <w:bookmarkEnd w:id="41"/>
      <w:bookmarkEnd w:id="42"/>
    </w:p>
    <w:p w14:paraId="610A7F45" w14:textId="77777777" w:rsidR="00852015" w:rsidRPr="00852015" w:rsidRDefault="00852015" w:rsidP="00852015"/>
    <w:p w14:paraId="6B60EF61" w14:textId="6AC167AF" w:rsidR="001B5DEC" w:rsidRDefault="001B5DEC" w:rsidP="00777576">
      <w:pPr>
        <w:pStyle w:val="Titre2"/>
      </w:pPr>
      <w:bookmarkStart w:id="43" w:name="_Toc71625967"/>
      <w:bookmarkStart w:id="44" w:name="_Toc71626262"/>
      <w:bookmarkStart w:id="45" w:name="_Toc73371650"/>
      <w:r w:rsidRPr="00320D94">
        <w:t xml:space="preserve">Activité 2.a </w:t>
      </w:r>
      <w:r w:rsidR="000F7EA9">
        <w:t xml:space="preserve">- </w:t>
      </w:r>
      <w:r w:rsidRPr="00320D94">
        <w:t>Identifier les sources de risques et les objectifs</w:t>
      </w:r>
      <w:bookmarkEnd w:id="43"/>
      <w:bookmarkEnd w:id="44"/>
      <w:bookmarkEnd w:id="45"/>
    </w:p>
    <w:p w14:paraId="18B39AD0" w14:textId="77777777" w:rsidR="00852015" w:rsidRPr="00852015" w:rsidRDefault="00852015" w:rsidP="00852015"/>
    <w:p w14:paraId="35D0489A" w14:textId="68132D0D" w:rsidR="000F7EA9" w:rsidRPr="000F7EA9" w:rsidRDefault="001B5DEC" w:rsidP="000F7EA9">
      <w:pPr>
        <w:pStyle w:val="Titre3"/>
      </w:pPr>
      <w:bookmarkStart w:id="46" w:name="_Toc73371651"/>
      <w:r w:rsidRPr="00093D8C">
        <w:t>Sources de risque et objectifs visés</w:t>
      </w:r>
      <w:bookmarkEnd w:id="46"/>
    </w:p>
    <w:p w14:paraId="04495153" w14:textId="6BC44062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 xml:space="preserve">1} </w:t>
      </w:r>
    </w:p>
    <w:p w14:paraId="17702971" w14:textId="44E07DFD" w:rsidR="000F7EA9" w:rsidRDefault="000F7EA9" w:rsidP="00CA3A1C">
      <w:pPr>
        <w:pStyle w:val="Lgende"/>
      </w:pPr>
      <w:bookmarkStart w:id="47" w:name="_Toc73371704"/>
      <w:r>
        <w:t xml:space="preserve">Tableau </w:t>
      </w:r>
      <w:fldSimple w:instr=" SEQ Tableau \* ARABIC ">
        <w:r w:rsidR="00C17B79">
          <w:rPr>
            <w:noProof/>
          </w:rPr>
          <w:t>12</w:t>
        </w:r>
      </w:fldSimple>
      <w:r>
        <w:t xml:space="preserve"> : Source de risques et objectifs visés</w:t>
      </w:r>
      <w:bookmarkEnd w:id="47"/>
    </w:p>
    <w:p w14:paraId="44F2A02E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F7D8AB" w14:textId="77777777" w:rsidR="001B5DEC" w:rsidRDefault="001B5DEC" w:rsidP="001B5DEC">
      <w:pPr>
        <w:pStyle w:val="Titre2"/>
      </w:pPr>
      <w:bookmarkStart w:id="48" w:name="_Toc71625968"/>
      <w:bookmarkStart w:id="49" w:name="_Toc71626263"/>
      <w:bookmarkStart w:id="50" w:name="_Toc73371652"/>
      <w:r w:rsidRPr="00320D94">
        <w:lastRenderedPageBreak/>
        <w:t xml:space="preserve">Activité 2.b </w:t>
      </w:r>
      <w:r w:rsidR="004A6654">
        <w:t xml:space="preserve">- </w:t>
      </w:r>
      <w:r w:rsidRPr="00320D94">
        <w:t>Évaluer les couples sources de risque/objectifs visés</w:t>
      </w:r>
      <w:bookmarkEnd w:id="48"/>
      <w:bookmarkEnd w:id="49"/>
      <w:bookmarkEnd w:id="50"/>
    </w:p>
    <w:p w14:paraId="013FF317" w14:textId="77777777" w:rsidR="001B5DEC" w:rsidRDefault="001B5DEC" w:rsidP="001B5DEC">
      <w:pPr>
        <w:jc w:val="center"/>
        <w:rPr>
          <w:sz w:val="32"/>
          <w:szCs w:val="32"/>
        </w:rPr>
      </w:pPr>
    </w:p>
    <w:p w14:paraId="0D5D5A1A" w14:textId="77777777" w:rsidR="001B5DEC" w:rsidRDefault="001B5DEC" w:rsidP="00E8528D">
      <w:pPr>
        <w:pStyle w:val="Titre3"/>
      </w:pPr>
      <w:bookmarkStart w:id="51" w:name="_Toc73371653"/>
      <w:r w:rsidRPr="00B44C8C">
        <w:t>Évaluation des sources de risques</w:t>
      </w:r>
      <w:bookmarkEnd w:id="51"/>
    </w:p>
    <w:p w14:paraId="5156596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${p_srov2}</w:t>
      </w:r>
    </w:p>
    <w:p w14:paraId="43AB77A5" w14:textId="60559086" w:rsidR="008C0D1C" w:rsidRDefault="000F7EA9" w:rsidP="008C0D1C">
      <w:pPr>
        <w:pStyle w:val="Lgende"/>
      </w:pPr>
      <w:bookmarkStart w:id="52" w:name="_Toc73371705"/>
      <w:r>
        <w:t xml:space="preserve">Tableau </w:t>
      </w:r>
      <w:fldSimple w:instr=" SEQ Tableau \* ARABIC ">
        <w:r w:rsidR="00C17B79">
          <w:rPr>
            <w:noProof/>
          </w:rPr>
          <w:t>13</w:t>
        </w:r>
      </w:fldSimple>
      <w:r>
        <w:t xml:space="preserve"> : </w:t>
      </w:r>
      <w:r w:rsidR="00ED48EA">
        <w:t>Evaluations des sources de risque</w:t>
      </w:r>
      <w:bookmarkEnd w:id="52"/>
    </w:p>
    <w:p w14:paraId="1EC0AA64" w14:textId="67D4C05B" w:rsidR="001B5DEC" w:rsidRPr="008C0D1C" w:rsidRDefault="008C0D1C" w:rsidP="008C0D1C">
      <w:pPr>
        <w:rPr>
          <w:i/>
          <w:iCs/>
          <w:sz w:val="18"/>
          <w:szCs w:val="18"/>
        </w:rPr>
      </w:pPr>
      <w:r>
        <w:br w:type="page"/>
      </w:r>
    </w:p>
    <w:p w14:paraId="0E693175" w14:textId="77777777" w:rsidR="001B5DEC" w:rsidRDefault="001B5DEC" w:rsidP="001B5DEC">
      <w:pPr>
        <w:pStyle w:val="Titre2"/>
      </w:pPr>
      <w:bookmarkStart w:id="53" w:name="_Toc71625969"/>
      <w:bookmarkStart w:id="54" w:name="_Toc71626264"/>
      <w:bookmarkStart w:id="55" w:name="_Toc73371654"/>
      <w:r w:rsidRPr="00320D94">
        <w:lastRenderedPageBreak/>
        <w:t xml:space="preserve">Activité 2.c </w:t>
      </w:r>
      <w:r w:rsidR="00E8528D">
        <w:t xml:space="preserve">- </w:t>
      </w:r>
      <w:r w:rsidRPr="00320D94">
        <w:t>Sélectionner les couples SR/OV retenus pour la suite de l’analyse</w:t>
      </w:r>
      <w:bookmarkEnd w:id="53"/>
      <w:bookmarkEnd w:id="54"/>
      <w:bookmarkEnd w:id="55"/>
    </w:p>
    <w:p w14:paraId="749B2154" w14:textId="77777777" w:rsidR="001B5DEC" w:rsidRDefault="001B5DEC" w:rsidP="001B5DEC">
      <w:pPr>
        <w:jc w:val="center"/>
        <w:rPr>
          <w:sz w:val="32"/>
          <w:szCs w:val="32"/>
        </w:rPr>
      </w:pPr>
    </w:p>
    <w:p w14:paraId="7E5A8CD2" w14:textId="77777777" w:rsidR="001B5DEC" w:rsidRDefault="001B5DEC" w:rsidP="00E8528D">
      <w:pPr>
        <w:pStyle w:val="Titre3"/>
      </w:pPr>
      <w:bookmarkStart w:id="56" w:name="_Toc73371655"/>
      <w:r w:rsidRPr="00B44C8C">
        <w:t>Choix des sources de risque</w:t>
      </w:r>
      <w:bookmarkEnd w:id="56"/>
    </w:p>
    <w:p w14:paraId="023DDEF9" w14:textId="5598CD08" w:rsidR="00C66F1B" w:rsidRDefault="00C66F1B" w:rsidP="00C66F1B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Pr="00596C4B">
        <w:rPr>
          <w:sz w:val="24"/>
          <w:szCs w:val="24"/>
        </w:rPr>
        <w:t>p_srov</w:t>
      </w:r>
      <w:r>
        <w:rPr>
          <w:sz w:val="24"/>
          <w:szCs w:val="24"/>
        </w:rPr>
        <w:t>3}</w:t>
      </w:r>
    </w:p>
    <w:p w14:paraId="6E02CF4F" w14:textId="54CBAC85" w:rsidR="001B5DEC" w:rsidRPr="00CA3A1C" w:rsidRDefault="00ED48EA" w:rsidP="00CA3A1C">
      <w:pPr>
        <w:pStyle w:val="Lgende"/>
      </w:pPr>
      <w:bookmarkStart w:id="57" w:name="_Toc73371706"/>
      <w:r>
        <w:t xml:space="preserve">Tableau </w:t>
      </w:r>
      <w:fldSimple w:instr=" SEQ Tableau \* ARABIC ">
        <w:r w:rsidR="00C17B79">
          <w:rPr>
            <w:noProof/>
          </w:rPr>
          <w:t>14</w:t>
        </w:r>
      </w:fldSimple>
      <w:r>
        <w:t xml:space="preserve"> : Synthèse des sources de risque retenues</w:t>
      </w:r>
      <w:bookmarkEnd w:id="57"/>
      <w:r w:rsidR="001B5DEC">
        <w:rPr>
          <w:sz w:val="24"/>
          <w:szCs w:val="24"/>
        </w:rPr>
        <w:br w:type="page"/>
      </w:r>
    </w:p>
    <w:p w14:paraId="7CD7F691" w14:textId="77777777" w:rsidR="001B5DEC" w:rsidRDefault="001B5DEC" w:rsidP="00E8528D">
      <w:pPr>
        <w:pStyle w:val="Titre3"/>
      </w:pPr>
      <w:bookmarkStart w:id="58" w:name="_Toc73371656"/>
      <w:r w:rsidRPr="00B44C8C">
        <w:lastRenderedPageBreak/>
        <w:t>Cartographie des "Source de risque / Objectif visé"</w:t>
      </w:r>
      <w:bookmarkEnd w:id="58"/>
      <w:r w:rsidRPr="00B44C8C">
        <w:t xml:space="preserve"> </w:t>
      </w:r>
    </w:p>
    <w:p w14:paraId="1E290667" w14:textId="2BAA98F8" w:rsidR="00ED48EA" w:rsidRPr="00866A7C" w:rsidRDefault="001B5DEC" w:rsidP="00866A7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artographie1}</w:t>
      </w:r>
    </w:p>
    <w:p w14:paraId="26E75A90" w14:textId="7AB40DAB" w:rsidR="00ED48EA" w:rsidRDefault="00ED48EA" w:rsidP="00CA3A1C">
      <w:pPr>
        <w:pStyle w:val="Lgende"/>
        <w:rPr>
          <w:sz w:val="24"/>
          <w:szCs w:val="24"/>
        </w:rPr>
      </w:pPr>
      <w:bookmarkStart w:id="59" w:name="_Toc73372415"/>
      <w:r>
        <w:t xml:space="preserve">Figure </w:t>
      </w:r>
      <w:fldSimple w:instr=" SEQ Figure \* ARABIC ">
        <w:r w:rsidR="00BE0D45">
          <w:rPr>
            <w:noProof/>
          </w:rPr>
          <w:t>1</w:t>
        </w:r>
      </w:fldSimple>
      <w:r>
        <w:t xml:space="preserve"> : </w:t>
      </w:r>
      <w:r w:rsidR="00866A7C">
        <w:t>Schéma</w:t>
      </w:r>
      <w:r>
        <w:t xml:space="preserve"> des sources de risque / Objectif visé</w:t>
      </w:r>
      <w:bookmarkEnd w:id="59"/>
    </w:p>
    <w:p w14:paraId="148A022F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D827D93" w14:textId="5289845C" w:rsidR="001B5DEC" w:rsidRDefault="001B5DEC" w:rsidP="001B5DEC">
      <w:pPr>
        <w:pStyle w:val="Titre1"/>
      </w:pPr>
      <w:bookmarkStart w:id="60" w:name="_Toc71626265"/>
      <w:bookmarkStart w:id="61" w:name="_Toc73371657"/>
      <w:r w:rsidRPr="00777576">
        <w:lastRenderedPageBreak/>
        <w:t>Activité 3</w:t>
      </w:r>
      <w:r w:rsidR="00777576">
        <w:t xml:space="preserve"> -</w:t>
      </w:r>
      <w:r w:rsidRPr="00777576">
        <w:t xml:space="preserve"> Scénarios stratégiques</w:t>
      </w:r>
      <w:bookmarkEnd w:id="60"/>
      <w:bookmarkEnd w:id="61"/>
    </w:p>
    <w:p w14:paraId="00A7AA99" w14:textId="77777777" w:rsidR="00852015" w:rsidRPr="00852015" w:rsidRDefault="00852015" w:rsidP="00852015"/>
    <w:p w14:paraId="6218223A" w14:textId="77777777" w:rsidR="001B5DEC" w:rsidRDefault="001B5DEC" w:rsidP="001B5DEC">
      <w:pPr>
        <w:pStyle w:val="Titre2"/>
      </w:pPr>
      <w:bookmarkStart w:id="62" w:name="_Toc71625970"/>
      <w:bookmarkStart w:id="63" w:name="_Toc71626266"/>
      <w:bookmarkStart w:id="64" w:name="_Toc73371658"/>
      <w:r w:rsidRPr="00320D94">
        <w:t xml:space="preserve">Activité 3.a </w:t>
      </w:r>
      <w:r w:rsidR="00E8528D">
        <w:t>-</w:t>
      </w:r>
      <w:r w:rsidRPr="00320D94">
        <w:t>Construire la cartographie des menaces numériques de l'écosystème et sélectionner les parties prenantes critiques</w:t>
      </w:r>
      <w:bookmarkEnd w:id="62"/>
      <w:bookmarkEnd w:id="63"/>
      <w:bookmarkEnd w:id="64"/>
    </w:p>
    <w:p w14:paraId="52E60341" w14:textId="77777777" w:rsidR="001B5DEC" w:rsidRDefault="001B5DEC" w:rsidP="001B5DEC">
      <w:pPr>
        <w:jc w:val="center"/>
        <w:rPr>
          <w:sz w:val="32"/>
          <w:szCs w:val="32"/>
        </w:rPr>
      </w:pPr>
    </w:p>
    <w:p w14:paraId="5D17BBF0" w14:textId="68D5EF41" w:rsidR="001B5DEC" w:rsidRDefault="001B5DEC" w:rsidP="00E8528D">
      <w:pPr>
        <w:pStyle w:val="Titre3"/>
      </w:pPr>
      <w:bookmarkStart w:id="65" w:name="_Toc73371659"/>
      <w:r w:rsidRPr="0006354C">
        <w:t>Création des seuils</w:t>
      </w:r>
      <w:bookmarkEnd w:id="65"/>
    </w:p>
    <w:p w14:paraId="7291D288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danger : ${danger}</w:t>
      </w:r>
    </w:p>
    <w:p w14:paraId="5F469E45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contrôle : ${contrôle}</w:t>
      </w:r>
    </w:p>
    <w:p w14:paraId="3332A87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Seuil de veille : ${veille}</w:t>
      </w:r>
    </w:p>
    <w:p w14:paraId="4D6B1B72" w14:textId="1E8616B6" w:rsidR="001B5DEC" w:rsidRPr="00A93858" w:rsidRDefault="001B5DEC" w:rsidP="00A938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08BD95" w14:textId="77777777" w:rsidR="001B5DEC" w:rsidRDefault="001B5DEC" w:rsidP="00E8528D">
      <w:pPr>
        <w:pStyle w:val="Titre3"/>
      </w:pPr>
      <w:bookmarkStart w:id="66" w:name="_Toc73371660"/>
      <w:r w:rsidRPr="0006354C">
        <w:lastRenderedPageBreak/>
        <w:t>Parties prenantes</w:t>
      </w:r>
      <w:bookmarkEnd w:id="66"/>
    </w:p>
    <w:p w14:paraId="082ED6C5" w14:textId="77777777" w:rsidR="000D30AD" w:rsidRDefault="001B5DEC" w:rsidP="000D30AD">
      <w:pPr>
        <w:rPr>
          <w:sz w:val="24"/>
          <w:szCs w:val="24"/>
        </w:rPr>
      </w:pPr>
      <w:r>
        <w:rPr>
          <w:sz w:val="24"/>
          <w:szCs w:val="24"/>
        </w:rPr>
        <w:t>${r_partie_prenante1}</w:t>
      </w:r>
    </w:p>
    <w:p w14:paraId="5F999E09" w14:textId="630A35B5" w:rsidR="00FD29AF" w:rsidRDefault="000D30AD" w:rsidP="000D30AD">
      <w:pPr>
        <w:pStyle w:val="Lgende"/>
        <w:rPr>
          <w:sz w:val="24"/>
          <w:szCs w:val="24"/>
        </w:rPr>
      </w:pPr>
      <w:bookmarkStart w:id="67" w:name="_Toc73371707"/>
      <w:r>
        <w:t xml:space="preserve">Tableau </w:t>
      </w:r>
      <w:fldSimple w:instr=" SEQ Tableau \* ARABIC ">
        <w:r w:rsidR="00C17B79">
          <w:rPr>
            <w:noProof/>
          </w:rPr>
          <w:t>15</w:t>
        </w:r>
      </w:fldSimple>
      <w:r>
        <w:t xml:space="preserve"> : Détails des parties prenantes et leurs caractéristiques</w:t>
      </w:r>
      <w:bookmarkEnd w:id="67"/>
      <w:r w:rsidR="00FD29AF">
        <w:rPr>
          <w:sz w:val="24"/>
          <w:szCs w:val="24"/>
        </w:rPr>
        <w:br w:type="page"/>
      </w:r>
    </w:p>
    <w:p w14:paraId="112D31E5" w14:textId="77777777" w:rsidR="001B5DEC" w:rsidRDefault="001B5DEC" w:rsidP="00E8528D">
      <w:pPr>
        <w:pStyle w:val="Titre4"/>
      </w:pPr>
      <w:bookmarkStart w:id="68" w:name="_Toc73371661"/>
      <w:r w:rsidRPr="0006354C">
        <w:lastRenderedPageBreak/>
        <w:t>Parties prenantes internes</w:t>
      </w:r>
      <w:bookmarkEnd w:id="68"/>
    </w:p>
    <w:p w14:paraId="0042711D" w14:textId="77777777" w:rsidR="00DA3904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artographie2}</w:t>
      </w:r>
    </w:p>
    <w:p w14:paraId="4C3873C7" w14:textId="5F25BF9E" w:rsidR="001B5DEC" w:rsidRDefault="00DA3904" w:rsidP="00DA3904">
      <w:pPr>
        <w:pStyle w:val="Lgende"/>
        <w:rPr>
          <w:sz w:val="24"/>
          <w:szCs w:val="24"/>
        </w:rPr>
      </w:pPr>
      <w:bookmarkStart w:id="69" w:name="_Toc73372416"/>
      <w:r>
        <w:t xml:space="preserve">Figure </w:t>
      </w:r>
      <w:fldSimple w:instr=" SEQ Figure \* ARABIC ">
        <w:r w:rsidR="00BE0D45">
          <w:rPr>
            <w:noProof/>
          </w:rPr>
          <w:t>2</w:t>
        </w:r>
      </w:fldSimple>
      <w:r>
        <w:t xml:space="preserve"> : </w:t>
      </w:r>
      <w:r w:rsidR="00866A7C">
        <w:t>Schéma</w:t>
      </w:r>
      <w:r>
        <w:t xml:space="preserve"> des p</w:t>
      </w:r>
      <w:r w:rsidRPr="00F90698">
        <w:t>arties prenantes internes</w:t>
      </w:r>
      <w:bookmarkEnd w:id="69"/>
      <w:r w:rsidR="00FD29AF">
        <w:rPr>
          <w:sz w:val="24"/>
          <w:szCs w:val="24"/>
        </w:rPr>
        <w:br w:type="page"/>
      </w:r>
    </w:p>
    <w:p w14:paraId="61FC3671" w14:textId="77777777" w:rsidR="001B5DEC" w:rsidRDefault="001B5DEC" w:rsidP="00E8528D">
      <w:pPr>
        <w:pStyle w:val="Titre4"/>
      </w:pPr>
      <w:bookmarkStart w:id="70" w:name="_Toc73371662"/>
      <w:r w:rsidRPr="0006354C">
        <w:lastRenderedPageBreak/>
        <w:t>Parties prenantes externes</w:t>
      </w:r>
      <w:bookmarkEnd w:id="70"/>
    </w:p>
    <w:p w14:paraId="23C17906" w14:textId="065EEF78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A93858">
        <w:rPr>
          <w:sz w:val="24"/>
          <w:szCs w:val="24"/>
        </w:rPr>
        <w:t>c</w:t>
      </w:r>
      <w:r>
        <w:rPr>
          <w:sz w:val="24"/>
          <w:szCs w:val="24"/>
        </w:rPr>
        <w:t>artographie3}</w:t>
      </w:r>
    </w:p>
    <w:p w14:paraId="0315745D" w14:textId="4335005F" w:rsidR="00DA3904" w:rsidRDefault="00DA3904" w:rsidP="00DA3904">
      <w:pPr>
        <w:pStyle w:val="Lgende"/>
        <w:rPr>
          <w:sz w:val="24"/>
          <w:szCs w:val="24"/>
        </w:rPr>
      </w:pPr>
      <w:bookmarkStart w:id="71" w:name="_Toc73372417"/>
      <w:r>
        <w:t xml:space="preserve">Figure </w:t>
      </w:r>
      <w:fldSimple w:instr=" SEQ Figure \* ARABIC ">
        <w:r w:rsidR="00BE0D45">
          <w:rPr>
            <w:noProof/>
          </w:rPr>
          <w:t>3</w:t>
        </w:r>
      </w:fldSimple>
      <w:r>
        <w:t xml:space="preserve"> : </w:t>
      </w:r>
      <w:r w:rsidR="00866A7C">
        <w:t>Schéma</w:t>
      </w:r>
      <w:r>
        <w:t xml:space="preserve"> des p</w:t>
      </w:r>
      <w:r w:rsidRPr="001C33D6">
        <w:t>arties prenantes externes</w:t>
      </w:r>
      <w:bookmarkEnd w:id="71"/>
    </w:p>
    <w:p w14:paraId="504CAB34" w14:textId="77777777" w:rsidR="001B5DEC" w:rsidRPr="0006354C" w:rsidRDefault="001B5DEC" w:rsidP="001B5DEC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2850C36F" w14:textId="3D46E92A" w:rsidR="001B5DEC" w:rsidRDefault="001B5DEC" w:rsidP="001B5DEC">
      <w:pPr>
        <w:pStyle w:val="Titre2"/>
      </w:pPr>
      <w:bookmarkStart w:id="72" w:name="_Toc71625971"/>
      <w:bookmarkStart w:id="73" w:name="_Toc71626267"/>
      <w:bookmarkStart w:id="74" w:name="_Toc73371663"/>
      <w:r w:rsidRPr="00D25816">
        <w:lastRenderedPageBreak/>
        <w:t xml:space="preserve">Activité 3.b </w:t>
      </w:r>
      <w:r w:rsidR="00E8528D">
        <w:t xml:space="preserve">- </w:t>
      </w:r>
      <w:r w:rsidRPr="00D25816">
        <w:t>Élaborer des scénarios stratégiques</w:t>
      </w:r>
      <w:bookmarkEnd w:id="72"/>
      <w:bookmarkEnd w:id="73"/>
      <w:bookmarkEnd w:id="74"/>
    </w:p>
    <w:p w14:paraId="646BD4A9" w14:textId="77777777" w:rsidR="00852015" w:rsidRPr="00852015" w:rsidRDefault="00852015" w:rsidP="00852015"/>
    <w:p w14:paraId="74759DA7" w14:textId="3E0481C0" w:rsidR="008F7C94" w:rsidRDefault="008F7C94" w:rsidP="008F7C94">
      <w:pPr>
        <w:pStyle w:val="Titre3"/>
      </w:pPr>
      <w:r w:rsidRPr="008F7C94">
        <w:t xml:space="preserve"> </w:t>
      </w:r>
      <w:bookmarkStart w:id="75" w:name="_Toc73371664"/>
      <w:r w:rsidRPr="008F7C94">
        <w:t>Liste des évènements redoutés établis à l'atelier 1.c</w:t>
      </w:r>
      <w:bookmarkEnd w:id="75"/>
    </w:p>
    <w:p w14:paraId="24610230" w14:textId="77777777" w:rsidR="00005015" w:rsidRDefault="00005015" w:rsidP="00005015">
      <w:pPr>
        <w:rPr>
          <w:sz w:val="24"/>
          <w:szCs w:val="24"/>
        </w:rPr>
      </w:pPr>
      <w:r>
        <w:rPr>
          <w:sz w:val="24"/>
          <w:szCs w:val="24"/>
        </w:rPr>
        <w:t>${m_evenement_redoute2}</w:t>
      </w:r>
    </w:p>
    <w:p w14:paraId="625F7180" w14:textId="43B6C377" w:rsidR="001B5DEC" w:rsidRPr="00CA648F" w:rsidRDefault="00EE79B8" w:rsidP="00EE79B8">
      <w:pPr>
        <w:pStyle w:val="Lgende"/>
        <w:rPr>
          <w:sz w:val="24"/>
          <w:szCs w:val="24"/>
        </w:rPr>
      </w:pPr>
      <w:bookmarkStart w:id="76" w:name="_Toc73371708"/>
      <w:r>
        <w:t xml:space="preserve">Tableau </w:t>
      </w:r>
      <w:fldSimple w:instr=" SEQ Tableau \* ARABIC ">
        <w:r w:rsidR="00C17B79">
          <w:rPr>
            <w:noProof/>
          </w:rPr>
          <w:t>16</w:t>
        </w:r>
      </w:fldSimple>
      <w:r>
        <w:t xml:space="preserve"> </w:t>
      </w:r>
      <w:r w:rsidRPr="005C0808">
        <w:t>: Détails des événements redoutés</w:t>
      </w:r>
      <w:bookmarkEnd w:id="76"/>
      <w:r w:rsidR="001B5DEC">
        <w:rPr>
          <w:sz w:val="24"/>
          <w:szCs w:val="24"/>
        </w:rPr>
        <w:br w:type="page"/>
      </w:r>
    </w:p>
    <w:p w14:paraId="029214E5" w14:textId="77777777" w:rsidR="001B5DEC" w:rsidRDefault="001B5DEC" w:rsidP="00E8528D">
      <w:pPr>
        <w:pStyle w:val="Titre3"/>
      </w:pPr>
      <w:bookmarkStart w:id="77" w:name="_Toc73371665"/>
      <w:r w:rsidRPr="000A6B37">
        <w:lastRenderedPageBreak/>
        <w:t>Liste des couples sources de risques / objectifs visés retenus établis à l'atelier 2</w:t>
      </w:r>
      <w:bookmarkEnd w:id="77"/>
    </w:p>
    <w:p w14:paraId="39383D0E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${p_srov4}</w:t>
      </w:r>
    </w:p>
    <w:p w14:paraId="3D8B0DD7" w14:textId="79BF6F92" w:rsidR="001B5DEC" w:rsidRDefault="000403BB" w:rsidP="000403BB">
      <w:pPr>
        <w:pStyle w:val="Lgende"/>
        <w:rPr>
          <w:sz w:val="24"/>
          <w:szCs w:val="24"/>
        </w:rPr>
      </w:pPr>
      <w:bookmarkStart w:id="78" w:name="_Toc73371709"/>
      <w:r>
        <w:t xml:space="preserve">Tableau </w:t>
      </w:r>
      <w:fldSimple w:instr=" SEQ Tableau \* ARABIC ">
        <w:r w:rsidR="00C17B79">
          <w:rPr>
            <w:noProof/>
          </w:rPr>
          <w:t>17</w:t>
        </w:r>
      </w:fldSimple>
      <w:r w:rsidRPr="00370A5A">
        <w:t xml:space="preserve"> : Source de risques et objectifs visés</w:t>
      </w:r>
      <w:bookmarkEnd w:id="78"/>
      <w:r w:rsidR="001B5DEC">
        <w:rPr>
          <w:sz w:val="24"/>
          <w:szCs w:val="24"/>
        </w:rPr>
        <w:br w:type="page"/>
      </w:r>
    </w:p>
    <w:p w14:paraId="1A9ED417" w14:textId="77777777" w:rsidR="001B5DEC" w:rsidRDefault="001B5DEC" w:rsidP="00E8528D">
      <w:pPr>
        <w:pStyle w:val="Titre3"/>
      </w:pPr>
      <w:bookmarkStart w:id="79" w:name="_Toc73371666"/>
      <w:r w:rsidRPr="000A6B37">
        <w:lastRenderedPageBreak/>
        <w:t>Scénarios stratégiques</w:t>
      </w:r>
      <w:bookmarkEnd w:id="79"/>
      <w:r w:rsidRPr="000A6B37">
        <w:t xml:space="preserve"> </w:t>
      </w:r>
    </w:p>
    <w:p w14:paraId="5A3B27CF" w14:textId="43E09C3C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${s_scenario_strategique</w:t>
      </w:r>
      <w:r w:rsidR="00112DE4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A73058B" w14:textId="20B461BD" w:rsidR="001B5DEC" w:rsidRDefault="00A711BD" w:rsidP="00A711BD">
      <w:pPr>
        <w:pStyle w:val="Lgende"/>
        <w:rPr>
          <w:sz w:val="24"/>
          <w:szCs w:val="24"/>
        </w:rPr>
      </w:pPr>
      <w:bookmarkStart w:id="80" w:name="_Toc73371710"/>
      <w:r>
        <w:t xml:space="preserve">Tableau </w:t>
      </w:r>
      <w:fldSimple w:instr=" SEQ Tableau \* ARABIC ">
        <w:r w:rsidR="00C17B79">
          <w:rPr>
            <w:noProof/>
          </w:rPr>
          <w:t>18</w:t>
        </w:r>
      </w:fldSimple>
      <w:r>
        <w:t xml:space="preserve"> : Tableau des s</w:t>
      </w:r>
      <w:r w:rsidRPr="007D35EF">
        <w:t>cénarios stratégiques</w:t>
      </w:r>
      <w:bookmarkEnd w:id="80"/>
    </w:p>
    <w:p w14:paraId="19A87B11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F85FF48" w14:textId="77777777" w:rsidR="001B5DEC" w:rsidRDefault="001B5DEC" w:rsidP="00E8528D">
      <w:pPr>
        <w:pStyle w:val="Titre3"/>
      </w:pPr>
      <w:bookmarkStart w:id="81" w:name="_Toc73371667"/>
      <w:r w:rsidRPr="000A6B37">
        <w:lastRenderedPageBreak/>
        <w:t>Chemins d'attaque</w:t>
      </w:r>
      <w:bookmarkEnd w:id="81"/>
    </w:p>
    <w:p w14:paraId="029F71A2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${t_chemin_d_attaque_strategique}</w:t>
      </w:r>
    </w:p>
    <w:p w14:paraId="39D70CB9" w14:textId="43D346F4" w:rsidR="001B5DEC" w:rsidRPr="000A6B37" w:rsidRDefault="00A711BD" w:rsidP="00A711BD">
      <w:pPr>
        <w:pStyle w:val="Lgende"/>
        <w:rPr>
          <w:sz w:val="24"/>
          <w:szCs w:val="24"/>
        </w:rPr>
      </w:pPr>
      <w:bookmarkStart w:id="82" w:name="_Toc73371711"/>
      <w:r>
        <w:t xml:space="preserve">Tableau </w:t>
      </w:r>
      <w:fldSimple w:instr=" SEQ Tableau \* ARABIC ">
        <w:r w:rsidR="00C17B79">
          <w:rPr>
            <w:noProof/>
          </w:rPr>
          <w:t>19</w:t>
        </w:r>
      </w:fldSimple>
      <w:r>
        <w:t xml:space="preserve"> : Tableau des c</w:t>
      </w:r>
      <w:r w:rsidRPr="00BD680E">
        <w:t>hemins d'attaque</w:t>
      </w:r>
      <w:bookmarkEnd w:id="82"/>
    </w:p>
    <w:p w14:paraId="0A0FE9E2" w14:textId="77777777" w:rsidR="001B5DEC" w:rsidRPr="000A6B37" w:rsidRDefault="001B5DEC" w:rsidP="001B5DEC">
      <w:pPr>
        <w:rPr>
          <w:sz w:val="24"/>
          <w:szCs w:val="24"/>
        </w:rPr>
      </w:pPr>
    </w:p>
    <w:p w14:paraId="1F8C30F6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3F0723" w14:textId="77777777" w:rsidR="001B5DEC" w:rsidRPr="00D25816" w:rsidRDefault="001B5DEC" w:rsidP="001B5DEC">
      <w:pPr>
        <w:pStyle w:val="Titre2"/>
      </w:pPr>
      <w:bookmarkStart w:id="83" w:name="_Toc71625972"/>
      <w:bookmarkStart w:id="84" w:name="_Toc71626268"/>
      <w:bookmarkStart w:id="85" w:name="_Toc73371668"/>
      <w:r w:rsidRPr="00D25816">
        <w:lastRenderedPageBreak/>
        <w:t xml:space="preserve">Activité 3.c </w:t>
      </w:r>
      <w:r w:rsidR="00506868">
        <w:t xml:space="preserve">- </w:t>
      </w:r>
      <w:r w:rsidRPr="00D25816">
        <w:t>Définir des mesures de sécurité sur l'écosystème</w:t>
      </w:r>
      <w:bookmarkEnd w:id="83"/>
      <w:bookmarkEnd w:id="84"/>
      <w:bookmarkEnd w:id="85"/>
    </w:p>
    <w:p w14:paraId="6D01A546" w14:textId="77777777" w:rsidR="001B5DEC" w:rsidRDefault="001B5DEC" w:rsidP="001B5DEC">
      <w:pPr>
        <w:jc w:val="center"/>
        <w:rPr>
          <w:sz w:val="32"/>
          <w:szCs w:val="32"/>
        </w:rPr>
      </w:pPr>
    </w:p>
    <w:p w14:paraId="732E6D48" w14:textId="77777777" w:rsidR="001B5DEC" w:rsidRDefault="001B5DEC" w:rsidP="006022CF">
      <w:pPr>
        <w:pStyle w:val="Titre3"/>
      </w:pPr>
      <w:bookmarkStart w:id="86" w:name="_Toc73371669"/>
      <w:r w:rsidRPr="000A6B37">
        <w:t>Liste des parties prenantes établis à l'atelier 3.a</w:t>
      </w:r>
      <w:bookmarkEnd w:id="86"/>
    </w:p>
    <w:p w14:paraId="572350ED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${r_partie_prenante2}</w:t>
      </w:r>
    </w:p>
    <w:p w14:paraId="56F59AE0" w14:textId="3F014B17" w:rsidR="001B5DEC" w:rsidRPr="008F7C94" w:rsidRDefault="00A711BD" w:rsidP="00A711BD">
      <w:pPr>
        <w:pStyle w:val="Lgende"/>
        <w:rPr>
          <w:sz w:val="24"/>
          <w:szCs w:val="24"/>
        </w:rPr>
      </w:pPr>
      <w:bookmarkStart w:id="87" w:name="_Toc73371712"/>
      <w:r>
        <w:t xml:space="preserve">Tableau </w:t>
      </w:r>
      <w:fldSimple w:instr=" SEQ Tableau \* ARABIC ">
        <w:r w:rsidR="00C17B79">
          <w:rPr>
            <w:noProof/>
          </w:rPr>
          <w:t>20</w:t>
        </w:r>
      </w:fldSimple>
      <w:r w:rsidRPr="00F22E3A">
        <w:t xml:space="preserve"> : Détails des parties prenantes et leurs caractéristiques</w:t>
      </w:r>
      <w:bookmarkEnd w:id="87"/>
      <w:r w:rsidR="001B5DEC">
        <w:rPr>
          <w:sz w:val="24"/>
          <w:szCs w:val="24"/>
        </w:rPr>
        <w:br w:type="page"/>
      </w:r>
    </w:p>
    <w:p w14:paraId="27436469" w14:textId="20E35EFB" w:rsidR="001B5DEC" w:rsidRDefault="00A93858" w:rsidP="006022CF">
      <w:pPr>
        <w:pStyle w:val="Titre3"/>
      </w:pPr>
      <w:bookmarkStart w:id="88" w:name="_Toc73371670"/>
      <w:r>
        <w:lastRenderedPageBreak/>
        <w:t>Mesure de sécurité</w:t>
      </w:r>
      <w:bookmarkEnd w:id="88"/>
    </w:p>
    <w:p w14:paraId="79EB61A6" w14:textId="77777777" w:rsidR="00BB303E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m</w:t>
      </w:r>
      <w:r w:rsidR="00A93858" w:rsidRPr="00A93858">
        <w:rPr>
          <w:sz w:val="24"/>
          <w:szCs w:val="24"/>
        </w:rPr>
        <w:t>esure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de</w:t>
      </w:r>
      <w:r w:rsidR="00A93858">
        <w:rPr>
          <w:sz w:val="24"/>
          <w:szCs w:val="24"/>
        </w:rPr>
        <w:t>_</w:t>
      </w:r>
      <w:r w:rsidR="00A93858" w:rsidRPr="00A93858">
        <w:rPr>
          <w:sz w:val="24"/>
          <w:szCs w:val="24"/>
        </w:rPr>
        <w:t>s</w:t>
      </w:r>
      <w:r w:rsidR="00A93858">
        <w:rPr>
          <w:sz w:val="24"/>
          <w:szCs w:val="24"/>
        </w:rPr>
        <w:t>e</w:t>
      </w:r>
      <w:r w:rsidR="00A93858" w:rsidRPr="00A93858">
        <w:rPr>
          <w:sz w:val="24"/>
          <w:szCs w:val="24"/>
        </w:rPr>
        <w:t>curit</w:t>
      </w:r>
      <w:r w:rsidR="00A93858">
        <w:rPr>
          <w:sz w:val="24"/>
          <w:szCs w:val="24"/>
        </w:rPr>
        <w:t>e</w:t>
      </w:r>
      <w:r>
        <w:rPr>
          <w:sz w:val="24"/>
          <w:szCs w:val="24"/>
        </w:rPr>
        <w:t>}</w:t>
      </w:r>
    </w:p>
    <w:p w14:paraId="4E7BD387" w14:textId="542CD7D1" w:rsidR="001B5DEC" w:rsidRDefault="00A711BD" w:rsidP="00A711BD">
      <w:pPr>
        <w:pStyle w:val="Lgende"/>
        <w:rPr>
          <w:sz w:val="24"/>
          <w:szCs w:val="24"/>
        </w:rPr>
      </w:pPr>
      <w:bookmarkStart w:id="89" w:name="_Toc73371713"/>
      <w:r>
        <w:t xml:space="preserve">Tableau </w:t>
      </w:r>
      <w:fldSimple w:instr=" SEQ Tableau \* ARABIC ">
        <w:r w:rsidR="00C17B79">
          <w:rPr>
            <w:noProof/>
          </w:rPr>
          <w:t>21</w:t>
        </w:r>
      </w:fldSimple>
      <w:r>
        <w:t xml:space="preserve"> : Tableau des m</w:t>
      </w:r>
      <w:r w:rsidRPr="00EC42A9">
        <w:t>esures de sécurité</w:t>
      </w:r>
      <w:bookmarkEnd w:id="89"/>
      <w:r w:rsidR="00A93858">
        <w:rPr>
          <w:sz w:val="24"/>
          <w:szCs w:val="24"/>
        </w:rPr>
        <w:br w:type="page"/>
      </w:r>
    </w:p>
    <w:p w14:paraId="2D9D0CA8" w14:textId="47444EAD" w:rsidR="00A93858" w:rsidRDefault="00A93858" w:rsidP="00A93858">
      <w:pPr>
        <w:pStyle w:val="Titre3"/>
      </w:pPr>
      <w:bookmarkStart w:id="90" w:name="_Toc73371671"/>
      <w:r w:rsidRPr="00A93858">
        <w:lastRenderedPageBreak/>
        <w:t>Évaluation</w:t>
      </w:r>
      <w:bookmarkEnd w:id="90"/>
    </w:p>
    <w:p w14:paraId="127F79DE" w14:textId="77777777" w:rsidR="00A711BD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${evaluation}</w:t>
      </w:r>
    </w:p>
    <w:p w14:paraId="5AC290AD" w14:textId="7D54D8F7" w:rsidR="00A93858" w:rsidRDefault="00A711BD" w:rsidP="00A711BD">
      <w:pPr>
        <w:pStyle w:val="Lgende"/>
        <w:rPr>
          <w:sz w:val="24"/>
          <w:szCs w:val="24"/>
        </w:rPr>
      </w:pPr>
      <w:bookmarkStart w:id="91" w:name="_Toc73371714"/>
      <w:r>
        <w:t xml:space="preserve">Tableau </w:t>
      </w:r>
      <w:fldSimple w:instr=" SEQ Tableau \* ARABIC ">
        <w:r w:rsidR="00C17B79">
          <w:rPr>
            <w:noProof/>
          </w:rPr>
          <w:t>22</w:t>
        </w:r>
      </w:fldSimple>
      <w:r>
        <w:t xml:space="preserve"> : Tableau des é</w:t>
      </w:r>
      <w:r w:rsidRPr="00723A54">
        <w:t>valuation</w:t>
      </w:r>
      <w:r>
        <w:t>s</w:t>
      </w:r>
      <w:bookmarkEnd w:id="91"/>
      <w:r w:rsidR="00A93858">
        <w:rPr>
          <w:sz w:val="24"/>
          <w:szCs w:val="24"/>
        </w:rPr>
        <w:br w:type="page"/>
      </w:r>
    </w:p>
    <w:p w14:paraId="228B206F" w14:textId="008BE1FA" w:rsidR="00A93858" w:rsidRPr="00A93858" w:rsidRDefault="00A93858" w:rsidP="00A93858">
      <w:pPr>
        <w:pStyle w:val="Titre3"/>
      </w:pPr>
      <w:bookmarkStart w:id="92" w:name="_Toc73371672"/>
      <w:r>
        <w:lastRenderedPageBreak/>
        <w:t>Parties prenantes</w:t>
      </w:r>
      <w:bookmarkEnd w:id="92"/>
    </w:p>
    <w:p w14:paraId="228C10DC" w14:textId="5BF2DECE" w:rsidR="00A93858" w:rsidRDefault="00A93858" w:rsidP="00A93858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0F5A6532" w14:textId="2A5AB834" w:rsidR="00DA3904" w:rsidRDefault="00DA3904" w:rsidP="00DA3904">
      <w:pPr>
        <w:pStyle w:val="Lgende"/>
        <w:rPr>
          <w:sz w:val="24"/>
          <w:szCs w:val="24"/>
        </w:rPr>
      </w:pPr>
      <w:bookmarkStart w:id="93" w:name="_Toc73372418"/>
      <w:r>
        <w:t xml:space="preserve">Figure </w:t>
      </w:r>
      <w:fldSimple w:instr=" SEQ Figure \* ARABIC ">
        <w:r w:rsidR="00BE0D45">
          <w:rPr>
            <w:noProof/>
          </w:rPr>
          <w:t>4</w:t>
        </w:r>
      </w:fldSimple>
      <w:r>
        <w:t xml:space="preserve"> : </w:t>
      </w:r>
      <w:r w:rsidR="00866A7C">
        <w:t>Schéma</w:t>
      </w:r>
      <w:r>
        <w:t xml:space="preserve"> des parties prenantes internes/externes - initiales/résiduelles</w:t>
      </w:r>
      <w:bookmarkEnd w:id="93"/>
    </w:p>
    <w:p w14:paraId="60B2D9C6" w14:textId="77777777" w:rsidR="001B5DEC" w:rsidRPr="000A6B37" w:rsidRDefault="001B5DEC" w:rsidP="001B5DEC">
      <w:pPr>
        <w:rPr>
          <w:sz w:val="24"/>
          <w:szCs w:val="24"/>
        </w:rPr>
      </w:pPr>
    </w:p>
    <w:p w14:paraId="48596269" w14:textId="77777777" w:rsidR="001B5DEC" w:rsidRPr="000A6B37" w:rsidRDefault="001B5DEC" w:rsidP="001B5DEC">
      <w:pPr>
        <w:rPr>
          <w:sz w:val="24"/>
          <w:szCs w:val="24"/>
        </w:rPr>
      </w:pPr>
    </w:p>
    <w:p w14:paraId="28213C0C" w14:textId="77777777" w:rsidR="001B5DEC" w:rsidRPr="005B5A53" w:rsidRDefault="001B5DEC" w:rsidP="001B5DEC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097366" w14:textId="0C7EF3E6" w:rsidR="001B5DEC" w:rsidRDefault="001B5DEC" w:rsidP="001B5DEC">
      <w:pPr>
        <w:pStyle w:val="Titre1"/>
      </w:pPr>
      <w:bookmarkStart w:id="94" w:name="_Toc71625973"/>
      <w:bookmarkStart w:id="95" w:name="_Toc71626269"/>
      <w:bookmarkStart w:id="96" w:name="_Toc73371673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94"/>
      <w:bookmarkEnd w:id="95"/>
      <w:bookmarkEnd w:id="96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97" w:name="_Toc71625974"/>
      <w:bookmarkStart w:id="98" w:name="_Toc71626270"/>
      <w:bookmarkStart w:id="99" w:name="_Toc73371674"/>
      <w:r w:rsidRPr="00320D94">
        <w:t>Activité 4.a (Élaborer les scénarios opérationnels)</w:t>
      </w:r>
      <w:bookmarkEnd w:id="97"/>
      <w:bookmarkEnd w:id="98"/>
      <w:bookmarkEnd w:id="99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100" w:name="_Toc73371675"/>
      <w:r w:rsidRPr="003D6FA1">
        <w:t>Liste des scénarios stratégiques établis lors de l'atelier 3.b</w:t>
      </w:r>
      <w:bookmarkEnd w:id="100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101" w:name="_Toc73371715"/>
      <w:r>
        <w:t xml:space="preserve">Tableau </w:t>
      </w:r>
      <w:fldSimple w:instr=" SEQ Tableau \* ARABIC ">
        <w:r w:rsidR="00C17B79">
          <w:rPr>
            <w:noProof/>
          </w:rPr>
          <w:t>23</w:t>
        </w:r>
      </w:fldSimple>
      <w:r w:rsidRPr="00D258BF">
        <w:t xml:space="preserve"> : Tableau des scénarios stratégiques</w:t>
      </w:r>
      <w:bookmarkEnd w:id="101"/>
      <w:r w:rsidR="00BB303E">
        <w:rPr>
          <w:sz w:val="24"/>
          <w:szCs w:val="24"/>
        </w:rPr>
        <w:br w:type="page"/>
      </w:r>
    </w:p>
    <w:p w14:paraId="78002005" w14:textId="16EEB9A1" w:rsidR="00BB303E" w:rsidRDefault="00BB303E" w:rsidP="00BB303E">
      <w:pPr>
        <w:pStyle w:val="Titre3"/>
      </w:pPr>
      <w:bookmarkStart w:id="102" w:name="_Toc73371676"/>
      <w:r>
        <w:lastRenderedPageBreak/>
        <w:t xml:space="preserve">Scénario </w:t>
      </w:r>
      <w:bookmarkEnd w:id="102"/>
      <w:r w:rsidR="008218D8">
        <w:t>opérationnel</w:t>
      </w:r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103" w:name="_Toc73371716"/>
      <w:r>
        <w:t xml:space="preserve">Tableau </w:t>
      </w:r>
      <w:fldSimple w:instr=" SEQ Tableau \* ARABIC ">
        <w:r w:rsidR="00C17B79">
          <w:rPr>
            <w:noProof/>
          </w:rPr>
          <w:t>24</w:t>
        </w:r>
      </w:fldSimple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103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4" w:name="_Toc73371677"/>
      <w:r w:rsidRPr="003D6FA1">
        <w:lastRenderedPageBreak/>
        <w:t xml:space="preserve">Liste des </w:t>
      </w:r>
      <w:r>
        <w:t>modes opératoires</w:t>
      </w:r>
      <w:bookmarkEnd w:id="104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${mode_operatoire}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05" w:name="_Toc73371717"/>
      <w:r>
        <w:t xml:space="preserve">Tableau </w:t>
      </w:r>
      <w:fldSimple w:instr=" SEQ Tableau \* ARABIC ">
        <w:r w:rsidR="00C17B79">
          <w:rPr>
            <w:noProof/>
          </w:rPr>
          <w:t>25</w:t>
        </w:r>
      </w:fldSimple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05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06" w:name="_Toc71625975"/>
      <w:bookmarkStart w:id="107" w:name="_Toc71626271"/>
      <w:bookmarkStart w:id="108" w:name="_Toc73371678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06"/>
      <w:bookmarkEnd w:id="107"/>
      <w:bookmarkEnd w:id="108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09" w:name="_Toc73371679"/>
      <w:r>
        <w:t>Liste des échelles</w:t>
      </w:r>
      <w:bookmarkEnd w:id="109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10" w:name="_Toc73371718"/>
      <w:r>
        <w:t xml:space="preserve">Tableau </w:t>
      </w:r>
      <w:fldSimple w:instr=" SEQ Tableau \* ARABIC ">
        <w:r w:rsidR="00C17B79">
          <w:rPr>
            <w:noProof/>
          </w:rPr>
          <w:t>26</w:t>
        </w:r>
      </w:fldSimple>
      <w:r>
        <w:t xml:space="preserve"> : </w:t>
      </w:r>
      <w:r w:rsidRPr="00383571">
        <w:t>Tableau des échelles de gravité</w:t>
      </w:r>
      <w:bookmarkEnd w:id="110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11" w:name="_Toc73371680"/>
      <w:r w:rsidRPr="00C17B79">
        <w:lastRenderedPageBreak/>
        <w:t>Niveaux des échelles de vraisemblance</w:t>
      </w:r>
      <w:bookmarkEnd w:id="111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${u_scenario_operationnel}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12" w:name="_Toc73371719"/>
      <w:r>
        <w:t xml:space="preserve">Tableau </w:t>
      </w:r>
      <w:fldSimple w:instr=" SEQ Tableau \* ARABIC ">
        <w:r>
          <w:rPr>
            <w:noProof/>
          </w:rPr>
          <w:t>27</w:t>
        </w:r>
      </w:fldSimple>
      <w:r>
        <w:t xml:space="preserve"> : Détails des n</w:t>
      </w:r>
      <w:r w:rsidRPr="009734A0">
        <w:t>iveaux des échelles de vraisemblance</w:t>
      </w:r>
      <w:bookmarkEnd w:id="112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13" w:name="_Toc73371681"/>
      <w:r w:rsidRPr="00320D94">
        <w:lastRenderedPageBreak/>
        <w:t>Évaluer la vraisemblance des scénarios opérationnels</w:t>
      </w:r>
      <w:bookmarkEnd w:id="113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${eval_vrai}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114" w:name="_Toc73371720"/>
      <w:r>
        <w:t xml:space="preserve">Tableau </w:t>
      </w:r>
      <w:fldSimple w:instr=" SEQ Tableau \* ARABIC ">
        <w:r>
          <w:rPr>
            <w:noProof/>
          </w:rPr>
          <w:t>28</w:t>
        </w:r>
      </w:fldSimple>
      <w:r>
        <w:t xml:space="preserve"> : </w:t>
      </w:r>
      <w:r w:rsidRPr="00112EB4">
        <w:t>Évaluation de la vraisemblance</w:t>
      </w:r>
      <w:bookmarkEnd w:id="114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77777777" w:rsidR="001B5DEC" w:rsidRPr="005B5A53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2B4D7B" w14:textId="6EDAAA80" w:rsidR="001B5DEC" w:rsidRDefault="001B5DEC" w:rsidP="001B5DEC">
      <w:pPr>
        <w:pStyle w:val="Titre1"/>
      </w:pPr>
      <w:bookmarkStart w:id="115" w:name="_Toc71625976"/>
      <w:bookmarkStart w:id="116" w:name="_Toc71626272"/>
      <w:bookmarkStart w:id="117" w:name="_Toc73371682"/>
      <w:r w:rsidRPr="00320D94">
        <w:lastRenderedPageBreak/>
        <w:t xml:space="preserve">Activité 5 </w:t>
      </w:r>
      <w:r w:rsidR="00506868">
        <w:t xml:space="preserve">- </w:t>
      </w:r>
      <w:r w:rsidRPr="00320D94">
        <w:t>Traitement du risque</w:t>
      </w:r>
      <w:bookmarkEnd w:id="115"/>
      <w:bookmarkEnd w:id="116"/>
      <w:bookmarkEnd w:id="117"/>
    </w:p>
    <w:p w14:paraId="55CBF4E6" w14:textId="77777777" w:rsidR="00852015" w:rsidRPr="00852015" w:rsidRDefault="00852015" w:rsidP="00852015"/>
    <w:p w14:paraId="4548129E" w14:textId="77777777" w:rsidR="001B5DEC" w:rsidRDefault="001B5DEC" w:rsidP="001B5DEC">
      <w:pPr>
        <w:pStyle w:val="Titre2"/>
      </w:pPr>
      <w:bookmarkStart w:id="118" w:name="_Toc71625977"/>
      <w:bookmarkStart w:id="119" w:name="_Toc71626273"/>
      <w:bookmarkStart w:id="120" w:name="_Toc73371683"/>
      <w:r w:rsidRPr="00320D94">
        <w:t xml:space="preserve">Activité 5.a </w:t>
      </w:r>
      <w:r w:rsidR="006022CF">
        <w:t xml:space="preserve">- </w:t>
      </w:r>
      <w:r w:rsidRPr="00320D94">
        <w:t>Réaliser une synthèse des scénarios de risque</w:t>
      </w:r>
      <w:bookmarkEnd w:id="118"/>
      <w:bookmarkEnd w:id="119"/>
      <w:bookmarkEnd w:id="120"/>
    </w:p>
    <w:p w14:paraId="78FF144E" w14:textId="77777777" w:rsidR="001B5DEC" w:rsidRDefault="001B5DEC" w:rsidP="001B5DEC">
      <w:pPr>
        <w:jc w:val="center"/>
        <w:rPr>
          <w:sz w:val="32"/>
          <w:szCs w:val="32"/>
        </w:rPr>
      </w:pPr>
    </w:p>
    <w:p w14:paraId="6CBAFD87" w14:textId="77777777" w:rsidR="001B5DEC" w:rsidRDefault="001B5DEC" w:rsidP="006022CF">
      <w:pPr>
        <w:pStyle w:val="Titre3"/>
      </w:pPr>
      <w:bookmarkStart w:id="121" w:name="_Toc73371684"/>
      <w:r w:rsidRPr="003D6FA1">
        <w:t>Cartographie du risque initial</w:t>
      </w:r>
      <w:bookmarkEnd w:id="121"/>
    </w:p>
    <w:p w14:paraId="5C9D145C" w14:textId="2ECC084D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r w:rsidR="00BB303E">
        <w:rPr>
          <w:sz w:val="24"/>
          <w:szCs w:val="24"/>
        </w:rPr>
        <w:t>c</w:t>
      </w:r>
      <w:r>
        <w:rPr>
          <w:sz w:val="24"/>
          <w:szCs w:val="24"/>
        </w:rPr>
        <w:t>artographie</w:t>
      </w:r>
      <w:r w:rsidR="00A93858">
        <w:rPr>
          <w:sz w:val="24"/>
          <w:szCs w:val="24"/>
        </w:rPr>
        <w:t>5</w:t>
      </w:r>
      <w:r>
        <w:rPr>
          <w:sz w:val="24"/>
          <w:szCs w:val="24"/>
        </w:rPr>
        <w:t>}</w:t>
      </w:r>
    </w:p>
    <w:p w14:paraId="1122F20E" w14:textId="6920BA12" w:rsidR="001B5DEC" w:rsidRPr="003D6FA1" w:rsidRDefault="00BE0D45" w:rsidP="00BE0D45">
      <w:pPr>
        <w:pStyle w:val="Lgende"/>
        <w:rPr>
          <w:sz w:val="24"/>
          <w:szCs w:val="24"/>
        </w:rPr>
      </w:pPr>
      <w:bookmarkStart w:id="122" w:name="_Toc73372419"/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</w:t>
      </w:r>
      <w:r w:rsidRPr="00FB2608">
        <w:t>Cartographie du risque initial</w:t>
      </w:r>
      <w:bookmarkEnd w:id="122"/>
    </w:p>
    <w:p w14:paraId="04ACB465" w14:textId="77777777" w:rsidR="001B5DEC" w:rsidRDefault="001B5DEC" w:rsidP="006E364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9127BB" w14:textId="7762FD72" w:rsidR="001B5DEC" w:rsidRDefault="001B5DEC" w:rsidP="001B5DEC">
      <w:pPr>
        <w:pStyle w:val="Titre2"/>
      </w:pPr>
      <w:bookmarkStart w:id="123" w:name="_Toc71625978"/>
      <w:bookmarkStart w:id="124" w:name="_Toc71626274"/>
      <w:bookmarkStart w:id="125" w:name="_Toc73371685"/>
      <w:r w:rsidRPr="00320D94">
        <w:lastRenderedPageBreak/>
        <w:t xml:space="preserve">Activité 5.b </w:t>
      </w:r>
      <w:r w:rsidR="00506868">
        <w:t xml:space="preserve">- </w:t>
      </w:r>
      <w:r w:rsidRPr="00320D94">
        <w:t>Décider de la stratégie de traitement du risque et définir les mesures de sécurité</w:t>
      </w:r>
      <w:bookmarkEnd w:id="123"/>
      <w:bookmarkEnd w:id="124"/>
      <w:bookmarkEnd w:id="125"/>
    </w:p>
    <w:p w14:paraId="2BA1F866" w14:textId="77777777" w:rsidR="00BB303E" w:rsidRPr="00BB303E" w:rsidRDefault="00BB303E" w:rsidP="00BB303E"/>
    <w:p w14:paraId="451A0216" w14:textId="02239A85" w:rsidR="00F05FB4" w:rsidRDefault="00BB303E" w:rsidP="00F05FB4">
      <w:pPr>
        <w:pStyle w:val="Titre3"/>
      </w:pPr>
      <w:bookmarkStart w:id="126" w:name="_Toc73371686"/>
      <w:r w:rsidRPr="00BB303E">
        <w:t>Cartographie du risque initial</w:t>
      </w:r>
      <w:bookmarkEnd w:id="126"/>
    </w:p>
    <w:p w14:paraId="4583223D" w14:textId="5CC18646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${cartographie6}</w:t>
      </w:r>
    </w:p>
    <w:p w14:paraId="44A8286C" w14:textId="2C313CCE" w:rsidR="00BB303E" w:rsidRPr="00F05FB4" w:rsidRDefault="00BE0D45" w:rsidP="00BE0D45">
      <w:pPr>
        <w:pStyle w:val="Lgende"/>
        <w:rPr>
          <w:rFonts w:asciiTheme="majorHAnsi" w:eastAsiaTheme="majorEastAsia" w:hAnsiTheme="majorHAnsi" w:cstheme="majorBidi"/>
          <w:sz w:val="24"/>
          <w:szCs w:val="24"/>
        </w:rPr>
      </w:pPr>
      <w:bookmarkStart w:id="127" w:name="_Toc73372420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</w:t>
      </w:r>
      <w:r w:rsidRPr="0003629A">
        <w:t>Cartographie du risque initial</w:t>
      </w:r>
      <w:bookmarkEnd w:id="127"/>
      <w:r w:rsidR="00F05FB4">
        <w:br w:type="page"/>
      </w:r>
    </w:p>
    <w:p w14:paraId="5916ECF9" w14:textId="77777777" w:rsidR="00852015" w:rsidRPr="00852015" w:rsidRDefault="00852015" w:rsidP="00852015"/>
    <w:p w14:paraId="32A1137A" w14:textId="78770C45" w:rsidR="00443228" w:rsidRDefault="00443228" w:rsidP="00443228">
      <w:pPr>
        <w:pStyle w:val="Titre3"/>
      </w:pPr>
      <w:bookmarkStart w:id="128" w:name="_Toc73371687"/>
      <w:bookmarkStart w:id="129" w:name="_Hlk73354141"/>
      <w:r>
        <w:t>Plan d’amélioration continue de la sécurité</w:t>
      </w:r>
      <w:bookmarkEnd w:id="128"/>
    </w:p>
    <w:bookmarkEnd w:id="129"/>
    <w:p w14:paraId="013F1E43" w14:textId="77777777" w:rsidR="00C17B79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${za_traitement_de_securite}</w:t>
      </w:r>
    </w:p>
    <w:p w14:paraId="3E3D0CDA" w14:textId="5E0CC8DC" w:rsidR="001B5DEC" w:rsidRDefault="00C17B79" w:rsidP="00C17B79">
      <w:pPr>
        <w:pStyle w:val="Lgende"/>
        <w:rPr>
          <w:sz w:val="24"/>
          <w:szCs w:val="24"/>
        </w:rPr>
      </w:pPr>
      <w:bookmarkStart w:id="130" w:name="_Toc73371721"/>
      <w:r>
        <w:t xml:space="preserve">Tableau </w:t>
      </w:r>
      <w:fldSimple w:instr=" SEQ Tableau \* ARABIC ">
        <w:r>
          <w:rPr>
            <w:noProof/>
          </w:rPr>
          <w:t>29</w:t>
        </w:r>
      </w:fldSimple>
      <w:r>
        <w:t xml:space="preserve"> : Tableau des p</w:t>
      </w:r>
      <w:r w:rsidRPr="00774795">
        <w:t>lans d'amélioration continue de la sécurité</w:t>
      </w:r>
      <w:bookmarkEnd w:id="130"/>
      <w:r w:rsidR="00BB303E">
        <w:rPr>
          <w:sz w:val="24"/>
          <w:szCs w:val="24"/>
        </w:rPr>
        <w:br w:type="page"/>
      </w:r>
    </w:p>
    <w:p w14:paraId="4722CF34" w14:textId="77777777" w:rsidR="001B5DEC" w:rsidRDefault="001B5DEC" w:rsidP="001B5DEC">
      <w:pPr>
        <w:pStyle w:val="Titre2"/>
      </w:pPr>
      <w:bookmarkStart w:id="131" w:name="_Toc71625979"/>
      <w:bookmarkStart w:id="132" w:name="_Toc71626275"/>
      <w:bookmarkStart w:id="133" w:name="_Toc73371688"/>
      <w:r w:rsidRPr="00320D94">
        <w:lastRenderedPageBreak/>
        <w:t xml:space="preserve">Activité 5.c </w:t>
      </w:r>
      <w:r w:rsidR="00506868">
        <w:t xml:space="preserve">- </w:t>
      </w:r>
      <w:r w:rsidRPr="00320D94">
        <w:t>Évaluer et documenter les risques résiduels</w:t>
      </w:r>
      <w:bookmarkEnd w:id="131"/>
      <w:bookmarkEnd w:id="132"/>
      <w:bookmarkEnd w:id="133"/>
    </w:p>
    <w:p w14:paraId="1D73C6B9" w14:textId="77777777" w:rsidR="001B5DEC" w:rsidRPr="003D6FA1" w:rsidRDefault="001B5DEC" w:rsidP="001B5DEC">
      <w:pPr>
        <w:jc w:val="center"/>
        <w:rPr>
          <w:sz w:val="24"/>
          <w:szCs w:val="24"/>
        </w:rPr>
      </w:pPr>
    </w:p>
    <w:p w14:paraId="7D9B6FF5" w14:textId="77777777" w:rsidR="001B5DEC" w:rsidRDefault="001B5DEC" w:rsidP="006022CF">
      <w:pPr>
        <w:pStyle w:val="Titre3"/>
      </w:pPr>
      <w:bookmarkStart w:id="134" w:name="_Toc73371689"/>
      <w:r w:rsidRPr="003D6FA1">
        <w:t>Évaluation et documentation des risques résiduels</w:t>
      </w:r>
      <w:bookmarkEnd w:id="134"/>
    </w:p>
    <w:p w14:paraId="5373FCF4" w14:textId="7E10D129" w:rsidR="00C17B79" w:rsidRDefault="00AA39A0" w:rsidP="00C17B79">
      <w:pPr>
        <w:rPr>
          <w:sz w:val="24"/>
          <w:szCs w:val="24"/>
        </w:rPr>
      </w:pPr>
      <w:r>
        <w:rPr>
          <w:sz w:val="24"/>
          <w:szCs w:val="24"/>
        </w:rPr>
        <w:t>${last_table}</w:t>
      </w:r>
    </w:p>
    <w:p w14:paraId="6635134B" w14:textId="760888BD" w:rsidR="00C17B79" w:rsidRDefault="00C17B79" w:rsidP="00C17B79">
      <w:pPr>
        <w:pStyle w:val="Lgende"/>
        <w:rPr>
          <w:sz w:val="24"/>
          <w:szCs w:val="24"/>
        </w:rPr>
      </w:pPr>
      <w:bookmarkStart w:id="135" w:name="_Toc73371722"/>
      <w:r>
        <w:t xml:space="preserve">Tableau </w:t>
      </w:r>
      <w:fldSimple w:instr=" SEQ Tableau \* ARABIC ">
        <w:r>
          <w:rPr>
            <w:noProof/>
          </w:rPr>
          <w:t>30</w:t>
        </w:r>
      </w:fldSimple>
      <w:r>
        <w:t xml:space="preserve"> : </w:t>
      </w:r>
      <w:r w:rsidRPr="00D11217">
        <w:t>Évaluation et documentation des risques résiduels</w:t>
      </w:r>
      <w:bookmarkEnd w:id="135"/>
    </w:p>
    <w:p w14:paraId="00E9EA38" w14:textId="28CB1806" w:rsidR="00C17B79" w:rsidRDefault="00C17B79" w:rsidP="00C17B79">
      <w:pPr>
        <w:rPr>
          <w:sz w:val="24"/>
          <w:szCs w:val="24"/>
        </w:rPr>
      </w:pPr>
    </w:p>
    <w:p w14:paraId="12656212" w14:textId="566FFAE2" w:rsidR="00C17B79" w:rsidRDefault="00C17B79" w:rsidP="00C17B79">
      <w:pPr>
        <w:rPr>
          <w:sz w:val="24"/>
          <w:szCs w:val="24"/>
        </w:rPr>
      </w:pPr>
    </w:p>
    <w:p w14:paraId="20F883FC" w14:textId="78EC2E77" w:rsidR="00C17B79" w:rsidRDefault="00C17B79" w:rsidP="00C17B79">
      <w:pPr>
        <w:rPr>
          <w:sz w:val="24"/>
          <w:szCs w:val="24"/>
        </w:rPr>
      </w:pPr>
    </w:p>
    <w:p w14:paraId="17BF75DB" w14:textId="27191852" w:rsidR="00C17B79" w:rsidRDefault="00C17B79" w:rsidP="00C17B79">
      <w:pPr>
        <w:rPr>
          <w:sz w:val="24"/>
          <w:szCs w:val="24"/>
        </w:rPr>
      </w:pPr>
    </w:p>
    <w:p w14:paraId="08C6B964" w14:textId="4AC2DC43" w:rsidR="00C17B79" w:rsidRDefault="00C17B79" w:rsidP="00C17B79">
      <w:pPr>
        <w:rPr>
          <w:sz w:val="24"/>
          <w:szCs w:val="24"/>
        </w:rPr>
      </w:pPr>
    </w:p>
    <w:p w14:paraId="3088D341" w14:textId="0C1D2115" w:rsidR="00C17B79" w:rsidRDefault="00C17B79" w:rsidP="00C17B79">
      <w:pPr>
        <w:rPr>
          <w:sz w:val="24"/>
          <w:szCs w:val="24"/>
        </w:rPr>
      </w:pPr>
    </w:p>
    <w:p w14:paraId="548AEC82" w14:textId="70A014CF" w:rsidR="00C17B79" w:rsidRDefault="00C17B79" w:rsidP="00C17B79">
      <w:pPr>
        <w:rPr>
          <w:sz w:val="24"/>
          <w:szCs w:val="24"/>
        </w:rPr>
      </w:pPr>
    </w:p>
    <w:p w14:paraId="484B4462" w14:textId="0A8B2EC2" w:rsidR="00C17B79" w:rsidRDefault="00C17B79" w:rsidP="00C17B79">
      <w:pPr>
        <w:rPr>
          <w:sz w:val="24"/>
          <w:szCs w:val="24"/>
        </w:rPr>
      </w:pPr>
    </w:p>
    <w:p w14:paraId="188D8313" w14:textId="07EA2508" w:rsidR="00C17B79" w:rsidRDefault="00C17B79" w:rsidP="00C17B79">
      <w:pPr>
        <w:rPr>
          <w:sz w:val="24"/>
          <w:szCs w:val="24"/>
        </w:rPr>
      </w:pPr>
    </w:p>
    <w:p w14:paraId="3C9B4F11" w14:textId="2D350AA1" w:rsidR="00C17B79" w:rsidRDefault="00C17B79" w:rsidP="00C17B79">
      <w:pPr>
        <w:rPr>
          <w:sz w:val="24"/>
          <w:szCs w:val="24"/>
        </w:rPr>
      </w:pPr>
    </w:p>
    <w:p w14:paraId="66E598F4" w14:textId="1129BA03" w:rsidR="00C17B79" w:rsidRDefault="00C17B79" w:rsidP="00C17B79">
      <w:pPr>
        <w:rPr>
          <w:sz w:val="24"/>
          <w:szCs w:val="24"/>
        </w:rPr>
      </w:pPr>
    </w:p>
    <w:p w14:paraId="45D24815" w14:textId="66BC45C4" w:rsidR="00F05FB4" w:rsidRPr="008218D8" w:rsidRDefault="00F05FB4" w:rsidP="008218D8">
      <w:pPr>
        <w:pStyle w:val="Titre3"/>
      </w:pPr>
      <w:r w:rsidRPr="00C17B79">
        <w:br w:type="page"/>
      </w:r>
      <w:bookmarkStart w:id="136" w:name="_Hlk73354673"/>
      <w:bookmarkStart w:id="137" w:name="_Toc73371690"/>
      <w:r w:rsidRPr="008218D8">
        <w:lastRenderedPageBreak/>
        <w:t>Cartographie du risque initial</w:t>
      </w:r>
      <w:bookmarkEnd w:id="136"/>
      <w:bookmarkEnd w:id="137"/>
    </w:p>
    <w:p w14:paraId="7EC8852E" w14:textId="77777777" w:rsidR="00C17B79" w:rsidRDefault="00F05FB4">
      <w:pPr>
        <w:rPr>
          <w:sz w:val="24"/>
          <w:szCs w:val="24"/>
        </w:rPr>
      </w:pPr>
      <w:r>
        <w:rPr>
          <w:sz w:val="24"/>
          <w:szCs w:val="24"/>
        </w:rPr>
        <w:t>${cartographie7}</w:t>
      </w:r>
    </w:p>
    <w:p w14:paraId="7B64DEB8" w14:textId="101E5867" w:rsidR="00F05FB4" w:rsidRDefault="00BE0D45" w:rsidP="00BE0D45">
      <w:pPr>
        <w:pStyle w:val="Lgende"/>
        <w:rPr>
          <w:sz w:val="24"/>
          <w:szCs w:val="24"/>
        </w:rPr>
      </w:pPr>
      <w:bookmarkStart w:id="138" w:name="_Toc73372421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</w:t>
      </w:r>
      <w:r w:rsidRPr="00FB7F71">
        <w:t>Cartographie du risque initial</w:t>
      </w:r>
      <w:bookmarkEnd w:id="138"/>
      <w:r w:rsidR="00F05FB4">
        <w:rPr>
          <w:sz w:val="24"/>
          <w:szCs w:val="24"/>
        </w:rPr>
        <w:br w:type="page"/>
      </w:r>
    </w:p>
    <w:p w14:paraId="7F7D37B4" w14:textId="03034F2A" w:rsidR="00F05FB4" w:rsidRDefault="00F05FB4" w:rsidP="00F05FB4">
      <w:pPr>
        <w:pStyle w:val="Titre3"/>
      </w:pPr>
      <w:bookmarkStart w:id="139" w:name="_Toc73371691"/>
      <w:r w:rsidRPr="00F05FB4">
        <w:lastRenderedPageBreak/>
        <w:t>Cartographie du risque résiduel</w:t>
      </w:r>
      <w:bookmarkEnd w:id="139"/>
    </w:p>
    <w:p w14:paraId="29A925B2" w14:textId="097D28CB" w:rsidR="00F05FB4" w:rsidRDefault="00F05FB4" w:rsidP="00F05FB4">
      <w:pPr>
        <w:rPr>
          <w:sz w:val="24"/>
          <w:szCs w:val="24"/>
        </w:rPr>
      </w:pPr>
      <w:r>
        <w:rPr>
          <w:sz w:val="24"/>
          <w:szCs w:val="24"/>
        </w:rPr>
        <w:t>${cartographie</w:t>
      </w:r>
      <w:r w:rsidR="00C85FFB">
        <w:rPr>
          <w:sz w:val="24"/>
          <w:szCs w:val="24"/>
        </w:rPr>
        <w:t>8</w:t>
      </w:r>
      <w:r>
        <w:rPr>
          <w:sz w:val="24"/>
          <w:szCs w:val="24"/>
        </w:rPr>
        <w:t>}</w:t>
      </w:r>
    </w:p>
    <w:p w14:paraId="5005BF02" w14:textId="696E3D80" w:rsidR="00BE0D45" w:rsidRDefault="00BE0D45" w:rsidP="00BE0D45">
      <w:pPr>
        <w:pStyle w:val="Lgende"/>
        <w:rPr>
          <w:sz w:val="24"/>
          <w:szCs w:val="24"/>
        </w:rPr>
      </w:pPr>
      <w:bookmarkStart w:id="140" w:name="_Toc73372422"/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</w:t>
      </w:r>
      <w:r w:rsidRPr="007D7945">
        <w:t>Cartographie du risque résiduel</w:t>
      </w:r>
      <w:bookmarkEnd w:id="140"/>
    </w:p>
    <w:p w14:paraId="7BBE9AC5" w14:textId="77777777" w:rsidR="00F05FB4" w:rsidRDefault="00F05F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B5ED44" w14:textId="1CE831F8" w:rsidR="00F05FB4" w:rsidRDefault="00F05FB4" w:rsidP="00F05FB4">
      <w:pPr>
        <w:pStyle w:val="Titre1"/>
      </w:pPr>
      <w:bookmarkStart w:id="141" w:name="_Toc73371692"/>
      <w:r w:rsidRPr="00F05FB4">
        <w:lastRenderedPageBreak/>
        <w:t>Annexes</w:t>
      </w:r>
      <w:bookmarkEnd w:id="141"/>
    </w:p>
    <w:p w14:paraId="5730503B" w14:textId="77777777" w:rsidR="00F05FB4" w:rsidRPr="00F05FB4" w:rsidRDefault="00F05FB4" w:rsidP="00F05FB4">
      <w:pPr>
        <w:rPr>
          <w:sz w:val="24"/>
          <w:szCs w:val="24"/>
        </w:rPr>
      </w:pPr>
    </w:p>
    <w:sectPr w:rsidR="00F05FB4" w:rsidRPr="00F05FB4" w:rsidSect="00646345">
      <w:headerReference w:type="default" r:id="rId14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A2A3C" w14:textId="77777777" w:rsidR="00BB2D90" w:rsidRDefault="00BB2D90" w:rsidP="005E0813">
      <w:pPr>
        <w:spacing w:after="0" w:line="240" w:lineRule="auto"/>
      </w:pPr>
      <w:r>
        <w:separator/>
      </w:r>
    </w:p>
  </w:endnote>
  <w:endnote w:type="continuationSeparator" w:id="0">
    <w:p w14:paraId="07185310" w14:textId="77777777" w:rsidR="00BB2D90" w:rsidRDefault="00BB2D90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ED02" w14:textId="77777777" w:rsidR="00CA2C5B" w:rsidRDefault="00CA2C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p w14:paraId="4220537B" w14:textId="42B71FAF" w:rsidR="00657E01" w:rsidRDefault="00CA2C5B" w:rsidP="00767A77">
          <w:pPr>
            <w:pStyle w:val="Pieddepage"/>
            <w:jc w:val="center"/>
          </w:pPr>
          <w:r>
            <w:t>${Ref}</w:t>
          </w:r>
        </w:p>
      </w:tc>
      <w:tc>
        <w:tcPr>
          <w:tcW w:w="3832" w:type="dxa"/>
        </w:tcPr>
        <w:p w14:paraId="6D2F7776" w14:textId="05B8BAC8" w:rsidR="00657E01" w:rsidRDefault="00CA2C5B" w:rsidP="00767A77">
          <w:pPr>
            <w:pStyle w:val="Pieddepage"/>
            <w:jc w:val="center"/>
          </w:pPr>
          <w:r>
            <w:t>${ver}</w:t>
          </w:r>
        </w:p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9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EF957" w14:textId="77777777" w:rsidR="00CA2C5B" w:rsidRDefault="00CA2C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37FF" w14:textId="77777777" w:rsidR="00BB2D90" w:rsidRDefault="00BB2D90" w:rsidP="005E0813">
      <w:pPr>
        <w:spacing w:after="0" w:line="240" w:lineRule="auto"/>
      </w:pPr>
      <w:r>
        <w:separator/>
      </w:r>
    </w:p>
  </w:footnote>
  <w:footnote w:type="continuationSeparator" w:id="0">
    <w:p w14:paraId="2070BFD9" w14:textId="77777777" w:rsidR="00BB2D90" w:rsidRDefault="00BB2D90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4FBAC" w14:textId="77777777" w:rsidR="00CA2C5B" w:rsidRDefault="00CA2C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E81E99" w14:textId="617C1ECD" w:rsidR="00CB4AEF" w:rsidRPr="00767A77" w:rsidRDefault="00CA2C5B" w:rsidP="003A7BCA">
                          <w:pPr>
                            <w:pStyle w:val="En-tte"/>
                            <w:jc w:val="center"/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t>${HEADER}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p w14:paraId="12E81E99" w14:textId="617C1ECD" w:rsidR="00CB4AEF" w:rsidRPr="00767A77" w:rsidRDefault="00CA2C5B" w:rsidP="003A7BCA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t>${HEADER}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8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78A4D" w14:textId="77777777" w:rsidR="00CA2C5B" w:rsidRDefault="00CA2C5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2B32DBC"/>
    <w:multiLevelType w:val="hybridMultilevel"/>
    <w:tmpl w:val="69DC93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14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43498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80A99"/>
    <w:rsid w:val="0029467D"/>
    <w:rsid w:val="00294D8A"/>
    <w:rsid w:val="002C20E3"/>
    <w:rsid w:val="002E565A"/>
    <w:rsid w:val="002F5949"/>
    <w:rsid w:val="00336105"/>
    <w:rsid w:val="00357E39"/>
    <w:rsid w:val="00375862"/>
    <w:rsid w:val="003A5B71"/>
    <w:rsid w:val="003A7BCA"/>
    <w:rsid w:val="003B6F90"/>
    <w:rsid w:val="003D169D"/>
    <w:rsid w:val="003D6771"/>
    <w:rsid w:val="003F463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47368"/>
    <w:rsid w:val="00580813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85CEE"/>
    <w:rsid w:val="006B4104"/>
    <w:rsid w:val="006E3640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18D8"/>
    <w:rsid w:val="00824BD9"/>
    <w:rsid w:val="00844CC4"/>
    <w:rsid w:val="00852015"/>
    <w:rsid w:val="00866A7C"/>
    <w:rsid w:val="0087568A"/>
    <w:rsid w:val="00882998"/>
    <w:rsid w:val="008C0D1C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1727B"/>
    <w:rsid w:val="00A34C12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2D90"/>
    <w:rsid w:val="00BB303E"/>
    <w:rsid w:val="00BD72F5"/>
    <w:rsid w:val="00BE0D45"/>
    <w:rsid w:val="00C13603"/>
    <w:rsid w:val="00C17B79"/>
    <w:rsid w:val="00C66F1B"/>
    <w:rsid w:val="00C85FFB"/>
    <w:rsid w:val="00CA2C5B"/>
    <w:rsid w:val="00CA3A1C"/>
    <w:rsid w:val="00CA648F"/>
    <w:rsid w:val="00CB21A1"/>
    <w:rsid w:val="00CB4AEF"/>
    <w:rsid w:val="00CC48EC"/>
    <w:rsid w:val="00CC5920"/>
    <w:rsid w:val="00D1443B"/>
    <w:rsid w:val="00D14D7C"/>
    <w:rsid w:val="00D211A7"/>
    <w:rsid w:val="00D551F1"/>
    <w:rsid w:val="00D5783E"/>
    <w:rsid w:val="00D66872"/>
    <w:rsid w:val="00D86091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408CE"/>
    <w:rsid w:val="00F73963"/>
    <w:rsid w:val="00F828F6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  <w:style w:type="paragraph" w:styleId="Titre">
    <w:name w:val="Title"/>
    <w:basedOn w:val="Normal"/>
    <w:next w:val="Normal"/>
    <w:link w:val="TitreCar"/>
    <w:uiPriority w:val="10"/>
    <w:qFormat/>
    <w:rsid w:val="00CA2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Template_CYB_RM.dotx</Template>
  <TotalTime>322</TotalTime>
  <Pages>47</Pages>
  <Words>2737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Inel</cp:lastModifiedBy>
  <cp:revision>50</cp:revision>
  <dcterms:created xsi:type="dcterms:W3CDTF">2021-05-20T19:05:00Z</dcterms:created>
  <dcterms:modified xsi:type="dcterms:W3CDTF">2021-06-17T11:25:00Z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