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XSpec="right" w:tblpY="1426"/>
        <w:tblW w:w="0" w:type="auto"/>
        <w:tblBorders>
          <w:top w:val="single" w:sz="12" w:space="0" w:color="FF0000"/>
          <w:left w:val="single" w:sz="12" w:space="0" w:color="FF0000"/>
          <w:bottom w:val="single" w:sz="12" w:space="0" w:color="FF0000"/>
          <w:right w:val="single" w:sz="12" w:space="0" w:color="FF0000"/>
          <w:insideH w:val="single" w:sz="12" w:space="0" w:color="FF0000"/>
          <w:insideV w:val="single" w:sz="12" w:space="0" w:color="FF0000"/>
        </w:tblBorders>
        <w:tblLook w:val="04A0" w:firstRow="1" w:lastRow="0" w:firstColumn="1" w:lastColumn="0" w:noHBand="0" w:noVBand="1"/>
      </w:tblPr>
      <w:tblGrid>
        <w:gridCol w:w="8584"/>
      </w:tblGrid>
      <w:tr w:rsidR="00901286" w14:paraId="1EAB7260" w14:textId="77777777" w:rsidTr="00767A77">
        <w:trPr>
          <w:trHeight w:val="254"/>
        </w:trPr>
        <w:tc>
          <w:tcPr>
            <w:tcW w:w="8584" w:type="dxa"/>
          </w:tcPr>
          <w:sdt>
            <w:sdtPr>
              <w:alias w:val="Catégorie "/>
              <w:tag w:val=""/>
              <w:id w:val="-1489322226"/>
              <w:placeholder>
                <w:docPart w:val="FD091B24726E4F1FB59E596549B4DA7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417ACA30" w14:textId="04BA4388" w:rsidR="00901286" w:rsidRDefault="00767A77" w:rsidP="00901286">
                <w:pPr>
                  <w:spacing w:after="160" w:line="259" w:lineRule="auto"/>
                  <w:jc w:val="center"/>
                </w:pPr>
                <w:r w:rsidRPr="00767A77">
                  <w:rPr>
                    <w:rStyle w:val="Textedelespacerserv"/>
                    <w:color w:val="000000" w:themeColor="text1"/>
                  </w:rPr>
                  <w:t>[Catégorie ]</w:t>
                </w:r>
              </w:p>
            </w:sdtContent>
          </w:sdt>
        </w:tc>
      </w:tr>
    </w:tbl>
    <w:p w14:paraId="25FF129C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6F11B40" w14:textId="77777777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5210449" w14:textId="0AE2A637" w:rsidR="00901286" w:rsidRDefault="00410A9A" w:rsidP="00767A77">
      <w:pPr>
        <w:tabs>
          <w:tab w:val="left" w:pos="2388"/>
        </w:tabs>
        <w:spacing w:after="0" w:line="240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Adresse société"/>
          <w:tag w:val=""/>
          <w:id w:val="341210610"/>
          <w:placeholder>
            <w:docPart w:val="49D75CA70DA040418D8D22E94FD1CCDD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9D67C4" w:rsidRPr="003A7BCA">
            <w:rPr>
              <w:rStyle w:val="Textedelespacerserv"/>
              <w:color w:val="auto"/>
            </w:rPr>
            <w:t>[Adresse société]</w:t>
          </w:r>
        </w:sdtContent>
      </w:sdt>
      <w:r w:rsidR="00767A77">
        <w:rPr>
          <w:sz w:val="24"/>
          <w:szCs w:val="24"/>
        </w:rPr>
        <w:tab/>
      </w:r>
    </w:p>
    <w:sdt>
      <w:sdtPr>
        <w:rPr>
          <w:sz w:val="24"/>
          <w:szCs w:val="24"/>
        </w:rPr>
        <w:alias w:val="Société"/>
        <w:tag w:val=""/>
        <w:id w:val="1996140847"/>
        <w:placeholder>
          <w:docPart w:val="1DAFE734504B4D78978C92AE4346E49A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14:paraId="340F412E" w14:textId="2C919223" w:rsidR="00767A77" w:rsidRPr="00E178B4" w:rsidRDefault="00767A77" w:rsidP="00767A77">
          <w:pPr>
            <w:tabs>
              <w:tab w:val="left" w:pos="2388"/>
            </w:tabs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[Société]</w:t>
          </w:r>
        </w:p>
      </w:sdtContent>
    </w:sdt>
    <w:p w14:paraId="1E193759" w14:textId="48954937" w:rsidR="00901286" w:rsidRPr="003A7BCA" w:rsidRDefault="00901286" w:rsidP="00901286">
      <w:pPr>
        <w:spacing w:after="0" w:line="240" w:lineRule="auto"/>
        <w:rPr>
          <w:sz w:val="24"/>
          <w:szCs w:val="24"/>
        </w:rPr>
      </w:pPr>
      <w:r w:rsidRPr="003A7BCA">
        <w:rPr>
          <w:sz w:val="24"/>
          <w:szCs w:val="24"/>
        </w:rPr>
        <w:t xml:space="preserve">Tél : </w:t>
      </w:r>
      <w:sdt>
        <w:sdtPr>
          <w:rPr>
            <w:sz w:val="24"/>
            <w:szCs w:val="24"/>
          </w:rPr>
          <w:alias w:val="Téléphone société"/>
          <w:tag w:val=""/>
          <w:id w:val="954902697"/>
          <w:placeholder>
            <w:docPart w:val="9BEC0784BA2C4379BDEFC565E9BA0489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865ED" w:rsidRPr="003A7BCA">
            <w:rPr>
              <w:rStyle w:val="Textedelespacerserv"/>
              <w:color w:val="auto"/>
            </w:rPr>
            <w:t>[Téléphone société]</w:t>
          </w:r>
        </w:sdtContent>
      </w:sdt>
    </w:p>
    <w:sdt>
      <w:sdtPr>
        <w:rPr>
          <w:sz w:val="24"/>
          <w:szCs w:val="24"/>
        </w:rPr>
        <w:alias w:val="Télécopie société"/>
        <w:tag w:val=""/>
        <w:id w:val="-482626736"/>
        <w:placeholder>
          <w:docPart w:val="2EF49AE02DE8485684EF4A92C1520AE8"/>
        </w:placeholder>
        <w:showingPlcHdr/>
        <w:dataBinding w:prefixMappings="xmlns:ns0='http://schemas.microsoft.com/office/2006/coverPageProps' " w:xpath="/ns0:CoverPageProperties[1]/ns0:CompanyFax[1]" w:storeItemID="{55AF091B-3C7A-41E3-B477-F2FDAA23CFDA}"/>
        <w:text/>
      </w:sdtPr>
      <w:sdtEndPr/>
      <w:sdtContent>
        <w:p w14:paraId="53F55203" w14:textId="18F1C365" w:rsidR="00901286" w:rsidRDefault="00767A77" w:rsidP="00901286">
          <w:pPr>
            <w:spacing w:after="0" w:line="240" w:lineRule="auto"/>
            <w:rPr>
              <w:sz w:val="24"/>
              <w:szCs w:val="24"/>
            </w:rPr>
          </w:pPr>
          <w:r w:rsidRPr="00767A77">
            <w:rPr>
              <w:rStyle w:val="Textedelespacerserv"/>
              <w:color w:val="000000" w:themeColor="text1"/>
            </w:rPr>
            <w:t>[Télécopie société]</w:t>
          </w:r>
        </w:p>
      </w:sdtContent>
    </w:sdt>
    <w:p w14:paraId="21DB9E76" w14:textId="015AC859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374469C" w14:textId="6B274D1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5DC50C66" w14:textId="77777777" w:rsidR="00767A77" w:rsidRDefault="00767A77" w:rsidP="00901286">
      <w:pPr>
        <w:spacing w:after="0" w:line="240" w:lineRule="auto"/>
        <w:rPr>
          <w:sz w:val="24"/>
          <w:szCs w:val="24"/>
        </w:rPr>
      </w:pPr>
    </w:p>
    <w:p w14:paraId="549032D8" w14:textId="5CCF90EE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21F7D13B" w14:textId="3B2284F3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365320D1" w14:textId="2E1EB0CB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6A711E6E" w14:textId="77777777" w:rsidR="003A7BCA" w:rsidRDefault="003A7BCA" w:rsidP="00901286">
      <w:pPr>
        <w:spacing w:after="0" w:line="240" w:lineRule="auto"/>
        <w:rPr>
          <w:sz w:val="24"/>
          <w:szCs w:val="24"/>
        </w:rPr>
      </w:pPr>
    </w:p>
    <w:p w14:paraId="59F9F6BB" w14:textId="657B4A0F" w:rsidR="003A7BCA" w:rsidRPr="003A7BCA" w:rsidRDefault="003A7BCA" w:rsidP="00901286">
      <w:pPr>
        <w:spacing w:after="0" w:line="240" w:lineRule="auto"/>
        <w:rPr>
          <w:sz w:val="24"/>
          <w:szCs w:val="24"/>
        </w:rPr>
      </w:pPr>
    </w:p>
    <w:sdt>
      <w:sdtPr>
        <w:rPr>
          <w:caps/>
          <w:sz w:val="144"/>
          <w:szCs w:val="144"/>
        </w:rPr>
        <w:alias w:val="Titre "/>
        <w:tag w:val=""/>
        <w:id w:val="-732692352"/>
        <w:placeholder>
          <w:docPart w:val="3AE5B24EE3F742E9B09926E0F7BC2D6C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FFFFFF" w:themeColor="background1"/>
          <w:sz w:val="22"/>
          <w:szCs w:val="22"/>
        </w:rPr>
      </w:sdtEndPr>
      <w:sdtContent>
        <w:p w14:paraId="45D51164" w14:textId="19647D86" w:rsidR="003A7BCA" w:rsidRPr="003A7BCA" w:rsidRDefault="003A7BCA" w:rsidP="003A7BCA">
          <w:pPr>
            <w:pStyle w:val="En-tte"/>
            <w:jc w:val="center"/>
            <w:rPr>
              <w:caps/>
              <w:color w:val="FFFFFF" w:themeColor="background1"/>
            </w:rPr>
          </w:pPr>
          <w:r w:rsidRPr="003A7BCA">
            <w:rPr>
              <w:rStyle w:val="Textedelespacerserv"/>
              <w:color w:val="auto"/>
              <w:sz w:val="144"/>
              <w:szCs w:val="144"/>
            </w:rPr>
            <w:t>[Titre ]</w:t>
          </w:r>
        </w:p>
      </w:sdtContent>
    </w:sdt>
    <w:p w14:paraId="50368F68" w14:textId="25496475" w:rsidR="00901286" w:rsidRPr="003A7BCA" w:rsidRDefault="00901286" w:rsidP="003A7BCA">
      <w:pPr>
        <w:pStyle w:val="En-tte"/>
        <w:jc w:val="center"/>
        <w:rPr>
          <w:caps/>
          <w:color w:val="FFFFFF" w:themeColor="background1"/>
        </w:rPr>
      </w:pPr>
    </w:p>
    <w:tbl>
      <w:tblPr>
        <w:tblStyle w:val="Grilledutableau"/>
        <w:tblW w:w="4394" w:type="dxa"/>
        <w:tblInd w:w="2332" w:type="dxa"/>
        <w:tblLook w:val="04A0" w:firstRow="1" w:lastRow="0" w:firstColumn="1" w:lastColumn="0" w:noHBand="0" w:noVBand="1"/>
      </w:tblPr>
      <w:tblGrid>
        <w:gridCol w:w="4394"/>
      </w:tblGrid>
      <w:tr w:rsidR="00901286" w14:paraId="10F1BD9C" w14:textId="77777777" w:rsidTr="00901286">
        <w:tc>
          <w:tcPr>
            <w:tcW w:w="4394" w:type="dxa"/>
          </w:tcPr>
          <w:p w14:paraId="7EB8C1DA" w14:textId="250EA3C5" w:rsidR="00901286" w:rsidRDefault="00901286" w:rsidP="00767A77">
            <w:pPr>
              <w:jc w:val="center"/>
            </w:pPr>
            <w:r w:rsidRPr="003A7BCA">
              <w:rPr>
                <w:sz w:val="36"/>
                <w:szCs w:val="36"/>
              </w:rPr>
              <w:t>Draft / Final</w:t>
            </w:r>
          </w:p>
        </w:tc>
      </w:tr>
    </w:tbl>
    <w:p w14:paraId="3F7982B7" w14:textId="22254AD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BB62355" w14:textId="657630F2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02408F2E" w14:textId="01C19455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7A643255" w14:textId="70EBD338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212F6B8" w14:textId="4C8FAF8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3F4EDC10" w14:textId="4F5D26DB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43A87F9E" w14:textId="3234A4FE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6BA21006" w14:textId="434DAD64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1601AEDF" w14:textId="599E56CF" w:rsidR="00901286" w:rsidRDefault="00901286" w:rsidP="00901286">
      <w:pPr>
        <w:spacing w:after="0" w:line="240" w:lineRule="auto"/>
        <w:rPr>
          <w:sz w:val="24"/>
          <w:szCs w:val="24"/>
        </w:rPr>
      </w:pPr>
    </w:p>
    <w:p w14:paraId="2A752D13" w14:textId="427870CA" w:rsidR="00901286" w:rsidRDefault="00901286" w:rsidP="000A58D3">
      <w:pPr>
        <w:tabs>
          <w:tab w:val="right" w:pos="9070"/>
        </w:tabs>
        <w:spacing w:after="0" w:line="240" w:lineRule="auto"/>
      </w:pPr>
      <w:r>
        <w:t>Ce rapport est généré à partir de la version </w:t>
      </w:r>
      <w:sdt>
        <w:sdtPr>
          <w:alias w:val="État "/>
          <w:tag w:val=""/>
          <w:id w:val="-1683434931"/>
          <w:placeholder>
            <w:docPart w:val="8C77574349244B54A6FC6B373C5BAEB4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767A77" w:rsidRPr="00767A77">
            <w:rPr>
              <w:rStyle w:val="Textedelespacerserv"/>
              <w:color w:val="000000" w:themeColor="text1"/>
            </w:rPr>
            <w:t>[</w:t>
          </w:r>
          <w:proofErr w:type="gramStart"/>
          <w:r w:rsidR="00767A77" w:rsidRPr="00767A77">
            <w:rPr>
              <w:rStyle w:val="Textedelespacerserv"/>
              <w:color w:val="000000" w:themeColor="text1"/>
            </w:rPr>
            <w:t>État ]</w:t>
          </w:r>
          <w:proofErr w:type="gramEnd"/>
        </w:sdtContent>
      </w:sdt>
      <w:r>
        <w:t xml:space="preserve"> du projet</w:t>
      </w:r>
      <w:r w:rsidR="000A58D3">
        <w:t xml:space="preserve"> le </w:t>
      </w:r>
      <w:sdt>
        <w:sdtPr>
          <w:rPr>
            <w:color w:val="000000" w:themeColor="text1"/>
          </w:rPr>
          <w:alias w:val="Date de publication"/>
          <w:tag w:val=""/>
          <w:id w:val="-1445537312"/>
          <w:placeholder>
            <w:docPart w:val="42AD82D30B504E87A66BB869A63DD566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fr-FR"/>
            <w:storeMappedDataAs w:val="dateTime"/>
            <w:calendar w:val="gregorian"/>
          </w:date>
        </w:sdtPr>
        <w:sdtEndPr>
          <w:rPr>
            <w:color w:val="auto"/>
          </w:rPr>
        </w:sdtEndPr>
        <w:sdtContent>
          <w:r w:rsidR="000A58D3" w:rsidRPr="000A58D3">
            <w:rPr>
              <w:rStyle w:val="Textedelespacerserv"/>
              <w:color w:val="000000" w:themeColor="text1"/>
            </w:rPr>
            <w:t>[Date de publication]</w:t>
          </w:r>
        </w:sdtContent>
      </w:sdt>
      <w:r w:rsidR="000A58D3">
        <w:rPr>
          <w:color w:val="000000" w:themeColor="text1"/>
        </w:rPr>
        <w:t>.</w:t>
      </w:r>
    </w:p>
    <w:p w14:paraId="153C7995" w14:textId="77777777" w:rsidR="000A58D3" w:rsidRPr="00E178B4" w:rsidRDefault="000A58D3" w:rsidP="00901286">
      <w:pPr>
        <w:spacing w:after="0" w:line="240" w:lineRule="auto"/>
        <w:rPr>
          <w:sz w:val="24"/>
          <w:szCs w:val="24"/>
        </w:rPr>
      </w:pPr>
    </w:p>
    <w:p w14:paraId="2D43976A" w14:textId="686ECAD9" w:rsidR="00901286" w:rsidRDefault="0090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F7DFFD8" w14:textId="77777777" w:rsidR="00901286" w:rsidRDefault="00901286">
      <w:pPr>
        <w:rPr>
          <w:b/>
          <w:bCs/>
          <w:sz w:val="32"/>
          <w:szCs w:val="32"/>
        </w:rPr>
      </w:pPr>
    </w:p>
    <w:tbl>
      <w:tblPr>
        <w:tblStyle w:val="Grilledutableau"/>
        <w:tblW w:w="9067" w:type="dxa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536"/>
      </w:tblGrid>
      <w:tr w:rsidR="00E342FC" w14:paraId="110DBC80" w14:textId="77777777" w:rsidTr="00530023">
        <w:tc>
          <w:tcPr>
            <w:tcW w:w="9067" w:type="dxa"/>
            <w:gridSpan w:val="4"/>
            <w:shd w:val="clear" w:color="auto" w:fill="BFBFBF" w:themeFill="background1" w:themeFillShade="BF"/>
          </w:tcPr>
          <w:p w14:paraId="2524D50B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SUIVI DES EVOLUTIONS</w:t>
            </w:r>
          </w:p>
        </w:tc>
      </w:tr>
      <w:tr w:rsidR="00E342FC" w14:paraId="560C615E" w14:textId="77777777" w:rsidTr="00530023">
        <w:tc>
          <w:tcPr>
            <w:tcW w:w="1271" w:type="dxa"/>
          </w:tcPr>
          <w:p w14:paraId="57052223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Révision</w:t>
            </w:r>
          </w:p>
        </w:tc>
        <w:tc>
          <w:tcPr>
            <w:tcW w:w="1276" w:type="dxa"/>
          </w:tcPr>
          <w:p w14:paraId="7AFB75EC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984" w:type="dxa"/>
          </w:tcPr>
          <w:p w14:paraId="1BE7DD7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Auteur</w:t>
            </w:r>
          </w:p>
        </w:tc>
        <w:tc>
          <w:tcPr>
            <w:tcW w:w="4536" w:type="dxa"/>
          </w:tcPr>
          <w:p w14:paraId="2926F18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Modification</w:t>
            </w:r>
          </w:p>
        </w:tc>
      </w:tr>
      <w:tr w:rsidR="00E342FC" w14:paraId="379CC4C9" w14:textId="77777777" w:rsidTr="00530023">
        <w:tc>
          <w:tcPr>
            <w:tcW w:w="1271" w:type="dxa"/>
            <w:vAlign w:val="center"/>
          </w:tcPr>
          <w:p w14:paraId="34003C20" w14:textId="77777777" w:rsidR="00E342FC" w:rsidRDefault="00E342FC" w:rsidP="00530023">
            <w:pPr>
              <w:ind w:left="85" w:right="142"/>
              <w:rPr>
                <w:b/>
              </w:rPr>
            </w:pPr>
            <w:r>
              <w:rPr>
                <w:b/>
              </w:rPr>
              <w:t xml:space="preserve">-- </w:t>
            </w:r>
          </w:p>
        </w:tc>
        <w:tc>
          <w:tcPr>
            <w:tcW w:w="1276" w:type="dxa"/>
            <w:vAlign w:val="center"/>
          </w:tcPr>
          <w:p w14:paraId="080F5D7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081366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120D81" w14:textId="77777777" w:rsidR="00E342FC" w:rsidRDefault="00E342FC" w:rsidP="00530023">
            <w:pPr>
              <w:ind w:left="142" w:right="142"/>
            </w:pPr>
            <w:r>
              <w:t>Première version</w:t>
            </w:r>
          </w:p>
        </w:tc>
      </w:tr>
      <w:tr w:rsidR="00E342FC" w14:paraId="79FE9BFB" w14:textId="77777777" w:rsidTr="00530023">
        <w:tc>
          <w:tcPr>
            <w:tcW w:w="1271" w:type="dxa"/>
            <w:vAlign w:val="center"/>
          </w:tcPr>
          <w:p w14:paraId="14363255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-A</w:t>
            </w:r>
          </w:p>
        </w:tc>
        <w:tc>
          <w:tcPr>
            <w:tcW w:w="1276" w:type="dxa"/>
            <w:vAlign w:val="center"/>
          </w:tcPr>
          <w:p w14:paraId="7E359C2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69B463A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485EDAD9" w14:textId="77777777" w:rsidR="00E342FC" w:rsidRDefault="00E342FC" w:rsidP="00530023">
            <w:pPr>
              <w:ind w:left="142" w:right="142"/>
            </w:pPr>
          </w:p>
        </w:tc>
      </w:tr>
      <w:tr w:rsidR="00E342FC" w14:paraId="78CBFB50" w14:textId="77777777" w:rsidTr="00530023">
        <w:tc>
          <w:tcPr>
            <w:tcW w:w="1271" w:type="dxa"/>
            <w:vAlign w:val="center"/>
          </w:tcPr>
          <w:p w14:paraId="37B2F4A1" w14:textId="77777777" w:rsidR="00E342FC" w:rsidRDefault="00E342FC" w:rsidP="00530023">
            <w:pPr>
              <w:ind w:left="142" w:right="142"/>
              <w:rPr>
                <w:b/>
              </w:rPr>
            </w:pPr>
            <w:r>
              <w:rPr>
                <w:b/>
              </w:rPr>
              <w:t>-B</w:t>
            </w:r>
          </w:p>
        </w:tc>
        <w:tc>
          <w:tcPr>
            <w:tcW w:w="1276" w:type="dxa"/>
            <w:vAlign w:val="center"/>
          </w:tcPr>
          <w:p w14:paraId="675F957C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984" w:type="dxa"/>
            <w:vAlign w:val="center"/>
          </w:tcPr>
          <w:p w14:paraId="58F69D72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4536" w:type="dxa"/>
            <w:vAlign w:val="center"/>
          </w:tcPr>
          <w:p w14:paraId="080311BC" w14:textId="77777777" w:rsidR="00E342FC" w:rsidRDefault="00E342FC" w:rsidP="00530023">
            <w:pPr>
              <w:ind w:left="142" w:right="142"/>
            </w:pPr>
          </w:p>
        </w:tc>
      </w:tr>
    </w:tbl>
    <w:p w14:paraId="447517BC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p w14:paraId="5B1C61E2" w14:textId="77777777" w:rsidR="00E342FC" w:rsidRDefault="00E342FC" w:rsidP="00E342FC">
      <w:pPr>
        <w:rPr>
          <w:color w:val="1F3864" w:themeColor="accent1" w:themeShade="80"/>
          <w:sz w:val="32"/>
          <w:szCs w:val="32"/>
        </w:rPr>
      </w:pPr>
    </w:p>
    <w:tbl>
      <w:tblPr>
        <w:tblStyle w:val="Grilledutableau"/>
        <w:tblW w:w="9095" w:type="dxa"/>
        <w:tblLook w:val="04A0" w:firstRow="1" w:lastRow="0" w:firstColumn="1" w:lastColumn="0" w:noHBand="0" w:noVBand="1"/>
      </w:tblPr>
      <w:tblGrid>
        <w:gridCol w:w="2122"/>
        <w:gridCol w:w="1547"/>
        <w:gridCol w:w="1808"/>
        <w:gridCol w:w="1808"/>
        <w:gridCol w:w="1810"/>
      </w:tblGrid>
      <w:tr w:rsidR="00E342FC" w14:paraId="49B0CB43" w14:textId="77777777" w:rsidTr="00530023">
        <w:tc>
          <w:tcPr>
            <w:tcW w:w="9095" w:type="dxa"/>
            <w:gridSpan w:val="5"/>
            <w:shd w:val="clear" w:color="auto" w:fill="BFBFBF" w:themeFill="background1" w:themeFillShade="BF"/>
          </w:tcPr>
          <w:p w14:paraId="6AE40C17" w14:textId="77777777" w:rsidR="00E342FC" w:rsidRDefault="00E342FC" w:rsidP="00530023">
            <w:pPr>
              <w:rPr>
                <w:color w:val="1F3864" w:themeColor="accent1" w:themeShade="80"/>
                <w:sz w:val="32"/>
                <w:szCs w:val="32"/>
              </w:rPr>
            </w:pPr>
            <w:r>
              <w:rPr>
                <w:b/>
              </w:rPr>
              <w:t>APPROBATION</w:t>
            </w:r>
          </w:p>
        </w:tc>
      </w:tr>
      <w:tr w:rsidR="00E342FC" w14:paraId="6B0BA052" w14:textId="77777777" w:rsidTr="00530023">
        <w:tc>
          <w:tcPr>
            <w:tcW w:w="2122" w:type="dxa"/>
          </w:tcPr>
          <w:p w14:paraId="1E729B64" w14:textId="77777777" w:rsidR="00E342FC" w:rsidRDefault="00E342FC" w:rsidP="00530023">
            <w:pPr>
              <w:ind w:left="142" w:right="142"/>
            </w:pPr>
          </w:p>
        </w:tc>
        <w:tc>
          <w:tcPr>
            <w:tcW w:w="1547" w:type="dxa"/>
          </w:tcPr>
          <w:p w14:paraId="2DBFFAD6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</w:t>
            </w:r>
          </w:p>
        </w:tc>
        <w:tc>
          <w:tcPr>
            <w:tcW w:w="1808" w:type="dxa"/>
          </w:tcPr>
          <w:p w14:paraId="39069D5D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Rôle</w:t>
            </w:r>
          </w:p>
        </w:tc>
        <w:tc>
          <w:tcPr>
            <w:tcW w:w="1808" w:type="dxa"/>
          </w:tcPr>
          <w:p w14:paraId="4DCFC669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Date</w:t>
            </w:r>
          </w:p>
        </w:tc>
        <w:tc>
          <w:tcPr>
            <w:tcW w:w="1810" w:type="dxa"/>
          </w:tcPr>
          <w:p w14:paraId="36FB8AE1" w14:textId="77777777" w:rsidR="00E342FC" w:rsidRDefault="00E342FC" w:rsidP="00530023">
            <w:pPr>
              <w:ind w:left="142" w:right="14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</w:tr>
      <w:tr w:rsidR="00E342FC" w14:paraId="548FC15F" w14:textId="77777777" w:rsidTr="00530023">
        <w:tc>
          <w:tcPr>
            <w:tcW w:w="2122" w:type="dxa"/>
          </w:tcPr>
          <w:p w14:paraId="381247A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Créé ou modifié par</w:t>
            </w:r>
          </w:p>
        </w:tc>
        <w:tc>
          <w:tcPr>
            <w:tcW w:w="1547" w:type="dxa"/>
          </w:tcPr>
          <w:p w14:paraId="305482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3515B94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1D70AA96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064D0A46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3CF307F2" w14:textId="77777777" w:rsidTr="00530023">
        <w:tc>
          <w:tcPr>
            <w:tcW w:w="2122" w:type="dxa"/>
          </w:tcPr>
          <w:p w14:paraId="29FA3E38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Vérifié par</w:t>
            </w:r>
          </w:p>
        </w:tc>
        <w:tc>
          <w:tcPr>
            <w:tcW w:w="1547" w:type="dxa"/>
          </w:tcPr>
          <w:p w14:paraId="0031A29E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B384AB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0995F9C4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599B7C0E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24BE2059" w14:textId="77777777" w:rsidTr="00530023">
        <w:tc>
          <w:tcPr>
            <w:tcW w:w="2122" w:type="dxa"/>
          </w:tcPr>
          <w:p w14:paraId="5284A036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</w:t>
            </w:r>
          </w:p>
        </w:tc>
        <w:tc>
          <w:tcPr>
            <w:tcW w:w="1547" w:type="dxa"/>
          </w:tcPr>
          <w:p w14:paraId="45031487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223761E0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08" w:type="dxa"/>
          </w:tcPr>
          <w:p w14:paraId="41B29841" w14:textId="77777777" w:rsidR="00E342FC" w:rsidRDefault="00E342FC" w:rsidP="00530023">
            <w:pPr>
              <w:ind w:left="142" w:right="142"/>
              <w:jc w:val="center"/>
            </w:pPr>
          </w:p>
        </w:tc>
        <w:tc>
          <w:tcPr>
            <w:tcW w:w="1810" w:type="dxa"/>
          </w:tcPr>
          <w:p w14:paraId="7B87D332" w14:textId="77777777" w:rsidR="00E342FC" w:rsidRDefault="00E342FC" w:rsidP="00530023">
            <w:pPr>
              <w:ind w:left="142" w:right="142"/>
              <w:jc w:val="center"/>
            </w:pPr>
          </w:p>
        </w:tc>
      </w:tr>
      <w:tr w:rsidR="00E342FC" w14:paraId="4A720DD6" w14:textId="77777777" w:rsidTr="00530023">
        <w:tc>
          <w:tcPr>
            <w:tcW w:w="2122" w:type="dxa"/>
          </w:tcPr>
          <w:p w14:paraId="2CEBC17D" w14:textId="77777777" w:rsidR="00E342FC" w:rsidRDefault="00E342FC" w:rsidP="00530023">
            <w:pPr>
              <w:ind w:left="142" w:right="142"/>
              <w:rPr>
                <w:b/>
                <w:sz w:val="18"/>
              </w:rPr>
            </w:pPr>
            <w:r>
              <w:rPr>
                <w:b/>
                <w:sz w:val="18"/>
              </w:rPr>
              <w:t>Approuvé par le client si nécessaire</w:t>
            </w:r>
          </w:p>
        </w:tc>
        <w:tc>
          <w:tcPr>
            <w:tcW w:w="1547" w:type="dxa"/>
          </w:tcPr>
          <w:p w14:paraId="6B6A9300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729668D9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08" w:type="dxa"/>
          </w:tcPr>
          <w:p w14:paraId="0F4144CC" w14:textId="77777777" w:rsidR="00E342FC" w:rsidRDefault="00E342FC" w:rsidP="00530023">
            <w:pPr>
              <w:ind w:left="142" w:right="142"/>
              <w:jc w:val="center"/>
              <w:rPr>
                <w:rFonts w:cs="Arial"/>
              </w:rPr>
            </w:pPr>
          </w:p>
        </w:tc>
        <w:tc>
          <w:tcPr>
            <w:tcW w:w="1810" w:type="dxa"/>
          </w:tcPr>
          <w:p w14:paraId="55F8F23E" w14:textId="77777777" w:rsidR="00E342FC" w:rsidRDefault="00E342FC" w:rsidP="00530023">
            <w:pPr>
              <w:ind w:left="142" w:right="142"/>
              <w:jc w:val="center"/>
            </w:pPr>
          </w:p>
        </w:tc>
      </w:tr>
    </w:tbl>
    <w:p w14:paraId="1489B85E" w14:textId="77777777" w:rsidR="00E342FC" w:rsidRDefault="00E342FC">
      <w:pPr>
        <w:rPr>
          <w:b/>
          <w:bCs/>
          <w:sz w:val="32"/>
          <w:szCs w:val="32"/>
        </w:rPr>
      </w:pPr>
    </w:p>
    <w:p w14:paraId="027297AA" w14:textId="77777777" w:rsidR="00E342FC" w:rsidRDefault="00E342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130FA00" w14:textId="77777777" w:rsidR="00733FBC" w:rsidRPr="00E342FC" w:rsidRDefault="00CB4AEF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Sommaire</w:t>
      </w:r>
    </w:p>
    <w:p w14:paraId="4EF3900B" w14:textId="77777777" w:rsidR="00733FBC" w:rsidRDefault="00733FBC" w:rsidP="00733FBC"/>
    <w:p w14:paraId="25EC7D61" w14:textId="6641F950" w:rsidR="00C841F6" w:rsidRDefault="00733FBC">
      <w:pPr>
        <w:pStyle w:val="TM1"/>
        <w:tabs>
          <w:tab w:val="left" w:pos="332"/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3618081" w:history="1">
        <w:r w:rsidR="00C841F6" w:rsidRPr="00673666">
          <w:rPr>
            <w:rStyle w:val="Lienhypertexte"/>
            <w:noProof/>
          </w:rPr>
          <w:t>1</w:t>
        </w:r>
        <w:r w:rsidR="00C841F6">
          <w:rPr>
            <w:rFonts w:eastAsiaTheme="minorEastAsia"/>
            <w:noProof/>
            <w:lang w:eastAsia="fr-FR"/>
          </w:rPr>
          <w:tab/>
        </w:r>
        <w:r w:rsidR="00C841F6" w:rsidRPr="00673666">
          <w:rPr>
            <w:rStyle w:val="Lienhypertexte"/>
            <w:noProof/>
          </w:rPr>
          <w:t>Activité 4 - Scénarios opérationnels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_Toc73618081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C92AAE1" w14:textId="19E4A58A" w:rsidR="00C841F6" w:rsidRDefault="00C841F6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2" w:history="1">
        <w:r w:rsidRPr="00673666">
          <w:rPr>
            <w:rStyle w:val="Lienhypertexte"/>
            <w:noProof/>
          </w:rPr>
          <w:t>1.1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Activité 4.a (Élaborer les scénarios opérationnels)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B2863B" w14:textId="0390ACE5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3" w:history="1">
        <w:r w:rsidRPr="00673666">
          <w:rPr>
            <w:rStyle w:val="Lienhypertexte"/>
            <w:noProof/>
          </w:rPr>
          <w:t>1.1.1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scénarios stratégiques établis lors de l'atelier 3.b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D44F16" w14:textId="42182E8B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4" w:history="1">
        <w:r w:rsidRPr="00673666">
          <w:rPr>
            <w:rStyle w:val="Lienhypertexte"/>
            <w:noProof/>
          </w:rPr>
          <w:t>1.1.2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Scénario opérationel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EAEE09" w14:textId="43266041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5" w:history="1">
        <w:r w:rsidRPr="00673666">
          <w:rPr>
            <w:rStyle w:val="Lienhypertexte"/>
            <w:noProof/>
          </w:rPr>
          <w:t>1.1.3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modes opératoires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BAB074" w14:textId="572B2F6A" w:rsidR="00C841F6" w:rsidRDefault="00C841F6">
      <w:pPr>
        <w:pStyle w:val="TM2"/>
        <w:tabs>
          <w:tab w:val="left" w:pos="499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6" w:history="1">
        <w:r w:rsidRPr="00673666">
          <w:rPr>
            <w:rStyle w:val="Lienhypertexte"/>
            <w:noProof/>
          </w:rPr>
          <w:t>1.2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Activité 4.b - Évaluer la vraisemblance des scénarios 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3101C2C" w14:textId="55661D0F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7" w:history="1">
        <w:r w:rsidRPr="00673666">
          <w:rPr>
            <w:rStyle w:val="Lienhypertexte"/>
            <w:noProof/>
          </w:rPr>
          <w:t>1.2.1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Liste des échelles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158925" w14:textId="14F6C932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8" w:history="1">
        <w:r w:rsidRPr="00673666">
          <w:rPr>
            <w:rStyle w:val="Lienhypertexte"/>
            <w:noProof/>
          </w:rPr>
          <w:t>1.2.2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Niveaux des échelles de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3B1D06" w14:textId="62581AF1" w:rsidR="00C841F6" w:rsidRDefault="00C841F6">
      <w:pPr>
        <w:pStyle w:val="TM3"/>
        <w:tabs>
          <w:tab w:val="left" w:pos="666"/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89" w:history="1">
        <w:r w:rsidRPr="00673666">
          <w:rPr>
            <w:rStyle w:val="Lienhypertexte"/>
            <w:noProof/>
          </w:rPr>
          <w:t>1.2.3</w:t>
        </w:r>
        <w:r>
          <w:rPr>
            <w:rFonts w:eastAsiaTheme="minorEastAsia"/>
            <w:noProof/>
            <w:lang w:eastAsia="fr-FR"/>
          </w:rPr>
          <w:tab/>
        </w:r>
        <w:r w:rsidRPr="00673666">
          <w:rPr>
            <w:rStyle w:val="Lienhypertexte"/>
            <w:noProof/>
          </w:rPr>
          <w:t>Évaluer la vraisemblance des scénarios opérationnels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11B70A" w14:textId="53D52BB9" w:rsidR="00DA3904" w:rsidRDefault="00733FBC" w:rsidP="00733FBC">
      <w:r>
        <w:fldChar w:fldCharType="end"/>
      </w:r>
    </w:p>
    <w:p w14:paraId="7F4C7200" w14:textId="6B600B5B" w:rsidR="00CB4AEF" w:rsidRDefault="00DA3904" w:rsidP="00733FBC">
      <w:r>
        <w:br w:type="page"/>
      </w:r>
    </w:p>
    <w:p w14:paraId="0096B26D" w14:textId="3047A969" w:rsidR="00DA3904" w:rsidRPr="00E342FC" w:rsidRDefault="00E342FC" w:rsidP="00E342F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tableaux</w:t>
      </w:r>
    </w:p>
    <w:p w14:paraId="1606DD67" w14:textId="77777777" w:rsidR="00DA3904" w:rsidRDefault="00DA3904">
      <w:pPr>
        <w:pStyle w:val="Tabledesillustrations"/>
        <w:tabs>
          <w:tab w:val="right" w:leader="dot" w:pos="9060"/>
        </w:tabs>
      </w:pPr>
    </w:p>
    <w:p w14:paraId="2CB9E418" w14:textId="054EDE8B" w:rsidR="00C841F6" w:rsidRDefault="00E342FC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73618090" w:history="1">
        <w:r w:rsidR="00C841F6" w:rsidRPr="00336ACF">
          <w:rPr>
            <w:rStyle w:val="Lienhypertexte"/>
            <w:noProof/>
          </w:rPr>
          <w:t>Tableau 23 : Tableau des scénarios stratégiques</w:t>
        </w:r>
        <w:r w:rsidR="00C841F6">
          <w:rPr>
            <w:noProof/>
            <w:webHidden/>
          </w:rPr>
          <w:tab/>
        </w:r>
        <w:r w:rsidR="00C841F6">
          <w:rPr>
            <w:noProof/>
            <w:webHidden/>
          </w:rPr>
          <w:fldChar w:fldCharType="begin"/>
        </w:r>
        <w:r w:rsidR="00C841F6">
          <w:rPr>
            <w:noProof/>
            <w:webHidden/>
          </w:rPr>
          <w:instrText xml:space="preserve"> PAGEREF _Toc73618090 \h </w:instrText>
        </w:r>
        <w:r w:rsidR="00C841F6">
          <w:rPr>
            <w:noProof/>
            <w:webHidden/>
          </w:rPr>
        </w:r>
        <w:r w:rsidR="00C841F6">
          <w:rPr>
            <w:noProof/>
            <w:webHidden/>
          </w:rPr>
          <w:fldChar w:fldCharType="separate"/>
        </w:r>
        <w:r w:rsidR="00C841F6">
          <w:rPr>
            <w:noProof/>
            <w:webHidden/>
          </w:rPr>
          <w:t>6</w:t>
        </w:r>
        <w:r w:rsidR="00C841F6">
          <w:rPr>
            <w:noProof/>
            <w:webHidden/>
          </w:rPr>
          <w:fldChar w:fldCharType="end"/>
        </w:r>
      </w:hyperlink>
    </w:p>
    <w:p w14:paraId="72704368" w14:textId="6E8FBDF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1" w:history="1">
        <w:r w:rsidRPr="00336ACF">
          <w:rPr>
            <w:rStyle w:val="Lienhypertexte"/>
            <w:noProof/>
          </w:rPr>
          <w:t>Tableau 24 : Détails des scénario opérationnel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D6F30D" w14:textId="20348A45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2" w:history="1">
        <w:r w:rsidRPr="00336ACF">
          <w:rPr>
            <w:rStyle w:val="Lienhypertexte"/>
            <w:noProof/>
          </w:rPr>
          <w:t>Tableau 25 : Détails des modes opératoires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C3726BE" w14:textId="3DDA43A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3" w:history="1">
        <w:r w:rsidRPr="00336ACF">
          <w:rPr>
            <w:rStyle w:val="Lienhypertexte"/>
            <w:noProof/>
          </w:rPr>
          <w:t>Tableau 26 : Tableau des échelles de gravité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D62BE1" w14:textId="769E5A6A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4" w:history="1">
        <w:r w:rsidRPr="00336ACF">
          <w:rPr>
            <w:rStyle w:val="Lienhypertexte"/>
            <w:noProof/>
          </w:rPr>
          <w:t>Tableau 27 : Détails des niveaux des échelles de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5E1D19" w14:textId="7A2E033E" w:rsidR="00C841F6" w:rsidRDefault="00C841F6">
      <w:pPr>
        <w:pStyle w:val="Tabledesillustrations"/>
        <w:tabs>
          <w:tab w:val="right" w:leader="dot" w:pos="9060"/>
        </w:tabs>
        <w:rPr>
          <w:rFonts w:eastAsiaTheme="minorEastAsia"/>
          <w:noProof/>
          <w:lang w:eastAsia="fr-FR"/>
        </w:rPr>
      </w:pPr>
      <w:hyperlink w:anchor="_Toc73618095" w:history="1">
        <w:r w:rsidRPr="00336ACF">
          <w:rPr>
            <w:rStyle w:val="Lienhypertexte"/>
            <w:noProof/>
          </w:rPr>
          <w:t>Tableau 28 : Évaluation de la vraisemblance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_Toc73618095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32A1CC" w14:textId="268F1110" w:rsidR="00DA3904" w:rsidRDefault="00E342FC">
      <w:r>
        <w:fldChar w:fldCharType="end"/>
      </w:r>
    </w:p>
    <w:p w14:paraId="4979D99A" w14:textId="770886DB" w:rsidR="00E342FC" w:rsidRDefault="00DA3904">
      <w:r>
        <w:br w:type="page"/>
      </w:r>
    </w:p>
    <w:p w14:paraId="15FFBFA0" w14:textId="0F6725E2" w:rsidR="0087568A" w:rsidRPr="0087568A" w:rsidRDefault="00E342FC" w:rsidP="0087568A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E342FC">
        <w:rPr>
          <w:b/>
          <w:bCs/>
          <w:sz w:val="32"/>
          <w:szCs w:val="32"/>
        </w:rPr>
        <w:lastRenderedPageBreak/>
        <w:t>Liste des illustrations</w:t>
      </w:r>
    </w:p>
    <w:p w14:paraId="3D29ED31" w14:textId="77777777" w:rsidR="00CA3A1C" w:rsidRDefault="00CA3A1C" w:rsidP="001B5DEC"/>
    <w:p w14:paraId="25B255BA" w14:textId="0DC950E7" w:rsidR="006C2417" w:rsidRDefault="005A2599" w:rsidP="001B5DEC">
      <w:pPr>
        <w:sectPr w:rsidR="006C2417" w:rsidSect="009C3BB0">
          <w:headerReference w:type="default" r:id="rId8"/>
          <w:footerReference w:type="default" r:id="rId9"/>
          <w:pgSz w:w="11906" w:h="16838"/>
          <w:pgMar w:top="1559" w:right="1418" w:bottom="1418" w:left="1418" w:header="1469" w:footer="709" w:gutter="0"/>
          <w:cols w:space="708"/>
          <w:docGrid w:linePitch="360"/>
        </w:sectPr>
      </w:pPr>
      <w:fldSimple w:instr=" TOC \c &quot;Figure&quot; ">
        <w:r w:rsidR="00C841F6">
          <w:rPr>
            <w:b/>
            <w:bCs/>
            <w:noProof/>
          </w:rPr>
          <w:t>Aucune entrée de table d'illustration n'a été trouvée.</w:t>
        </w:r>
      </w:fldSimple>
    </w:p>
    <w:p w14:paraId="1E097366" w14:textId="0C7EF3E6" w:rsidR="001B5DEC" w:rsidRDefault="001B5DEC" w:rsidP="001B5DEC">
      <w:pPr>
        <w:pStyle w:val="Titre1"/>
      </w:pPr>
      <w:bookmarkStart w:id="0" w:name="_Toc71625973"/>
      <w:bookmarkStart w:id="1" w:name="_Toc71626269"/>
      <w:bookmarkStart w:id="2" w:name="_Toc73618081"/>
      <w:r w:rsidRPr="00320D94">
        <w:lastRenderedPageBreak/>
        <w:t xml:space="preserve">Activité 4 </w:t>
      </w:r>
      <w:r w:rsidR="00506868">
        <w:t xml:space="preserve">- </w:t>
      </w:r>
      <w:r w:rsidRPr="00320D94">
        <w:t>Scénarios opérationnels</w:t>
      </w:r>
      <w:bookmarkEnd w:id="0"/>
      <w:bookmarkEnd w:id="1"/>
      <w:bookmarkEnd w:id="2"/>
    </w:p>
    <w:p w14:paraId="7D5F77F2" w14:textId="77777777" w:rsidR="00852015" w:rsidRPr="00852015" w:rsidRDefault="00852015" w:rsidP="00852015"/>
    <w:p w14:paraId="6B9CDE21" w14:textId="77777777" w:rsidR="001B5DEC" w:rsidRDefault="001B5DEC" w:rsidP="001B5DEC">
      <w:pPr>
        <w:pStyle w:val="Titre2"/>
      </w:pPr>
      <w:bookmarkStart w:id="3" w:name="_Toc71625974"/>
      <w:bookmarkStart w:id="4" w:name="_Toc71626270"/>
      <w:bookmarkStart w:id="5" w:name="_Toc73618082"/>
      <w:r w:rsidRPr="00320D94">
        <w:t>Activité 4.a (Élaborer les scénarios opérationnels)</w:t>
      </w:r>
      <w:bookmarkEnd w:id="3"/>
      <w:bookmarkEnd w:id="4"/>
      <w:bookmarkEnd w:id="5"/>
    </w:p>
    <w:p w14:paraId="7C027C2A" w14:textId="77777777" w:rsidR="001B5DEC" w:rsidRDefault="001B5DEC" w:rsidP="008F7C94">
      <w:pPr>
        <w:rPr>
          <w:sz w:val="32"/>
          <w:szCs w:val="32"/>
        </w:rPr>
      </w:pPr>
    </w:p>
    <w:p w14:paraId="066251EB" w14:textId="77777777" w:rsidR="001B5DEC" w:rsidRDefault="001B5DEC" w:rsidP="006022CF">
      <w:pPr>
        <w:pStyle w:val="Titre3"/>
      </w:pPr>
      <w:bookmarkStart w:id="6" w:name="_Toc73618083"/>
      <w:r w:rsidRPr="003D6FA1">
        <w:t>Liste des scénarios stratégiques établis lors de l'atelier 3.b</w:t>
      </w:r>
      <w:bookmarkEnd w:id="6"/>
    </w:p>
    <w:p w14:paraId="44CAB6CB" w14:textId="77777777" w:rsidR="003D169D" w:rsidRDefault="001B5DEC">
      <w:pPr>
        <w:rPr>
          <w:sz w:val="24"/>
          <w:szCs w:val="24"/>
        </w:rPr>
      </w:pPr>
      <w:r>
        <w:rPr>
          <w:sz w:val="24"/>
          <w:szCs w:val="24"/>
        </w:rPr>
        <w:t>${s_scenario_strategique3}</w:t>
      </w:r>
    </w:p>
    <w:p w14:paraId="22F30017" w14:textId="7B9A0510" w:rsidR="00BB303E" w:rsidRDefault="003D169D" w:rsidP="003D169D">
      <w:pPr>
        <w:pStyle w:val="Lgende"/>
        <w:rPr>
          <w:sz w:val="24"/>
          <w:szCs w:val="24"/>
        </w:rPr>
      </w:pPr>
      <w:bookmarkStart w:id="7" w:name="_Toc73618090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23</w:t>
      </w:r>
      <w:r w:rsidR="00410A9A">
        <w:rPr>
          <w:noProof/>
        </w:rPr>
        <w:fldChar w:fldCharType="end"/>
      </w:r>
      <w:r w:rsidRPr="00D258BF">
        <w:t xml:space="preserve"> : Tableau des scénarios stratégiques</w:t>
      </w:r>
      <w:bookmarkEnd w:id="7"/>
      <w:r w:rsidR="00BB303E">
        <w:rPr>
          <w:sz w:val="24"/>
          <w:szCs w:val="24"/>
        </w:rPr>
        <w:br w:type="page"/>
      </w:r>
    </w:p>
    <w:p w14:paraId="78002005" w14:textId="71A3A2D1" w:rsidR="00BB303E" w:rsidRDefault="00BB303E" w:rsidP="00BB303E">
      <w:pPr>
        <w:pStyle w:val="Titre3"/>
      </w:pPr>
      <w:bookmarkStart w:id="8" w:name="_Toc73618084"/>
      <w:r>
        <w:lastRenderedPageBreak/>
        <w:t xml:space="preserve">Scénario </w:t>
      </w:r>
      <w:proofErr w:type="spellStart"/>
      <w:r>
        <w:t>opérationel</w:t>
      </w:r>
      <w:bookmarkEnd w:id="8"/>
      <w:proofErr w:type="spellEnd"/>
    </w:p>
    <w:p w14:paraId="70DF6376" w14:textId="77777777" w:rsidR="003D169D" w:rsidRDefault="00BB303E" w:rsidP="008F7C94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s</w:t>
      </w:r>
      <w:r w:rsidRPr="00BB303E">
        <w:rPr>
          <w:sz w:val="24"/>
          <w:szCs w:val="24"/>
        </w:rPr>
        <w:t>c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nario</w:t>
      </w:r>
      <w:r>
        <w:rPr>
          <w:sz w:val="24"/>
          <w:szCs w:val="24"/>
        </w:rPr>
        <w:t>_</w:t>
      </w:r>
      <w:r w:rsidRPr="00BB303E">
        <w:rPr>
          <w:sz w:val="24"/>
          <w:szCs w:val="24"/>
        </w:rPr>
        <w:t>op</w:t>
      </w:r>
      <w:r>
        <w:rPr>
          <w:sz w:val="24"/>
          <w:szCs w:val="24"/>
        </w:rPr>
        <w:t>e</w:t>
      </w:r>
      <w:r w:rsidRPr="00BB303E">
        <w:rPr>
          <w:sz w:val="24"/>
          <w:szCs w:val="24"/>
        </w:rPr>
        <w:t>rationel</w:t>
      </w:r>
      <w:proofErr w:type="spellEnd"/>
      <w:r>
        <w:rPr>
          <w:sz w:val="24"/>
          <w:szCs w:val="24"/>
        </w:rPr>
        <w:t>}</w:t>
      </w:r>
    </w:p>
    <w:p w14:paraId="50EB9000" w14:textId="6A1870A2" w:rsidR="00474C31" w:rsidRPr="008F7C94" w:rsidRDefault="003D169D" w:rsidP="003D169D">
      <w:pPr>
        <w:pStyle w:val="Lgende"/>
        <w:rPr>
          <w:sz w:val="24"/>
          <w:szCs w:val="24"/>
        </w:rPr>
      </w:pPr>
      <w:bookmarkStart w:id="9" w:name="_Toc73618091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24</w:t>
      </w:r>
      <w:r w:rsidR="00410A9A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s</w:t>
      </w:r>
      <w:r w:rsidRPr="00F769C7">
        <w:t>cénario opérationnel</w:t>
      </w:r>
      <w:bookmarkEnd w:id="9"/>
      <w:r w:rsidR="00BB303E">
        <w:rPr>
          <w:sz w:val="24"/>
          <w:szCs w:val="24"/>
        </w:rPr>
        <w:br w:type="page"/>
      </w:r>
    </w:p>
    <w:p w14:paraId="49984348" w14:textId="1A186FA8" w:rsidR="00474C31" w:rsidRDefault="00474C31" w:rsidP="00474C31">
      <w:pPr>
        <w:pStyle w:val="Titre3"/>
      </w:pPr>
      <w:bookmarkStart w:id="10" w:name="_Toc73618085"/>
      <w:r w:rsidRPr="003D6FA1">
        <w:lastRenderedPageBreak/>
        <w:t xml:space="preserve">Liste des </w:t>
      </w:r>
      <w:r>
        <w:t>modes opératoires</w:t>
      </w:r>
      <w:bookmarkEnd w:id="10"/>
    </w:p>
    <w:p w14:paraId="7159FC6B" w14:textId="1A33939E" w:rsidR="00474C31" w:rsidRDefault="00474C31" w:rsidP="00474C31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mode_operatoire</w:t>
      </w:r>
      <w:proofErr w:type="spellEnd"/>
      <w:r>
        <w:rPr>
          <w:sz w:val="24"/>
          <w:szCs w:val="24"/>
        </w:rPr>
        <w:t>}</w:t>
      </w:r>
    </w:p>
    <w:p w14:paraId="39399986" w14:textId="386058BC" w:rsidR="001B5DEC" w:rsidRDefault="003D169D" w:rsidP="003D169D">
      <w:pPr>
        <w:pStyle w:val="Lgende"/>
        <w:rPr>
          <w:b/>
          <w:bCs/>
          <w:sz w:val="40"/>
          <w:szCs w:val="40"/>
        </w:rPr>
      </w:pPr>
      <w:bookmarkStart w:id="11" w:name="_Toc73618092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25</w:t>
      </w:r>
      <w:r w:rsidR="00410A9A">
        <w:rPr>
          <w:noProof/>
        </w:rPr>
        <w:fldChar w:fldCharType="end"/>
      </w:r>
      <w:r>
        <w:t xml:space="preserve"> : Détail</w:t>
      </w:r>
      <w:r w:rsidR="00C17B79">
        <w:t>s</w:t>
      </w:r>
      <w:r>
        <w:t xml:space="preserve"> des m</w:t>
      </w:r>
      <w:r w:rsidRPr="0041400F">
        <w:t>ode</w:t>
      </w:r>
      <w:r>
        <w:t>s</w:t>
      </w:r>
      <w:r w:rsidRPr="0041400F">
        <w:t xml:space="preserve"> opératoire</w:t>
      </w:r>
      <w:r>
        <w:t>s</w:t>
      </w:r>
      <w:bookmarkEnd w:id="11"/>
      <w:r w:rsidR="00474C31">
        <w:rPr>
          <w:b/>
          <w:bCs/>
          <w:sz w:val="40"/>
          <w:szCs w:val="40"/>
        </w:rPr>
        <w:br w:type="page"/>
      </w:r>
    </w:p>
    <w:p w14:paraId="62E65BCA" w14:textId="77777777" w:rsidR="001B5DEC" w:rsidRDefault="001B5DEC" w:rsidP="001B5DEC">
      <w:pPr>
        <w:pStyle w:val="Titre2"/>
      </w:pPr>
      <w:bookmarkStart w:id="12" w:name="_Toc71625975"/>
      <w:bookmarkStart w:id="13" w:name="_Toc71626271"/>
      <w:bookmarkStart w:id="14" w:name="_Toc73618086"/>
      <w:r w:rsidRPr="00320D94">
        <w:lastRenderedPageBreak/>
        <w:t xml:space="preserve">Activité 4.b </w:t>
      </w:r>
      <w:r w:rsidR="006022CF">
        <w:t xml:space="preserve">- </w:t>
      </w:r>
      <w:r w:rsidRPr="00320D94">
        <w:t>Évaluer la vraisemblance des scénarios opérationnels</w:t>
      </w:r>
      <w:bookmarkEnd w:id="12"/>
      <w:bookmarkEnd w:id="13"/>
      <w:bookmarkEnd w:id="14"/>
    </w:p>
    <w:p w14:paraId="3A5C3EEE" w14:textId="77777777" w:rsidR="001B5DEC" w:rsidRDefault="001B5DEC" w:rsidP="001B5DEC">
      <w:pPr>
        <w:jc w:val="center"/>
        <w:rPr>
          <w:sz w:val="32"/>
          <w:szCs w:val="32"/>
        </w:rPr>
      </w:pPr>
    </w:p>
    <w:p w14:paraId="7FE71589" w14:textId="14952422" w:rsidR="001B5DEC" w:rsidRDefault="00C17B79" w:rsidP="006022CF">
      <w:pPr>
        <w:pStyle w:val="Titre3"/>
      </w:pPr>
      <w:bookmarkStart w:id="15" w:name="_Toc73618087"/>
      <w:r>
        <w:t>Liste des échelles</w:t>
      </w:r>
      <w:bookmarkEnd w:id="15"/>
    </w:p>
    <w:p w14:paraId="5F322A3E" w14:textId="1CECA82B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${da_echelle</w:t>
      </w:r>
      <w:r w:rsidR="00741666">
        <w:rPr>
          <w:sz w:val="24"/>
          <w:szCs w:val="24"/>
        </w:rPr>
        <w:t>1</w:t>
      </w:r>
      <w:r>
        <w:rPr>
          <w:sz w:val="24"/>
          <w:szCs w:val="24"/>
        </w:rPr>
        <w:t>}</w:t>
      </w:r>
    </w:p>
    <w:p w14:paraId="228B87EF" w14:textId="5BBDB949" w:rsidR="001B5DEC" w:rsidRDefault="003D169D" w:rsidP="003D169D">
      <w:pPr>
        <w:pStyle w:val="Lgende"/>
        <w:rPr>
          <w:sz w:val="24"/>
          <w:szCs w:val="24"/>
        </w:rPr>
      </w:pPr>
      <w:bookmarkStart w:id="16" w:name="_Toc73618093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 w:rsidR="00C17B79">
        <w:rPr>
          <w:noProof/>
        </w:rPr>
        <w:t>26</w:t>
      </w:r>
      <w:r w:rsidR="00410A9A">
        <w:rPr>
          <w:noProof/>
        </w:rPr>
        <w:fldChar w:fldCharType="end"/>
      </w:r>
      <w:r>
        <w:t xml:space="preserve"> : </w:t>
      </w:r>
      <w:r w:rsidRPr="00383571">
        <w:t>Tableau des échelles de gravité</w:t>
      </w:r>
      <w:bookmarkEnd w:id="16"/>
    </w:p>
    <w:p w14:paraId="5DEA9584" w14:textId="77777777" w:rsidR="001B5DEC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76E3EA" w14:textId="4B75D0C5" w:rsidR="001B5DEC" w:rsidRDefault="00C17B79" w:rsidP="006022CF">
      <w:pPr>
        <w:pStyle w:val="Titre3"/>
      </w:pPr>
      <w:bookmarkStart w:id="17" w:name="_Toc73618088"/>
      <w:r w:rsidRPr="00C17B79">
        <w:lastRenderedPageBreak/>
        <w:t>Niveaux des échelles de vraisemblance</w:t>
      </w:r>
      <w:bookmarkEnd w:id="17"/>
    </w:p>
    <w:p w14:paraId="1AC11B44" w14:textId="4EB33D0D" w:rsidR="00443228" w:rsidRDefault="001B5DEC" w:rsidP="001B5DEC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u_scenario_operationnel</w:t>
      </w:r>
      <w:proofErr w:type="spellEnd"/>
      <w:r>
        <w:rPr>
          <w:sz w:val="24"/>
          <w:szCs w:val="24"/>
        </w:rPr>
        <w:t>}</w:t>
      </w:r>
    </w:p>
    <w:p w14:paraId="4D39F736" w14:textId="79AA6FFD" w:rsidR="00443228" w:rsidRDefault="00C17B79" w:rsidP="00C17B79">
      <w:pPr>
        <w:pStyle w:val="Lgende"/>
        <w:rPr>
          <w:sz w:val="24"/>
          <w:szCs w:val="24"/>
        </w:rPr>
      </w:pPr>
      <w:bookmarkStart w:id="18" w:name="_Toc73618094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>
        <w:rPr>
          <w:noProof/>
        </w:rPr>
        <w:t>27</w:t>
      </w:r>
      <w:r w:rsidR="00410A9A">
        <w:rPr>
          <w:noProof/>
        </w:rPr>
        <w:fldChar w:fldCharType="end"/>
      </w:r>
      <w:r>
        <w:t xml:space="preserve"> : Détails des n</w:t>
      </w:r>
      <w:r w:rsidRPr="009734A0">
        <w:t>iveaux des échelles de vraisemblance</w:t>
      </w:r>
      <w:bookmarkEnd w:id="18"/>
      <w:r w:rsidR="00443228">
        <w:rPr>
          <w:sz w:val="24"/>
          <w:szCs w:val="24"/>
        </w:rPr>
        <w:br w:type="page"/>
      </w:r>
    </w:p>
    <w:p w14:paraId="43CDA424" w14:textId="77777777" w:rsidR="00443228" w:rsidRDefault="00443228" w:rsidP="00443228">
      <w:pPr>
        <w:pStyle w:val="Titre3"/>
      </w:pPr>
      <w:bookmarkStart w:id="19" w:name="_Toc73618089"/>
      <w:r w:rsidRPr="00320D94">
        <w:lastRenderedPageBreak/>
        <w:t>Évaluer la vraisemblance des scénarios opérationnels</w:t>
      </w:r>
      <w:bookmarkEnd w:id="19"/>
    </w:p>
    <w:p w14:paraId="0E666BE0" w14:textId="65D8CCF5" w:rsidR="00443228" w:rsidRDefault="00443228" w:rsidP="00443228">
      <w:pPr>
        <w:rPr>
          <w:sz w:val="24"/>
          <w:szCs w:val="24"/>
        </w:rPr>
      </w:pPr>
      <w:r>
        <w:rPr>
          <w:sz w:val="24"/>
          <w:szCs w:val="24"/>
        </w:rPr>
        <w:t>${</w:t>
      </w:r>
      <w:proofErr w:type="spellStart"/>
      <w:r>
        <w:rPr>
          <w:sz w:val="24"/>
          <w:szCs w:val="24"/>
        </w:rPr>
        <w:t>eval_vrai</w:t>
      </w:r>
      <w:proofErr w:type="spellEnd"/>
      <w:r>
        <w:rPr>
          <w:sz w:val="24"/>
          <w:szCs w:val="24"/>
        </w:rPr>
        <w:t>}</w:t>
      </w:r>
    </w:p>
    <w:p w14:paraId="493BB815" w14:textId="0479BCA1" w:rsidR="00C17B79" w:rsidRDefault="00C17B79" w:rsidP="00C17B79">
      <w:pPr>
        <w:pStyle w:val="Lgende"/>
        <w:rPr>
          <w:sz w:val="24"/>
          <w:szCs w:val="24"/>
        </w:rPr>
      </w:pPr>
      <w:bookmarkStart w:id="20" w:name="_Toc73618095"/>
      <w:r>
        <w:t xml:space="preserve">Tableau </w:t>
      </w:r>
      <w:r w:rsidR="00410A9A">
        <w:fldChar w:fldCharType="begin"/>
      </w:r>
      <w:r w:rsidR="00410A9A">
        <w:instrText xml:space="preserve"> SEQ Tableau \* ARABIC </w:instrText>
      </w:r>
      <w:r w:rsidR="00410A9A">
        <w:fldChar w:fldCharType="separate"/>
      </w:r>
      <w:r>
        <w:rPr>
          <w:noProof/>
        </w:rPr>
        <w:t>28</w:t>
      </w:r>
      <w:r w:rsidR="00410A9A">
        <w:rPr>
          <w:noProof/>
        </w:rPr>
        <w:fldChar w:fldCharType="end"/>
      </w:r>
      <w:r>
        <w:t xml:space="preserve"> : </w:t>
      </w:r>
      <w:r w:rsidRPr="00112EB4">
        <w:t>Évaluation de la vraisemblance</w:t>
      </w:r>
      <w:bookmarkEnd w:id="20"/>
    </w:p>
    <w:p w14:paraId="44CEDAF8" w14:textId="77777777" w:rsidR="001B5DEC" w:rsidRDefault="001B5DEC" w:rsidP="001B5DEC">
      <w:pPr>
        <w:rPr>
          <w:sz w:val="24"/>
          <w:szCs w:val="24"/>
        </w:rPr>
      </w:pPr>
    </w:p>
    <w:p w14:paraId="7D3FBC64" w14:textId="4A239F3B" w:rsidR="001B5DEC" w:rsidRPr="005B5A53" w:rsidRDefault="001B5DEC" w:rsidP="001B5DEC">
      <w:pPr>
        <w:rPr>
          <w:sz w:val="24"/>
          <w:szCs w:val="24"/>
        </w:rPr>
      </w:pPr>
    </w:p>
    <w:sectPr w:rsidR="001B5DEC" w:rsidRPr="005B5A53" w:rsidSect="00646345">
      <w:headerReference w:type="default" r:id="rId10"/>
      <w:pgSz w:w="16838" w:h="11906" w:orient="landscape"/>
      <w:pgMar w:top="1418" w:right="1559" w:bottom="1418" w:left="1418" w:header="147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C806A" w14:textId="77777777" w:rsidR="00410A9A" w:rsidRDefault="00410A9A" w:rsidP="005E0813">
      <w:pPr>
        <w:spacing w:after="0" w:line="240" w:lineRule="auto"/>
      </w:pPr>
      <w:r>
        <w:separator/>
      </w:r>
    </w:p>
  </w:endnote>
  <w:endnote w:type="continuationSeparator" w:id="0">
    <w:p w14:paraId="41963FB3" w14:textId="77777777" w:rsidR="00410A9A" w:rsidRDefault="00410A9A" w:rsidP="005E0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93" w:type="dxa"/>
      <w:jc w:val="center"/>
      <w:tblLook w:val="04A0" w:firstRow="1" w:lastRow="0" w:firstColumn="1" w:lastColumn="0" w:noHBand="0" w:noVBand="1"/>
    </w:tblPr>
    <w:tblGrid>
      <w:gridCol w:w="1886"/>
      <w:gridCol w:w="3354"/>
      <w:gridCol w:w="3832"/>
      <w:gridCol w:w="1221"/>
    </w:tblGrid>
    <w:tr w:rsidR="00657E01" w14:paraId="1124FCCF" w14:textId="77777777" w:rsidTr="00767A77">
      <w:trPr>
        <w:trHeight w:val="336"/>
        <w:jc w:val="center"/>
      </w:trPr>
      <w:tc>
        <w:tcPr>
          <w:tcW w:w="1886" w:type="dxa"/>
          <w:vMerge w:val="restart"/>
        </w:tcPr>
        <w:p w14:paraId="57F1939A" w14:textId="77777777" w:rsidR="00657E01" w:rsidRPr="0029090D" w:rsidRDefault="00657E01" w:rsidP="00173390">
          <w:pPr>
            <w:pStyle w:val="Pieddepage"/>
            <w:jc w:val="center"/>
            <w:rPr>
              <w:sz w:val="6"/>
              <w:szCs w:val="6"/>
            </w:rPr>
          </w:pPr>
        </w:p>
        <w:p w14:paraId="69B86A96" w14:textId="77777777" w:rsidR="00657E01" w:rsidRDefault="00657E01" w:rsidP="00173390">
          <w:pPr>
            <w:pStyle w:val="Pieddepage"/>
            <w:jc w:val="center"/>
          </w:pPr>
          <w:r>
            <w:t>CYB RM</w:t>
          </w:r>
        </w:p>
      </w:tc>
      <w:tc>
        <w:tcPr>
          <w:tcW w:w="3354" w:type="dxa"/>
        </w:tcPr>
        <w:p w14:paraId="62DDEF0E" w14:textId="77777777" w:rsidR="00657E01" w:rsidRDefault="00657E01" w:rsidP="00767A77">
          <w:pPr>
            <w:pStyle w:val="Pieddepage"/>
            <w:jc w:val="center"/>
          </w:pPr>
          <w:r w:rsidRPr="00767A77">
            <w:t>Référence du document</w:t>
          </w:r>
        </w:p>
      </w:tc>
      <w:tc>
        <w:tcPr>
          <w:tcW w:w="3832" w:type="dxa"/>
        </w:tcPr>
        <w:p w14:paraId="7728E1DF" w14:textId="3455C550" w:rsidR="00657E01" w:rsidRDefault="00657E01" w:rsidP="00767A77">
          <w:pPr>
            <w:pStyle w:val="Pieddepage"/>
            <w:tabs>
              <w:tab w:val="clear" w:pos="4536"/>
              <w:tab w:val="clear" w:pos="9072"/>
              <w:tab w:val="right" w:pos="3612"/>
            </w:tabs>
            <w:jc w:val="center"/>
          </w:pPr>
          <w:r>
            <w:t>Version</w:t>
          </w:r>
        </w:p>
      </w:tc>
      <w:tc>
        <w:tcPr>
          <w:tcW w:w="1221" w:type="dxa"/>
          <w:vMerge w:val="restart"/>
          <w:tcBorders>
            <w:top w:val="nil"/>
            <w:bottom w:val="nil"/>
            <w:right w:val="nil"/>
          </w:tcBorders>
        </w:tcPr>
        <w:p w14:paraId="766E1687" w14:textId="77777777" w:rsidR="00657E01" w:rsidRDefault="00657E01" w:rsidP="00173390">
          <w:pPr>
            <w:pStyle w:val="Pieddepage"/>
            <w:jc w:val="right"/>
          </w:pPr>
        </w:p>
        <w:p w14:paraId="7863363F" w14:textId="77777777" w:rsidR="00657E01" w:rsidRDefault="00657E01" w:rsidP="00173390">
          <w:pPr>
            <w:pStyle w:val="Pieddepag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/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 w:rsidR="00657E01" w14:paraId="118AE380" w14:textId="77777777" w:rsidTr="00767A77">
      <w:trPr>
        <w:trHeight w:val="359"/>
        <w:jc w:val="center"/>
      </w:trPr>
      <w:tc>
        <w:tcPr>
          <w:tcW w:w="1886" w:type="dxa"/>
          <w:vMerge/>
        </w:tcPr>
        <w:p w14:paraId="530356A8" w14:textId="77777777" w:rsidR="00657E01" w:rsidRDefault="00657E01" w:rsidP="00173390">
          <w:pPr>
            <w:pStyle w:val="Pieddepage"/>
          </w:pPr>
        </w:p>
      </w:tc>
      <w:tc>
        <w:tcPr>
          <w:tcW w:w="3354" w:type="dxa"/>
        </w:tcPr>
        <w:sdt>
          <w:sdtPr>
            <w:alias w:val="Mots clés "/>
            <w:tag w:val=""/>
            <w:id w:val="-1351418716"/>
            <w:placeholder>
              <w:docPart w:val="A86BADB3FFA64418B030DB80F93F3ADC"/>
            </w:placeholder>
            <w:showingPlcHdr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14:paraId="4220537B" w14:textId="36E080DE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[Mots clés ]</w:t>
              </w:r>
            </w:p>
          </w:sdtContent>
        </w:sdt>
      </w:tc>
      <w:tc>
        <w:tcPr>
          <w:tcW w:w="3832" w:type="dxa"/>
        </w:tcPr>
        <w:sdt>
          <w:sdtPr>
            <w:alias w:val="État "/>
            <w:tag w:val=""/>
            <w:id w:val="-172881361"/>
            <w:placeholder>
              <w:docPart w:val="CE97ADC3C2F6482EAE5AFB754BB395FA"/>
            </w:placeholder>
            <w:showingPlcHdr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6D2F7776" w14:textId="08A24394" w:rsidR="00657E01" w:rsidRDefault="00767A77" w:rsidP="00767A77">
              <w:pPr>
                <w:pStyle w:val="Pieddepage"/>
                <w:jc w:val="center"/>
              </w:pPr>
              <w:r w:rsidRPr="00767A77">
                <w:rPr>
                  <w:rStyle w:val="Textedelespacerserv"/>
                  <w:color w:val="000000" w:themeColor="text1"/>
                </w:rPr>
                <w:t>[État ]</w:t>
              </w:r>
            </w:p>
          </w:sdtContent>
        </w:sdt>
      </w:tc>
      <w:tc>
        <w:tcPr>
          <w:tcW w:w="1221" w:type="dxa"/>
          <w:vMerge/>
          <w:tcBorders>
            <w:top w:val="nil"/>
            <w:bottom w:val="nil"/>
            <w:right w:val="nil"/>
          </w:tcBorders>
        </w:tcPr>
        <w:p w14:paraId="5106EBA4" w14:textId="77777777" w:rsidR="00657E01" w:rsidRDefault="00657E01" w:rsidP="00173390">
          <w:pPr>
            <w:pStyle w:val="Pieddepage"/>
            <w:jc w:val="right"/>
          </w:pPr>
        </w:p>
      </w:tc>
    </w:tr>
  </w:tbl>
  <w:p w14:paraId="18464EB7" w14:textId="77777777" w:rsidR="00657E01" w:rsidRPr="00275CFA" w:rsidRDefault="00657E01" w:rsidP="00275CFA">
    <w:pPr>
      <w:rPr>
        <w:sz w:val="2"/>
        <w:szCs w:val="2"/>
      </w:rPr>
    </w:pP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5648" behindDoc="0" locked="0" layoutInCell="1" allowOverlap="1" wp14:anchorId="0F475CB5" wp14:editId="3FBC473F">
          <wp:simplePos x="0" y="0"/>
          <wp:positionH relativeFrom="column">
            <wp:posOffset>-539762</wp:posOffset>
          </wp:positionH>
          <wp:positionV relativeFrom="paragraph">
            <wp:posOffset>-228888</wp:posOffset>
          </wp:positionV>
          <wp:extent cx="350520" cy="365760"/>
          <wp:effectExtent l="0" t="0" r="0" b="0"/>
          <wp:wrapSquare wrapText="bothSides"/>
          <wp:docPr id="3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50520" cy="36576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C467235" w14:textId="77777777" w:rsidR="00657E01" w:rsidRDefault="00657E01" w:rsidP="00275CFA"/>
  <w:p w14:paraId="15985025" w14:textId="77777777" w:rsidR="00657E01" w:rsidRDefault="00657E01" w:rsidP="001733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A242" w14:textId="77777777" w:rsidR="00410A9A" w:rsidRDefault="00410A9A" w:rsidP="005E0813">
      <w:pPr>
        <w:spacing w:after="0" w:line="240" w:lineRule="auto"/>
      </w:pPr>
      <w:r>
        <w:separator/>
      </w:r>
    </w:p>
  </w:footnote>
  <w:footnote w:type="continuationSeparator" w:id="0">
    <w:p w14:paraId="2A5DBC54" w14:textId="77777777" w:rsidR="00410A9A" w:rsidRDefault="00410A9A" w:rsidP="005E0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7BEE8" w14:textId="77777777" w:rsidR="00CB4AEF" w:rsidRDefault="009C3BB0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AF093C9" wp14:editId="5A627822">
              <wp:simplePos x="0" y="0"/>
              <wp:positionH relativeFrom="margin">
                <wp:align>right</wp:align>
              </wp:positionH>
              <wp:positionV relativeFrom="page">
                <wp:posOffset>402590</wp:posOffset>
              </wp:positionV>
              <wp:extent cx="5464175" cy="434975"/>
              <wp:effectExtent l="0" t="0" r="0" b="3175"/>
              <wp:wrapSquare wrapText="bothSides"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64175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re "/>
                            <w:tag w:val=""/>
                            <w:id w:val="-629852871"/>
                            <w:placeholder>
                              <w:docPart w:val="804B85FDDC6C4C01891783717EB9B170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2E81E99" w14:textId="04E87E65" w:rsidR="00CB4AEF" w:rsidRPr="00767A77" w:rsidRDefault="003A7BCA" w:rsidP="003A7BCA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767A77">
                                <w:rPr>
                                  <w:rStyle w:val="Textedelespacerserv"/>
                                  <w:color w:val="FFFFFF" w:themeColor="background1"/>
                                  <w:sz w:val="28"/>
                                  <w:szCs w:val="28"/>
                                </w:rPr>
                                <w:t>[Titre 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093C9" id="Rectangle 15" o:spid="_x0000_s1026" style="position:absolute;left:0;text-align:left;margin-left:379.05pt;margin-top:31.7pt;width:430.25pt;height:34.25pt;z-index:-251653120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28"/>
                        <w:szCs w:val="28"/>
                      </w:rPr>
                      <w:alias w:val="Titre "/>
                      <w:tag w:val=""/>
                      <w:id w:val="-629852871"/>
                      <w:placeholder>
                        <w:docPart w:val="804B85FDDC6C4C01891783717EB9B170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2E81E99" w14:textId="04E87E65" w:rsidR="00CB4AEF" w:rsidRPr="00767A77" w:rsidRDefault="003A7BCA" w:rsidP="003A7BCA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767A77">
                          <w:rPr>
                            <w:rStyle w:val="Textedelespacerserv"/>
                            <w:color w:val="FFFFFF" w:themeColor="background1"/>
                            <w:sz w:val="28"/>
                            <w:szCs w:val="28"/>
                          </w:rPr>
                          <w:t>[Titre 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="00CC5920" w:rsidRPr="006E5B5C">
      <w:rPr>
        <w:noProof/>
        <w:color w:val="1F3864" w:themeColor="accent1" w:themeShade="80"/>
      </w:rPr>
      <w:drawing>
        <wp:anchor distT="0" distB="0" distL="114300" distR="114300" simplePos="0" relativeHeight="251670528" behindDoc="0" locked="0" layoutInCell="1" allowOverlap="1" wp14:anchorId="0EA7A2B2" wp14:editId="5019412F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2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E8521" w14:textId="77777777" w:rsidR="00506868" w:rsidRDefault="00506868" w:rsidP="00173390">
    <w:pPr>
      <w:pStyle w:val="En-tte"/>
      <w:ind w:left="1418"/>
    </w:pPr>
    <w:r>
      <w:rPr>
        <w:noProof/>
      </w:rPr>
      <mc:AlternateContent>
        <mc:Choice Requires="wps">
          <w:drawing>
            <wp:anchor distT="0" distB="0" distL="118745" distR="118745" simplePos="0" relativeHeight="251672576" behindDoc="1" locked="0" layoutInCell="1" allowOverlap="0" wp14:anchorId="73E67C97" wp14:editId="5E2666A9">
              <wp:simplePos x="0" y="0"/>
              <wp:positionH relativeFrom="margin">
                <wp:posOffset>233045</wp:posOffset>
              </wp:positionH>
              <wp:positionV relativeFrom="page">
                <wp:posOffset>400050</wp:posOffset>
              </wp:positionV>
              <wp:extent cx="8667750" cy="434975"/>
              <wp:effectExtent l="0" t="0" r="0" b="3175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667750" cy="4349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210714708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852075F" w14:textId="77777777" w:rsidR="00506868" w:rsidRDefault="00506868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E67C97" id="Rectangle 1" o:spid="_x0000_s1027" style="position:absolute;left:0;text-align:left;margin-left:18.35pt;margin-top:31.5pt;width:682.5pt;height:34.25pt;z-index:-251643904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2107147081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852075F" w14:textId="77777777" w:rsidR="00506868" w:rsidRDefault="00506868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 w:rsidRPr="006E5B5C">
      <w:rPr>
        <w:noProof/>
        <w:color w:val="1F3864" w:themeColor="accent1" w:themeShade="80"/>
      </w:rPr>
      <w:drawing>
        <wp:anchor distT="0" distB="0" distL="114300" distR="114300" simplePos="0" relativeHeight="251673600" behindDoc="0" locked="0" layoutInCell="1" allowOverlap="1" wp14:anchorId="6DC8F170" wp14:editId="50E336B8">
          <wp:simplePos x="0" y="0"/>
          <wp:positionH relativeFrom="column">
            <wp:posOffset>-395605</wp:posOffset>
          </wp:positionH>
          <wp:positionV relativeFrom="paragraph">
            <wp:posOffset>-652780</wp:posOffset>
          </wp:positionV>
          <wp:extent cx="395605" cy="471805"/>
          <wp:effectExtent l="0" t="0" r="4445" b="4445"/>
          <wp:wrapSquare wrapText="bothSides"/>
          <wp:docPr id="4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78214"/>
                  <a:stretch>
                    <a:fillRect/>
                  </a:stretch>
                </pic:blipFill>
                <pic:spPr>
                  <a:xfrm>
                    <a:off x="0" y="0"/>
                    <a:ext cx="395605" cy="47180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355"/>
    <w:multiLevelType w:val="hybridMultilevel"/>
    <w:tmpl w:val="EF6E146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3436C"/>
    <w:multiLevelType w:val="hybridMultilevel"/>
    <w:tmpl w:val="AC92E5AA"/>
    <w:lvl w:ilvl="0" w:tplc="86F8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591"/>
    <w:multiLevelType w:val="hybridMultilevel"/>
    <w:tmpl w:val="0688ED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64A5F"/>
    <w:multiLevelType w:val="hybridMultilevel"/>
    <w:tmpl w:val="9154C100"/>
    <w:lvl w:ilvl="0" w:tplc="0D6C2A9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54FBF"/>
    <w:multiLevelType w:val="hybridMultilevel"/>
    <w:tmpl w:val="3782BE8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587B4E"/>
    <w:multiLevelType w:val="multilevel"/>
    <w:tmpl w:val="3E88722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1287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0AE4C3B"/>
    <w:multiLevelType w:val="multilevel"/>
    <w:tmpl w:val="BAB64A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12"/>
  </w:num>
  <w:num w:numId="10">
    <w:abstractNumId w:val="14"/>
  </w:num>
  <w:num w:numId="11">
    <w:abstractNumId w:val="15"/>
  </w:num>
  <w:num w:numId="12">
    <w:abstractNumId w:val="9"/>
  </w:num>
  <w:num w:numId="13">
    <w:abstractNumId w:val="13"/>
  </w:num>
  <w:num w:numId="14">
    <w:abstractNumId w:val="5"/>
  </w:num>
  <w:num w:numId="15">
    <w:abstractNumId w:val="4"/>
  </w:num>
  <w:num w:numId="16">
    <w:abstractNumId w:val="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A"/>
    <w:rsid w:val="00005015"/>
    <w:rsid w:val="000403BB"/>
    <w:rsid w:val="000A58D3"/>
    <w:rsid w:val="000B398C"/>
    <w:rsid w:val="000D30AD"/>
    <w:rsid w:val="000F7EA9"/>
    <w:rsid w:val="00112DE4"/>
    <w:rsid w:val="001308F2"/>
    <w:rsid w:val="00143498"/>
    <w:rsid w:val="0015032A"/>
    <w:rsid w:val="00162FC5"/>
    <w:rsid w:val="00173390"/>
    <w:rsid w:val="0017485F"/>
    <w:rsid w:val="00182103"/>
    <w:rsid w:val="001860B5"/>
    <w:rsid w:val="00190371"/>
    <w:rsid w:val="001A183B"/>
    <w:rsid w:val="001B5DEC"/>
    <w:rsid w:val="001C4E7C"/>
    <w:rsid w:val="00227797"/>
    <w:rsid w:val="002415BD"/>
    <w:rsid w:val="00264D5C"/>
    <w:rsid w:val="00272CA3"/>
    <w:rsid w:val="00275CFA"/>
    <w:rsid w:val="0029467D"/>
    <w:rsid w:val="00294D8A"/>
    <w:rsid w:val="002C20E3"/>
    <w:rsid w:val="002F5949"/>
    <w:rsid w:val="00336105"/>
    <w:rsid w:val="00340252"/>
    <w:rsid w:val="00357E39"/>
    <w:rsid w:val="00375862"/>
    <w:rsid w:val="003A5B71"/>
    <w:rsid w:val="003A7BCA"/>
    <w:rsid w:val="003B6F90"/>
    <w:rsid w:val="003D169D"/>
    <w:rsid w:val="003D6771"/>
    <w:rsid w:val="003F463A"/>
    <w:rsid w:val="00410A9A"/>
    <w:rsid w:val="00443228"/>
    <w:rsid w:val="00445DE1"/>
    <w:rsid w:val="00474C31"/>
    <w:rsid w:val="00475B37"/>
    <w:rsid w:val="00480EAA"/>
    <w:rsid w:val="004941F2"/>
    <w:rsid w:val="004A6654"/>
    <w:rsid w:val="004C67C2"/>
    <w:rsid w:val="004D6DFA"/>
    <w:rsid w:val="00506868"/>
    <w:rsid w:val="00542550"/>
    <w:rsid w:val="005865ED"/>
    <w:rsid w:val="00596156"/>
    <w:rsid w:val="005A2599"/>
    <w:rsid w:val="005C5A10"/>
    <w:rsid w:val="005E0813"/>
    <w:rsid w:val="006022CF"/>
    <w:rsid w:val="006453F3"/>
    <w:rsid w:val="00646345"/>
    <w:rsid w:val="00657E01"/>
    <w:rsid w:val="00680F4F"/>
    <w:rsid w:val="006B4104"/>
    <w:rsid w:val="006C2417"/>
    <w:rsid w:val="007325CA"/>
    <w:rsid w:val="00733E49"/>
    <w:rsid w:val="00733FBC"/>
    <w:rsid w:val="00741666"/>
    <w:rsid w:val="0075445A"/>
    <w:rsid w:val="007632FF"/>
    <w:rsid w:val="00767A77"/>
    <w:rsid w:val="00777576"/>
    <w:rsid w:val="0078252C"/>
    <w:rsid w:val="007A7746"/>
    <w:rsid w:val="007B32AF"/>
    <w:rsid w:val="007E4BE8"/>
    <w:rsid w:val="007F3D9D"/>
    <w:rsid w:val="007F41B9"/>
    <w:rsid w:val="007F73F0"/>
    <w:rsid w:val="00805EDB"/>
    <w:rsid w:val="008128DA"/>
    <w:rsid w:val="00824BD9"/>
    <w:rsid w:val="00844CC4"/>
    <w:rsid w:val="00852015"/>
    <w:rsid w:val="00866A7C"/>
    <w:rsid w:val="0087568A"/>
    <w:rsid w:val="00882998"/>
    <w:rsid w:val="008C724C"/>
    <w:rsid w:val="008E4276"/>
    <w:rsid w:val="008F7C94"/>
    <w:rsid w:val="00901286"/>
    <w:rsid w:val="009152D4"/>
    <w:rsid w:val="00917865"/>
    <w:rsid w:val="00936241"/>
    <w:rsid w:val="009779FB"/>
    <w:rsid w:val="00987908"/>
    <w:rsid w:val="009C3BB0"/>
    <w:rsid w:val="009C3BF9"/>
    <w:rsid w:val="009D2678"/>
    <w:rsid w:val="009D67C4"/>
    <w:rsid w:val="00A375B6"/>
    <w:rsid w:val="00A60EA4"/>
    <w:rsid w:val="00A711BD"/>
    <w:rsid w:val="00A8662B"/>
    <w:rsid w:val="00A93858"/>
    <w:rsid w:val="00AA39A0"/>
    <w:rsid w:val="00AB6C77"/>
    <w:rsid w:val="00AE5FEA"/>
    <w:rsid w:val="00B00A45"/>
    <w:rsid w:val="00B641B4"/>
    <w:rsid w:val="00B961DF"/>
    <w:rsid w:val="00BA70F4"/>
    <w:rsid w:val="00BB303E"/>
    <w:rsid w:val="00BD72F5"/>
    <w:rsid w:val="00BE0D45"/>
    <w:rsid w:val="00C13603"/>
    <w:rsid w:val="00C17B79"/>
    <w:rsid w:val="00C66F1B"/>
    <w:rsid w:val="00C841F6"/>
    <w:rsid w:val="00C935BC"/>
    <w:rsid w:val="00CA3A1C"/>
    <w:rsid w:val="00CA648F"/>
    <w:rsid w:val="00CB21A1"/>
    <w:rsid w:val="00CB4AEF"/>
    <w:rsid w:val="00CC48EC"/>
    <w:rsid w:val="00CC5920"/>
    <w:rsid w:val="00D14D7C"/>
    <w:rsid w:val="00D211A7"/>
    <w:rsid w:val="00D551F1"/>
    <w:rsid w:val="00D5783E"/>
    <w:rsid w:val="00D66872"/>
    <w:rsid w:val="00DA372C"/>
    <w:rsid w:val="00DA3904"/>
    <w:rsid w:val="00E342FC"/>
    <w:rsid w:val="00E43299"/>
    <w:rsid w:val="00E5663A"/>
    <w:rsid w:val="00E56B1F"/>
    <w:rsid w:val="00E714EC"/>
    <w:rsid w:val="00E8528D"/>
    <w:rsid w:val="00EA3A3C"/>
    <w:rsid w:val="00EC4FD5"/>
    <w:rsid w:val="00ED48EA"/>
    <w:rsid w:val="00EE79B8"/>
    <w:rsid w:val="00F05FB4"/>
    <w:rsid w:val="00F22736"/>
    <w:rsid w:val="00F24197"/>
    <w:rsid w:val="00F73963"/>
    <w:rsid w:val="00FB1490"/>
    <w:rsid w:val="00FD048D"/>
    <w:rsid w:val="00FD29AF"/>
    <w:rsid w:val="00F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7953B"/>
  <w15:chartTrackingRefBased/>
  <w15:docId w15:val="{FF5E91BF-8422-4A3D-93E6-3D5EF1FE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872"/>
  </w:style>
  <w:style w:type="paragraph" w:styleId="Titre1">
    <w:name w:val="heading 1"/>
    <w:basedOn w:val="TM1"/>
    <w:next w:val="Normal"/>
    <w:link w:val="Titre1Car"/>
    <w:uiPriority w:val="9"/>
    <w:qFormat/>
    <w:rsid w:val="00C13603"/>
    <w:pPr>
      <w:keepNext/>
      <w:keepLines/>
      <w:numPr>
        <w:numId w:val="5"/>
      </w:numPr>
      <w:pBdr>
        <w:bottom w:val="single" w:sz="4" w:space="1" w:color="auto"/>
      </w:pBdr>
      <w:spacing w:before="240" w:after="240"/>
      <w:ind w:left="431" w:hanging="431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C13603"/>
    <w:pPr>
      <w:numPr>
        <w:ilvl w:val="1"/>
      </w:numPr>
      <w:spacing w:before="40"/>
      <w:ind w:left="578" w:hanging="578"/>
      <w:outlineLvl w:val="1"/>
    </w:pPr>
    <w:rPr>
      <w:sz w:val="26"/>
      <w:szCs w:val="26"/>
    </w:rPr>
  </w:style>
  <w:style w:type="paragraph" w:styleId="Titre3">
    <w:name w:val="heading 3"/>
    <w:basedOn w:val="Titre1"/>
    <w:next w:val="Normal"/>
    <w:link w:val="Titre3Car"/>
    <w:uiPriority w:val="9"/>
    <w:unhideWhenUsed/>
    <w:qFormat/>
    <w:rsid w:val="00C13603"/>
    <w:pPr>
      <w:numPr>
        <w:ilvl w:val="2"/>
      </w:numPr>
      <w:spacing w:before="40"/>
      <w:ind w:left="720"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3603"/>
    <w:pPr>
      <w:keepNext/>
      <w:keepLines/>
      <w:numPr>
        <w:ilvl w:val="3"/>
        <w:numId w:val="5"/>
      </w:numPr>
      <w:pBdr>
        <w:bottom w:val="single" w:sz="4" w:space="1" w:color="auto"/>
      </w:pBdr>
      <w:spacing w:before="40" w:after="240"/>
      <w:ind w:left="862" w:hanging="862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13603"/>
    <w:pPr>
      <w:keepNext/>
      <w:keepLines/>
      <w:numPr>
        <w:ilvl w:val="4"/>
        <w:numId w:val="5"/>
      </w:numPr>
      <w:pBdr>
        <w:bottom w:val="single" w:sz="4" w:space="1" w:color="auto"/>
      </w:pBdr>
      <w:spacing w:before="40" w:after="240"/>
      <w:ind w:left="1009" w:hanging="1009"/>
      <w:outlineLvl w:val="4"/>
    </w:pPr>
    <w:rPr>
      <w:rFonts w:asciiTheme="majorHAnsi" w:eastAsiaTheme="majorEastAsia" w:hAnsiTheme="majorHAnsi" w:cstheme="majorBidi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13603"/>
    <w:pPr>
      <w:keepNext/>
      <w:keepLines/>
      <w:numPr>
        <w:ilvl w:val="5"/>
        <w:numId w:val="5"/>
      </w:numPr>
      <w:pBdr>
        <w:bottom w:val="single" w:sz="4" w:space="1" w:color="auto"/>
      </w:pBdr>
      <w:spacing w:before="40" w:after="240"/>
      <w:ind w:left="1151" w:hanging="1151"/>
      <w:outlineLvl w:val="5"/>
    </w:pPr>
    <w:rPr>
      <w:rFonts w:asciiTheme="majorHAnsi" w:eastAsiaTheme="majorEastAsia" w:hAnsiTheme="majorHAnsi" w:cstheme="majorBidi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13603"/>
    <w:pPr>
      <w:keepNext/>
      <w:keepLines/>
      <w:numPr>
        <w:ilvl w:val="6"/>
        <w:numId w:val="5"/>
      </w:numPr>
      <w:pBdr>
        <w:bottom w:val="single" w:sz="4" w:space="1" w:color="auto"/>
      </w:pBdr>
      <w:spacing w:before="40" w:after="240"/>
      <w:ind w:left="1298" w:hanging="1298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13603"/>
    <w:pPr>
      <w:keepNext/>
      <w:keepLines/>
      <w:numPr>
        <w:ilvl w:val="7"/>
        <w:numId w:val="5"/>
      </w:numPr>
      <w:pBdr>
        <w:bottom w:val="single" w:sz="4" w:space="1" w:color="auto"/>
      </w:pBdr>
      <w:spacing w:before="40" w:after="2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13603"/>
    <w:pPr>
      <w:keepNext/>
      <w:keepLines/>
      <w:numPr>
        <w:ilvl w:val="8"/>
        <w:numId w:val="5"/>
      </w:numPr>
      <w:pBdr>
        <w:bottom w:val="single" w:sz="4" w:space="1" w:color="auto"/>
      </w:pBdr>
      <w:spacing w:before="240" w:after="0"/>
      <w:ind w:left="1582" w:hanging="1582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D66872"/>
    <w:pPr>
      <w:spacing w:after="100"/>
    </w:pPr>
  </w:style>
  <w:style w:type="character" w:customStyle="1" w:styleId="Titre1Car">
    <w:name w:val="Titre 1 Car"/>
    <w:basedOn w:val="Policepardfaut"/>
    <w:link w:val="Titre1"/>
    <w:uiPriority w:val="9"/>
    <w:rsid w:val="00C1360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13603"/>
    <w:rPr>
      <w:rFonts w:asciiTheme="majorHAnsi" w:eastAsiaTheme="majorEastAsia" w:hAnsiTheme="majorHAnsi" w:cstheme="majorBidi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13603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5Car">
    <w:name w:val="Titre 5 Car"/>
    <w:basedOn w:val="Policepardfaut"/>
    <w:link w:val="Titre5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6Car">
    <w:name w:val="Titre 6 Car"/>
    <w:basedOn w:val="Policepardfaut"/>
    <w:link w:val="Titre6"/>
    <w:uiPriority w:val="9"/>
    <w:rsid w:val="00C13603"/>
    <w:rPr>
      <w:rFonts w:asciiTheme="majorHAnsi" w:eastAsiaTheme="majorEastAsia" w:hAnsiTheme="majorHAnsi" w:cstheme="majorBidi"/>
    </w:rPr>
  </w:style>
  <w:style w:type="character" w:customStyle="1" w:styleId="Titre7Car">
    <w:name w:val="Titre 7 Car"/>
    <w:basedOn w:val="Policepardfaut"/>
    <w:link w:val="Titre7"/>
    <w:uiPriority w:val="9"/>
    <w:rsid w:val="00C13603"/>
    <w:rPr>
      <w:rFonts w:asciiTheme="majorHAnsi" w:eastAsiaTheme="majorEastAsia" w:hAnsiTheme="majorHAnsi" w:cstheme="majorBidi"/>
      <w:i/>
      <w:iCs/>
    </w:rPr>
  </w:style>
  <w:style w:type="character" w:customStyle="1" w:styleId="Titre8Car">
    <w:name w:val="Titre 8 Car"/>
    <w:basedOn w:val="Policepardfaut"/>
    <w:link w:val="Titre8"/>
    <w:uiPriority w:val="9"/>
    <w:rsid w:val="00C13603"/>
    <w:rPr>
      <w:rFonts w:asciiTheme="majorHAnsi" w:eastAsiaTheme="majorEastAsia" w:hAnsiTheme="majorHAnsi" w:cstheme="majorBidi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C13603"/>
    <w:rPr>
      <w:rFonts w:asciiTheme="majorHAnsi" w:eastAsiaTheme="majorEastAsia" w:hAnsiTheme="majorHAnsi" w:cstheme="majorBidi"/>
      <w:i/>
      <w:iCs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733FB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4">
    <w:name w:val="toc 4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5">
    <w:name w:val="toc 5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6">
    <w:name w:val="toc 6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7">
    <w:name w:val="toc 7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8">
    <w:name w:val="toc 8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TM9">
    <w:name w:val="toc 9"/>
    <w:basedOn w:val="Normal"/>
    <w:next w:val="Normal"/>
    <w:autoRedefine/>
    <w:uiPriority w:val="39"/>
    <w:unhideWhenUsed/>
    <w:rsid w:val="00733FBC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0813"/>
  </w:style>
  <w:style w:type="paragraph" w:styleId="Pieddepage">
    <w:name w:val="footer"/>
    <w:basedOn w:val="Normal"/>
    <w:link w:val="PieddepageCar"/>
    <w:uiPriority w:val="99"/>
    <w:unhideWhenUsed/>
    <w:rsid w:val="005E0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0813"/>
  </w:style>
  <w:style w:type="table" w:styleId="Grilledutableau">
    <w:name w:val="Table Grid"/>
    <w:basedOn w:val="TableauNormal"/>
    <w:uiPriority w:val="39"/>
    <w:rsid w:val="0017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CB4AEF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CA3A1C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342FC"/>
    <w:pPr>
      <w:spacing w:after="0"/>
    </w:pPr>
  </w:style>
  <w:style w:type="paragraph" w:customStyle="1" w:styleId="En-tteadresseetville">
    <w:name w:val="En-tête adresse et ville"/>
    <w:basedOn w:val="Normal"/>
    <w:rsid w:val="00F22736"/>
    <w:pPr>
      <w:pBdr>
        <w:left w:val="single" w:sz="48" w:space="10" w:color="5DBFD4"/>
      </w:pBdr>
      <w:tabs>
        <w:tab w:val="center" w:pos="4680"/>
        <w:tab w:val="right" w:pos="9360"/>
      </w:tabs>
      <w:suppressAutoHyphens/>
      <w:autoSpaceDN w:val="0"/>
      <w:spacing w:after="0" w:line="240" w:lineRule="auto"/>
      <w:ind w:left="-227"/>
      <w:textAlignment w:val="baseline"/>
    </w:pPr>
    <w:rPr>
      <w:rFonts w:ascii="Arial" w:eastAsia="Cambria" w:hAnsi="Arial" w:cs="Angsana New"/>
      <w:b/>
      <w:color w:val="333366"/>
      <w:kern w:val="3"/>
      <w:sz w:val="18"/>
      <w:szCs w:val="18"/>
      <w:lang w:val="en-US"/>
    </w:rPr>
  </w:style>
  <w:style w:type="paragraph" w:styleId="Paragraphedeliste">
    <w:name w:val="List Paragraph"/>
    <w:basedOn w:val="Normal"/>
    <w:uiPriority w:val="34"/>
    <w:qFormat/>
    <w:rsid w:val="001B5DE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B5DEC"/>
    <w:pPr>
      <w:keepNext w:val="0"/>
      <w:keepLines w:val="0"/>
      <w:numPr>
        <w:numId w:val="0"/>
      </w:numPr>
      <w:pBdr>
        <w:bottom w:val="none" w:sz="0" w:space="0" w:color="auto"/>
      </w:pBdr>
      <w:spacing w:before="0" w:after="160"/>
      <w:jc w:val="center"/>
      <w:outlineLvl w:val="9"/>
    </w:pPr>
    <w:rPr>
      <w:rFonts w:asciiTheme="minorHAnsi" w:eastAsiaTheme="minorHAnsi" w:hAnsiTheme="minorHAnsi" w:cstheme="minorBidi"/>
      <w:b/>
      <w:bCs/>
      <w:sz w:val="40"/>
      <w:szCs w:val="4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B5D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B5DEC"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1B5DE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B5DEC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B5DEC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B5DEC"/>
    <w:rPr>
      <w:b/>
      <w:bCs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B5DEC"/>
    <w:rPr>
      <w:b/>
      <w:bCs/>
    </w:rPr>
  </w:style>
  <w:style w:type="paragraph" w:styleId="Sansinterligne">
    <w:name w:val="No Spacing"/>
    <w:link w:val="SansinterligneCar"/>
    <w:uiPriority w:val="1"/>
    <w:qFormat/>
    <w:rsid w:val="006022CF"/>
    <w:pPr>
      <w:spacing w:after="0" w:line="240" w:lineRule="auto"/>
    </w:pPr>
  </w:style>
  <w:style w:type="paragraph" w:styleId="Index1">
    <w:name w:val="index 1"/>
    <w:basedOn w:val="Normal"/>
    <w:next w:val="Normal"/>
    <w:autoRedefine/>
    <w:uiPriority w:val="99"/>
    <w:unhideWhenUsed/>
    <w:rsid w:val="0087568A"/>
    <w:pPr>
      <w:spacing w:after="0"/>
      <w:ind w:left="220" w:hanging="220"/>
    </w:pPr>
    <w:rPr>
      <w:rFonts w:cs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87568A"/>
    <w:pPr>
      <w:spacing w:after="0"/>
      <w:ind w:left="440" w:hanging="220"/>
    </w:pPr>
    <w:rPr>
      <w:rFonts w:cs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87568A"/>
    <w:pPr>
      <w:spacing w:after="0"/>
      <w:ind w:left="660" w:hanging="220"/>
    </w:pPr>
    <w:rPr>
      <w:rFonts w:cs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87568A"/>
    <w:pPr>
      <w:spacing w:after="0"/>
      <w:ind w:left="880" w:hanging="220"/>
    </w:pPr>
    <w:rPr>
      <w:rFonts w:cs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87568A"/>
    <w:pPr>
      <w:spacing w:after="0"/>
      <w:ind w:left="1100" w:hanging="220"/>
    </w:pPr>
    <w:rPr>
      <w:rFonts w:cs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87568A"/>
    <w:pPr>
      <w:spacing w:after="0"/>
      <w:ind w:left="1320" w:hanging="220"/>
    </w:pPr>
    <w:rPr>
      <w:rFonts w:cs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87568A"/>
    <w:pPr>
      <w:spacing w:after="0"/>
      <w:ind w:left="1540" w:hanging="220"/>
    </w:pPr>
    <w:rPr>
      <w:rFonts w:cs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87568A"/>
    <w:pPr>
      <w:spacing w:after="0"/>
      <w:ind w:left="1760" w:hanging="220"/>
    </w:pPr>
    <w:rPr>
      <w:rFonts w:cs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87568A"/>
    <w:pPr>
      <w:spacing w:after="0"/>
      <w:ind w:left="1980" w:hanging="220"/>
    </w:pPr>
    <w:rPr>
      <w:rFonts w:cstheme="minorHAnsi"/>
      <w:sz w:val="20"/>
      <w:szCs w:val="20"/>
    </w:rPr>
  </w:style>
  <w:style w:type="paragraph" w:styleId="Titreindex">
    <w:name w:val="index heading"/>
    <w:basedOn w:val="Normal"/>
    <w:next w:val="Index1"/>
    <w:uiPriority w:val="99"/>
    <w:unhideWhenUsed/>
    <w:rsid w:val="0087568A"/>
    <w:pPr>
      <w:spacing w:after="0"/>
    </w:pPr>
    <w:rPr>
      <w:rFonts w:cstheme="minorHAnsi"/>
      <w:sz w:val="20"/>
      <w:szCs w:val="20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\Downloads\Template_CYB_R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D75CA70DA040418D8D22E94FD1CC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3E2C83-8B3E-4ECA-86E9-C4AD6636D838}"/>
      </w:docPartPr>
      <w:docPartBody>
        <w:p w:rsidR="001A116B" w:rsidRDefault="00BB2841">
          <w:r w:rsidRPr="00A978CB">
            <w:rPr>
              <w:rStyle w:val="Textedelespacerserv"/>
            </w:rPr>
            <w:t>[Adresse société]</w:t>
          </w:r>
        </w:p>
      </w:docPartBody>
    </w:docPart>
    <w:docPart>
      <w:docPartPr>
        <w:name w:val="9BEC0784BA2C4379BDEFC565E9BA04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65D4C3-206C-492C-8D3A-32E56138AB21}"/>
      </w:docPartPr>
      <w:docPartBody>
        <w:p w:rsidR="001A116B" w:rsidRDefault="00BB2841">
          <w:r w:rsidRPr="00A978CB">
            <w:rPr>
              <w:rStyle w:val="Textedelespacerserv"/>
            </w:rPr>
            <w:t>[Téléphone société]</w:t>
          </w:r>
        </w:p>
      </w:docPartBody>
    </w:docPart>
    <w:docPart>
      <w:docPartPr>
        <w:name w:val="3AE5B24EE3F742E9B09926E0F7BC2D6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3C13F-91E8-4988-A68A-FA77E5A784B9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804B85FDDC6C4C01891783717EB9B1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B17CC0-967B-412B-B586-F0A21AD4C177}"/>
      </w:docPartPr>
      <w:docPartBody>
        <w:p w:rsidR="001A116B" w:rsidRDefault="00BB2841">
          <w:r w:rsidRPr="00A978CB">
            <w:rPr>
              <w:rStyle w:val="Textedelespacerserv"/>
            </w:rPr>
            <w:t>[Titre ]</w:t>
          </w:r>
        </w:p>
      </w:docPartBody>
    </w:docPart>
    <w:docPart>
      <w:docPartPr>
        <w:name w:val="2EF49AE02DE8485684EF4A92C1520A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C873E8-85F3-42B1-95B4-22F322203EAE}"/>
      </w:docPartPr>
      <w:docPartBody>
        <w:p w:rsidR="00BD28EA" w:rsidRDefault="001A116B">
          <w:r w:rsidRPr="00A9151D">
            <w:rPr>
              <w:rStyle w:val="Textedelespacerserv"/>
            </w:rPr>
            <w:t>[Télécopie société]</w:t>
          </w:r>
        </w:p>
      </w:docPartBody>
    </w:docPart>
    <w:docPart>
      <w:docPartPr>
        <w:name w:val="8C77574349244B54A6FC6B373C5BAE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FD1DAB-FE1D-46A1-AF6C-7AF6C92079B3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CE97ADC3C2F6482EAE5AFB754BB395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A9A222-7ACE-4C4B-9092-4918929AC4C7}"/>
      </w:docPartPr>
      <w:docPartBody>
        <w:p w:rsidR="00BD28EA" w:rsidRDefault="001A116B">
          <w:r w:rsidRPr="00A9151D">
            <w:rPr>
              <w:rStyle w:val="Textedelespacerserv"/>
            </w:rPr>
            <w:t>[État ]</w:t>
          </w:r>
        </w:p>
      </w:docPartBody>
    </w:docPart>
    <w:docPart>
      <w:docPartPr>
        <w:name w:val="A86BADB3FFA64418B030DB80F93F3AD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0712FF6-072B-422C-B4FD-797129D87364}"/>
      </w:docPartPr>
      <w:docPartBody>
        <w:p w:rsidR="00BD28EA" w:rsidRDefault="001A116B">
          <w:r w:rsidRPr="00A9151D">
            <w:rPr>
              <w:rStyle w:val="Textedelespacerserv"/>
            </w:rPr>
            <w:t>[Mots clés ]</w:t>
          </w:r>
        </w:p>
      </w:docPartBody>
    </w:docPart>
    <w:docPart>
      <w:docPartPr>
        <w:name w:val="1DAFE734504B4D78978C92AE4346E4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21826F-378C-4027-99E3-E4DE1DC99169}"/>
      </w:docPartPr>
      <w:docPartBody>
        <w:p w:rsidR="00BD28EA" w:rsidRDefault="001A116B">
          <w:r w:rsidRPr="00A9151D">
            <w:rPr>
              <w:rStyle w:val="Textedelespacerserv"/>
            </w:rPr>
            <w:t>[Société]</w:t>
          </w:r>
        </w:p>
      </w:docPartBody>
    </w:docPart>
    <w:docPart>
      <w:docPartPr>
        <w:name w:val="FD091B24726E4F1FB59E596549B4DA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DA6F2E-F63F-4BAB-8D4C-807B2795182E}"/>
      </w:docPartPr>
      <w:docPartBody>
        <w:p w:rsidR="00BD28EA" w:rsidRDefault="001A116B">
          <w:r w:rsidRPr="00A9151D">
            <w:rPr>
              <w:rStyle w:val="Textedelespacerserv"/>
            </w:rPr>
            <w:t>[Catégorie ]</w:t>
          </w:r>
        </w:p>
      </w:docPartBody>
    </w:docPart>
    <w:docPart>
      <w:docPartPr>
        <w:name w:val="42AD82D30B504E87A66BB869A63DD5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B8EAD96-4E2A-4859-924C-08C0AAE52ED5}"/>
      </w:docPartPr>
      <w:docPartBody>
        <w:p w:rsidR="00BD28EA" w:rsidRDefault="001A116B">
          <w:r w:rsidRPr="00A9151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1"/>
    <w:rsid w:val="000A0C76"/>
    <w:rsid w:val="00104151"/>
    <w:rsid w:val="001A116B"/>
    <w:rsid w:val="002F774E"/>
    <w:rsid w:val="004A02E8"/>
    <w:rsid w:val="005169FE"/>
    <w:rsid w:val="00BB2841"/>
    <w:rsid w:val="00BD28EA"/>
    <w:rsid w:val="00F0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A11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4E2E7-B447-4C43-86A5-016C038E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Template_CYB_RM</Template>
  <TotalTime>316</TotalTime>
  <Pages>11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Maxime Bourgain</cp:lastModifiedBy>
  <cp:revision>44</cp:revision>
  <dcterms:created xsi:type="dcterms:W3CDTF">2021-05-20T19:05:00Z</dcterms:created>
  <dcterms:modified xsi:type="dcterms:W3CDTF">2021-06-03T11:07:00Z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esse">
    <vt:lpwstr>az</vt:lpwstr>
  </property>
</Properties>
</file>