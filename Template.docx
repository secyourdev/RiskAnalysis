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9D8D2" w14:textId="77777777" w:rsidR="00CB4AEF" w:rsidRDefault="00CB4AEF" w:rsidP="00CB4AEF"/>
    <w:p w14:paraId="068FA5CB" w14:textId="77777777" w:rsidR="001B5DEC" w:rsidRPr="00E178B4" w:rsidRDefault="001B5DEC" w:rsidP="001B5DE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${N°rue}</w:t>
      </w:r>
      <w:r w:rsidRPr="00E178B4">
        <w:rPr>
          <w:sz w:val="24"/>
          <w:szCs w:val="24"/>
        </w:rPr>
        <w:t xml:space="preserve"> rue </w:t>
      </w:r>
      <w:r>
        <w:rPr>
          <w:sz w:val="24"/>
          <w:szCs w:val="24"/>
        </w:rPr>
        <w:t>${RueAvenue}</w:t>
      </w:r>
    </w:p>
    <w:p w14:paraId="4FD80462" w14:textId="77777777" w:rsidR="001B5DEC" w:rsidRPr="00E178B4" w:rsidRDefault="001B5DEC" w:rsidP="001B5DE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${Zip code}</w:t>
      </w:r>
      <w:r w:rsidRPr="00E178B4">
        <w:rPr>
          <w:sz w:val="24"/>
          <w:szCs w:val="24"/>
        </w:rPr>
        <w:t xml:space="preserve"> </w:t>
      </w:r>
      <w:r>
        <w:rPr>
          <w:sz w:val="24"/>
          <w:szCs w:val="24"/>
        </w:rPr>
        <w:t>${Ville}</w:t>
      </w:r>
    </w:p>
    <w:p w14:paraId="2D2D00D0" w14:textId="77777777" w:rsidR="001B5DEC" w:rsidRPr="00E178B4" w:rsidRDefault="001B5DEC" w:rsidP="001B5DE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${Pays}</w:t>
      </w:r>
    </w:p>
    <w:p w14:paraId="328503E7" w14:textId="77777777" w:rsidR="001B5DEC" w:rsidRPr="00E178B4" w:rsidRDefault="001B5DEC" w:rsidP="001B5DEC">
      <w:pPr>
        <w:spacing w:after="0" w:line="240" w:lineRule="auto"/>
        <w:rPr>
          <w:sz w:val="24"/>
          <w:szCs w:val="24"/>
        </w:rPr>
      </w:pPr>
      <w:r w:rsidRPr="00E178B4">
        <w:rPr>
          <w:sz w:val="24"/>
          <w:szCs w:val="24"/>
        </w:rPr>
        <w:t xml:space="preserve">Tél : </w:t>
      </w:r>
      <w:r>
        <w:rPr>
          <w:sz w:val="24"/>
          <w:szCs w:val="24"/>
        </w:rPr>
        <w:t>${N°tel}</w:t>
      </w:r>
    </w:p>
    <w:p w14:paraId="33F394AD" w14:textId="77777777" w:rsidR="001B5DEC" w:rsidRPr="00E178B4" w:rsidRDefault="001B5DEC" w:rsidP="001B5DE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${LienSite}</w:t>
      </w:r>
    </w:p>
    <w:p w14:paraId="229B8FEF" w14:textId="77777777" w:rsidR="001B5DEC" w:rsidRDefault="001B5DEC" w:rsidP="001B5DEC">
      <w:pPr>
        <w:spacing w:after="0" w:line="240" w:lineRule="auto"/>
      </w:pPr>
    </w:p>
    <w:p w14:paraId="44ED8A8E" w14:textId="77777777" w:rsidR="001B5DEC" w:rsidRDefault="001B5DEC" w:rsidP="001B5DEC">
      <w:pPr>
        <w:tabs>
          <w:tab w:val="left" w:pos="6460"/>
        </w:tabs>
        <w:spacing w:after="0" w:line="240" w:lineRule="auto"/>
      </w:pPr>
      <w:r>
        <w:tab/>
      </w:r>
    </w:p>
    <w:p w14:paraId="67E95568" w14:textId="77777777" w:rsidR="001B5DEC" w:rsidRDefault="001B5DEC" w:rsidP="001B5DEC">
      <w:pPr>
        <w:spacing w:after="0" w:line="240" w:lineRule="auto"/>
      </w:pPr>
    </w:p>
    <w:p w14:paraId="7D7E5F3A" w14:textId="77777777" w:rsidR="001B5DEC" w:rsidRDefault="001B5DEC" w:rsidP="001B5DEC">
      <w:pPr>
        <w:spacing w:after="0" w:line="240" w:lineRule="auto"/>
      </w:pPr>
    </w:p>
    <w:p w14:paraId="74183C36" w14:textId="77777777" w:rsidR="001B5DEC" w:rsidRDefault="001B5DEC" w:rsidP="001B5DEC">
      <w:pPr>
        <w:spacing w:after="0" w:line="240" w:lineRule="auto"/>
      </w:pPr>
    </w:p>
    <w:p w14:paraId="60CAE577" w14:textId="77777777" w:rsidR="001B5DEC" w:rsidRDefault="001B5DEC" w:rsidP="001B5DEC">
      <w:pPr>
        <w:spacing w:after="0" w:line="240" w:lineRule="auto"/>
      </w:pPr>
    </w:p>
    <w:p w14:paraId="62D1FE30" w14:textId="77777777" w:rsidR="001B5DEC" w:rsidRDefault="001B5DEC" w:rsidP="001B5DEC">
      <w:pPr>
        <w:spacing w:after="0" w:line="240" w:lineRule="auto"/>
      </w:pPr>
    </w:p>
    <w:p w14:paraId="2D117039" w14:textId="77777777" w:rsidR="001B5DEC" w:rsidRDefault="001B5DEC" w:rsidP="001B5DEC">
      <w:pPr>
        <w:spacing w:after="0" w:line="240" w:lineRule="auto"/>
      </w:pPr>
    </w:p>
    <w:p w14:paraId="110B0D0E" w14:textId="77777777" w:rsidR="001B5DEC" w:rsidRDefault="001B5DEC" w:rsidP="001B5DEC">
      <w:pPr>
        <w:spacing w:after="0" w:line="240" w:lineRule="auto"/>
      </w:pPr>
    </w:p>
    <w:p w14:paraId="70009D76" w14:textId="77777777" w:rsidR="001B5DEC" w:rsidRDefault="001B5DEC" w:rsidP="001B5DEC">
      <w:pPr>
        <w:spacing w:after="0" w:line="240" w:lineRule="auto"/>
      </w:pPr>
    </w:p>
    <w:p w14:paraId="62A5ADBA" w14:textId="77777777" w:rsidR="001B5DEC" w:rsidRDefault="001B5DEC" w:rsidP="001B5DEC">
      <w:pPr>
        <w:spacing w:after="0" w:line="240" w:lineRule="auto"/>
      </w:pPr>
    </w:p>
    <w:p w14:paraId="0906AE23" w14:textId="77777777" w:rsidR="007F3D9D" w:rsidRPr="0029467D" w:rsidRDefault="001B5DEC" w:rsidP="001B5DEC">
      <w:pPr>
        <w:tabs>
          <w:tab w:val="left" w:pos="4962"/>
        </w:tabs>
        <w:jc w:val="center"/>
        <w:rPr>
          <w:sz w:val="18"/>
          <w:szCs w:val="18"/>
        </w:rPr>
      </w:pPr>
      <w:r w:rsidRPr="0029467D">
        <w:rPr>
          <w:sz w:val="96"/>
          <w:szCs w:val="96"/>
        </w:rPr>
        <w:t>${Titre}</w:t>
      </w:r>
    </w:p>
    <w:tbl>
      <w:tblPr>
        <w:tblStyle w:val="Grilledutableau"/>
        <w:tblW w:w="4394" w:type="dxa"/>
        <w:tblInd w:w="2122" w:type="dxa"/>
        <w:tblLook w:val="04A0" w:firstRow="1" w:lastRow="0" w:firstColumn="1" w:lastColumn="0" w:noHBand="0" w:noVBand="1"/>
      </w:tblPr>
      <w:tblGrid>
        <w:gridCol w:w="4394"/>
      </w:tblGrid>
      <w:tr w:rsidR="007F3D9D" w14:paraId="713111DC" w14:textId="77777777" w:rsidTr="00844CC4">
        <w:tc>
          <w:tcPr>
            <w:tcW w:w="4394" w:type="dxa"/>
          </w:tcPr>
          <w:p w14:paraId="605327F7" w14:textId="77777777" w:rsidR="007F3D9D" w:rsidRDefault="001B5DEC" w:rsidP="007F3D9D">
            <w:pPr>
              <w:jc w:val="center"/>
            </w:pPr>
            <w:r>
              <w:rPr>
                <w:sz w:val="36"/>
                <w:szCs w:val="36"/>
              </w:rPr>
              <w:t>${State} : Draft / Final</w:t>
            </w:r>
          </w:p>
        </w:tc>
      </w:tr>
    </w:tbl>
    <w:p w14:paraId="02870AAE" w14:textId="77777777" w:rsidR="007F3D9D" w:rsidRDefault="007F3D9D" w:rsidP="00CB4AEF"/>
    <w:p w14:paraId="11B15C1A" w14:textId="77777777" w:rsidR="007F3D9D" w:rsidRDefault="007F3D9D" w:rsidP="00CB4AEF"/>
    <w:p w14:paraId="5C270F56" w14:textId="77777777" w:rsidR="00275CFA" w:rsidRDefault="00275CFA" w:rsidP="00CB4AEF"/>
    <w:p w14:paraId="6184486E" w14:textId="77777777" w:rsidR="00275CFA" w:rsidRDefault="00275CFA" w:rsidP="00CB4AEF"/>
    <w:p w14:paraId="2ADB9D45" w14:textId="77777777" w:rsidR="00275CFA" w:rsidRDefault="00275CFA" w:rsidP="00CB4AEF"/>
    <w:p w14:paraId="462D3CD4" w14:textId="77777777" w:rsidR="00275CFA" w:rsidRDefault="00275CFA" w:rsidP="00CB4AEF">
      <w:r>
        <w:t>Ce rapport est généré à partir de la version ${Version projet} du projet</w:t>
      </w:r>
    </w:p>
    <w:p w14:paraId="508365E9" w14:textId="77777777" w:rsidR="005E0813" w:rsidRDefault="00CB4AEF" w:rsidP="00CB4AEF">
      <w:pPr>
        <w:sectPr w:rsidR="005E0813" w:rsidSect="00CB4AEF">
          <w:headerReference w:type="default" r:id="rId8"/>
          <w:footerReference w:type="default" r:id="rId9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r>
        <w:fldChar w:fldCharType="begin"/>
      </w:r>
      <w:r>
        <w:instrText xml:space="preserve"> TITLE  \* FirstCap  \* MERGEFORMAT </w:instrText>
      </w:r>
      <w:r>
        <w:fldChar w:fldCharType="end"/>
      </w:r>
      <w:r>
        <w:fldChar w:fldCharType="begin"/>
      </w:r>
      <w:r>
        <w:instrText xml:space="preserve"> TITLE   \* MERGEFORMAT </w:instrText>
      </w:r>
      <w:r>
        <w:fldChar w:fldCharType="end"/>
      </w:r>
    </w:p>
    <w:p w14:paraId="5BE96DC4" w14:textId="77777777" w:rsidR="00E342FC" w:rsidRDefault="00E342FC">
      <w:pPr>
        <w:rPr>
          <w:b/>
          <w:bCs/>
          <w:sz w:val="32"/>
          <w:szCs w:val="32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271"/>
        <w:gridCol w:w="1276"/>
        <w:gridCol w:w="1984"/>
        <w:gridCol w:w="4536"/>
      </w:tblGrid>
      <w:tr w:rsidR="00E342FC" w14:paraId="110DBC80" w14:textId="77777777" w:rsidTr="00530023">
        <w:tc>
          <w:tcPr>
            <w:tcW w:w="9067" w:type="dxa"/>
            <w:gridSpan w:val="4"/>
            <w:shd w:val="clear" w:color="auto" w:fill="BFBFBF" w:themeFill="background1" w:themeFillShade="BF"/>
          </w:tcPr>
          <w:p w14:paraId="2524D50B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SUIVI DES EVOLUTIONS</w:t>
            </w:r>
          </w:p>
        </w:tc>
      </w:tr>
      <w:tr w:rsidR="00E342FC" w14:paraId="560C615E" w14:textId="77777777" w:rsidTr="00530023">
        <w:tc>
          <w:tcPr>
            <w:tcW w:w="1271" w:type="dxa"/>
          </w:tcPr>
          <w:p w14:paraId="57052223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Révision</w:t>
            </w:r>
          </w:p>
        </w:tc>
        <w:tc>
          <w:tcPr>
            <w:tcW w:w="1276" w:type="dxa"/>
          </w:tcPr>
          <w:p w14:paraId="7AFB75EC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984" w:type="dxa"/>
          </w:tcPr>
          <w:p w14:paraId="1BE7DD7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Auteur</w:t>
            </w:r>
          </w:p>
        </w:tc>
        <w:tc>
          <w:tcPr>
            <w:tcW w:w="4536" w:type="dxa"/>
          </w:tcPr>
          <w:p w14:paraId="2926F18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Modification</w:t>
            </w:r>
          </w:p>
        </w:tc>
      </w:tr>
      <w:tr w:rsidR="00E342FC" w14:paraId="379CC4C9" w14:textId="77777777" w:rsidTr="00530023">
        <w:tc>
          <w:tcPr>
            <w:tcW w:w="1271" w:type="dxa"/>
            <w:vAlign w:val="center"/>
          </w:tcPr>
          <w:p w14:paraId="34003C20" w14:textId="77777777" w:rsidR="00E342FC" w:rsidRDefault="00E342FC" w:rsidP="00530023">
            <w:pPr>
              <w:ind w:left="85" w:right="142"/>
              <w:rPr>
                <w:b/>
              </w:rPr>
            </w:pPr>
            <w:r>
              <w:rPr>
                <w:b/>
              </w:rPr>
              <w:t xml:space="preserve">-- </w:t>
            </w:r>
          </w:p>
        </w:tc>
        <w:tc>
          <w:tcPr>
            <w:tcW w:w="1276" w:type="dxa"/>
            <w:vAlign w:val="center"/>
          </w:tcPr>
          <w:p w14:paraId="080F5D7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081366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120D81" w14:textId="77777777" w:rsidR="00E342FC" w:rsidRDefault="00E342FC" w:rsidP="00530023">
            <w:pPr>
              <w:ind w:left="142" w:right="142"/>
            </w:pPr>
            <w:r>
              <w:t>Première version</w:t>
            </w:r>
          </w:p>
        </w:tc>
      </w:tr>
      <w:tr w:rsidR="00E342FC" w14:paraId="79FE9BFB" w14:textId="77777777" w:rsidTr="00530023">
        <w:tc>
          <w:tcPr>
            <w:tcW w:w="1271" w:type="dxa"/>
            <w:vAlign w:val="center"/>
          </w:tcPr>
          <w:p w14:paraId="14363255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-A</w:t>
            </w:r>
          </w:p>
        </w:tc>
        <w:tc>
          <w:tcPr>
            <w:tcW w:w="1276" w:type="dxa"/>
            <w:vAlign w:val="center"/>
          </w:tcPr>
          <w:p w14:paraId="7E359C2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69B463A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485EDAD9" w14:textId="77777777" w:rsidR="00E342FC" w:rsidRDefault="00E342FC" w:rsidP="00530023">
            <w:pPr>
              <w:ind w:left="142" w:right="142"/>
            </w:pPr>
          </w:p>
        </w:tc>
      </w:tr>
      <w:tr w:rsidR="00E342FC" w14:paraId="78CBFB50" w14:textId="77777777" w:rsidTr="00530023">
        <w:tc>
          <w:tcPr>
            <w:tcW w:w="1271" w:type="dxa"/>
            <w:vAlign w:val="center"/>
          </w:tcPr>
          <w:p w14:paraId="37B2F4A1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-B</w:t>
            </w:r>
          </w:p>
        </w:tc>
        <w:tc>
          <w:tcPr>
            <w:tcW w:w="1276" w:type="dxa"/>
            <w:vAlign w:val="center"/>
          </w:tcPr>
          <w:p w14:paraId="675F957C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8F69D72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0311BC" w14:textId="77777777" w:rsidR="00E342FC" w:rsidRDefault="00E342FC" w:rsidP="00530023">
            <w:pPr>
              <w:ind w:left="142" w:right="142"/>
            </w:pPr>
          </w:p>
        </w:tc>
      </w:tr>
    </w:tbl>
    <w:p w14:paraId="447517BC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p w14:paraId="5B1C61E2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tbl>
      <w:tblPr>
        <w:tblStyle w:val="Grilledutableau"/>
        <w:tblW w:w="9095" w:type="dxa"/>
        <w:tblLook w:val="04A0" w:firstRow="1" w:lastRow="0" w:firstColumn="1" w:lastColumn="0" w:noHBand="0" w:noVBand="1"/>
      </w:tblPr>
      <w:tblGrid>
        <w:gridCol w:w="2122"/>
        <w:gridCol w:w="1547"/>
        <w:gridCol w:w="1808"/>
        <w:gridCol w:w="1808"/>
        <w:gridCol w:w="1810"/>
      </w:tblGrid>
      <w:tr w:rsidR="00E342FC" w14:paraId="49B0CB43" w14:textId="77777777" w:rsidTr="00530023">
        <w:tc>
          <w:tcPr>
            <w:tcW w:w="9095" w:type="dxa"/>
            <w:gridSpan w:val="5"/>
            <w:shd w:val="clear" w:color="auto" w:fill="BFBFBF" w:themeFill="background1" w:themeFillShade="BF"/>
          </w:tcPr>
          <w:p w14:paraId="6AE40C17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APPROBATION</w:t>
            </w:r>
          </w:p>
        </w:tc>
      </w:tr>
      <w:tr w:rsidR="00E342FC" w14:paraId="6B0BA052" w14:textId="77777777" w:rsidTr="00530023">
        <w:tc>
          <w:tcPr>
            <w:tcW w:w="2122" w:type="dxa"/>
          </w:tcPr>
          <w:p w14:paraId="1E729B64" w14:textId="77777777" w:rsidR="00E342FC" w:rsidRDefault="00E342FC" w:rsidP="00530023">
            <w:pPr>
              <w:ind w:left="142" w:right="142"/>
            </w:pPr>
          </w:p>
        </w:tc>
        <w:tc>
          <w:tcPr>
            <w:tcW w:w="1547" w:type="dxa"/>
          </w:tcPr>
          <w:p w14:paraId="2DBFFAD6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</w:t>
            </w:r>
          </w:p>
        </w:tc>
        <w:tc>
          <w:tcPr>
            <w:tcW w:w="1808" w:type="dxa"/>
          </w:tcPr>
          <w:p w14:paraId="39069D5D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Rôle</w:t>
            </w:r>
          </w:p>
        </w:tc>
        <w:tc>
          <w:tcPr>
            <w:tcW w:w="1808" w:type="dxa"/>
          </w:tcPr>
          <w:p w14:paraId="4DCFC669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810" w:type="dxa"/>
          </w:tcPr>
          <w:p w14:paraId="36FB8AE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</w:tr>
      <w:tr w:rsidR="00E342FC" w14:paraId="548FC15F" w14:textId="77777777" w:rsidTr="00530023">
        <w:tc>
          <w:tcPr>
            <w:tcW w:w="2122" w:type="dxa"/>
          </w:tcPr>
          <w:p w14:paraId="381247A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Créé ou modifié par</w:t>
            </w:r>
          </w:p>
        </w:tc>
        <w:tc>
          <w:tcPr>
            <w:tcW w:w="1547" w:type="dxa"/>
          </w:tcPr>
          <w:p w14:paraId="305482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3515B94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1D70AA9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064D0A46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3CF307F2" w14:textId="77777777" w:rsidTr="00530023">
        <w:tc>
          <w:tcPr>
            <w:tcW w:w="2122" w:type="dxa"/>
          </w:tcPr>
          <w:p w14:paraId="29FA3E38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Vérifié par</w:t>
            </w:r>
          </w:p>
        </w:tc>
        <w:tc>
          <w:tcPr>
            <w:tcW w:w="1547" w:type="dxa"/>
          </w:tcPr>
          <w:p w14:paraId="0031A29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B384AB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995F9C4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599B7C0E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24BE2059" w14:textId="77777777" w:rsidTr="00530023">
        <w:tc>
          <w:tcPr>
            <w:tcW w:w="2122" w:type="dxa"/>
          </w:tcPr>
          <w:p w14:paraId="5284A03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</w:t>
            </w:r>
          </w:p>
        </w:tc>
        <w:tc>
          <w:tcPr>
            <w:tcW w:w="1547" w:type="dxa"/>
          </w:tcPr>
          <w:p w14:paraId="45031487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223761E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41B298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7B87D332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4A720DD6" w14:textId="77777777" w:rsidTr="00530023">
        <w:tc>
          <w:tcPr>
            <w:tcW w:w="2122" w:type="dxa"/>
          </w:tcPr>
          <w:p w14:paraId="2CEBC17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 le client si nécessaire</w:t>
            </w:r>
          </w:p>
        </w:tc>
        <w:tc>
          <w:tcPr>
            <w:tcW w:w="1547" w:type="dxa"/>
          </w:tcPr>
          <w:p w14:paraId="6B6A9300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729668D9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0F4144CC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10" w:type="dxa"/>
          </w:tcPr>
          <w:p w14:paraId="55F8F23E" w14:textId="77777777" w:rsidR="00E342FC" w:rsidRDefault="00E342FC" w:rsidP="00530023">
            <w:pPr>
              <w:ind w:left="142" w:right="142"/>
              <w:jc w:val="center"/>
            </w:pPr>
          </w:p>
        </w:tc>
      </w:tr>
    </w:tbl>
    <w:p w14:paraId="1489B85E" w14:textId="77777777" w:rsidR="00E342FC" w:rsidRDefault="00E342FC">
      <w:pPr>
        <w:rPr>
          <w:b/>
          <w:bCs/>
          <w:sz w:val="32"/>
          <w:szCs w:val="32"/>
        </w:rPr>
      </w:pPr>
    </w:p>
    <w:p w14:paraId="027297AA" w14:textId="77777777" w:rsidR="00E342FC" w:rsidRDefault="00E342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130FA00" w14:textId="77777777" w:rsidR="00733FBC" w:rsidRPr="00E342FC" w:rsidRDefault="00CB4AEF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Sommaire</w:t>
      </w:r>
    </w:p>
    <w:p w14:paraId="4EF3900B" w14:textId="77777777" w:rsidR="00733FBC" w:rsidRDefault="00733FBC" w:rsidP="00733FBC"/>
    <w:p w14:paraId="70E9CFC0" w14:textId="77777777" w:rsidR="00275CFA" w:rsidRDefault="00733FBC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72425044" w:history="1">
        <w:r w:rsidR="00275CFA" w:rsidRPr="00493E78">
          <w:rPr>
            <w:rStyle w:val="Lienhypertexte"/>
            <w:noProof/>
          </w:rPr>
          <w:t>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1  - Cadrage et socle de sécurité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_Toc72425044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</w:t>
        </w:r>
        <w:r w:rsidR="00275CFA">
          <w:rPr>
            <w:noProof/>
            <w:webHidden/>
          </w:rPr>
          <w:fldChar w:fldCharType="end"/>
        </w:r>
      </w:hyperlink>
    </w:p>
    <w:p w14:paraId="54D3FD13" w14:textId="77777777" w:rsidR="00275CFA" w:rsidRDefault="007632FF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45" w:history="1">
        <w:r w:rsidR="00275CFA" w:rsidRPr="00493E78">
          <w:rPr>
            <w:rStyle w:val="Lienhypertexte"/>
            <w:noProof/>
          </w:rPr>
          <w:t>1.1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1.a - Cadrer l’étude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_Toc72425045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</w:t>
        </w:r>
        <w:r w:rsidR="00275CFA">
          <w:rPr>
            <w:noProof/>
            <w:webHidden/>
          </w:rPr>
          <w:fldChar w:fldCharType="end"/>
        </w:r>
      </w:hyperlink>
    </w:p>
    <w:p w14:paraId="63A09359" w14:textId="77777777" w:rsidR="00275CFA" w:rsidRDefault="007632FF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46" w:history="1">
        <w:r w:rsidR="00275CFA" w:rsidRPr="00493E78">
          <w:rPr>
            <w:rStyle w:val="Lienhypertexte"/>
            <w:noProof/>
          </w:rPr>
          <w:t>1.1.1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Données principales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_Toc72425046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</w:t>
        </w:r>
        <w:r w:rsidR="00275CFA">
          <w:rPr>
            <w:noProof/>
            <w:webHidden/>
          </w:rPr>
          <w:fldChar w:fldCharType="end"/>
        </w:r>
      </w:hyperlink>
    </w:p>
    <w:p w14:paraId="2241A82F" w14:textId="77777777" w:rsidR="00275CFA" w:rsidRDefault="007632FF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47" w:history="1">
        <w:r w:rsidR="00275CFA" w:rsidRPr="00493E78">
          <w:rPr>
            <w:rStyle w:val="Lienhypertexte"/>
            <w:noProof/>
          </w:rPr>
          <w:t>1.1.2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Acteurs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_Toc72425047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7</w:t>
        </w:r>
        <w:r w:rsidR="00275CFA">
          <w:rPr>
            <w:noProof/>
            <w:webHidden/>
          </w:rPr>
          <w:fldChar w:fldCharType="end"/>
        </w:r>
      </w:hyperlink>
    </w:p>
    <w:p w14:paraId="4BDDC74D" w14:textId="77777777" w:rsidR="00275CFA" w:rsidRDefault="007632FF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48" w:history="1">
        <w:r w:rsidR="00275CFA" w:rsidRPr="00493E78">
          <w:rPr>
            <w:rStyle w:val="Lienhypertexte"/>
            <w:noProof/>
          </w:rPr>
          <w:t>1.1.3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RACI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_Toc72425048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8</w:t>
        </w:r>
        <w:r w:rsidR="00275CFA">
          <w:rPr>
            <w:noProof/>
            <w:webHidden/>
          </w:rPr>
          <w:fldChar w:fldCharType="end"/>
        </w:r>
      </w:hyperlink>
    </w:p>
    <w:p w14:paraId="16339F9B" w14:textId="77777777" w:rsidR="00275CFA" w:rsidRDefault="007632FF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49" w:history="1">
        <w:r w:rsidR="00275CFA" w:rsidRPr="00493E78">
          <w:rPr>
            <w:rStyle w:val="Lienhypertexte"/>
            <w:noProof/>
          </w:rPr>
          <w:t>1.2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1.b (Biens primordiaux/support)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_Toc72425049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9</w:t>
        </w:r>
        <w:r w:rsidR="00275CFA">
          <w:rPr>
            <w:noProof/>
            <w:webHidden/>
          </w:rPr>
          <w:fldChar w:fldCharType="end"/>
        </w:r>
      </w:hyperlink>
    </w:p>
    <w:p w14:paraId="557EAD7D" w14:textId="77777777" w:rsidR="00275CFA" w:rsidRDefault="007632FF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50" w:history="1">
        <w:r w:rsidR="00275CFA" w:rsidRPr="00493E78">
          <w:rPr>
            <w:rStyle w:val="Lienhypertexte"/>
            <w:noProof/>
          </w:rPr>
          <w:t>1.2.1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Valeur métier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_Toc72425050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9</w:t>
        </w:r>
        <w:r w:rsidR="00275CFA">
          <w:rPr>
            <w:noProof/>
            <w:webHidden/>
          </w:rPr>
          <w:fldChar w:fldCharType="end"/>
        </w:r>
      </w:hyperlink>
    </w:p>
    <w:p w14:paraId="77D26661" w14:textId="77777777" w:rsidR="00275CFA" w:rsidRDefault="007632FF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51" w:history="1">
        <w:r w:rsidR="00275CFA" w:rsidRPr="00493E78">
          <w:rPr>
            <w:rStyle w:val="Lienhypertexte"/>
            <w:noProof/>
          </w:rPr>
          <w:t>1.2.2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Bien support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_Toc72425051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10</w:t>
        </w:r>
        <w:r w:rsidR="00275CFA">
          <w:rPr>
            <w:noProof/>
            <w:webHidden/>
          </w:rPr>
          <w:fldChar w:fldCharType="end"/>
        </w:r>
      </w:hyperlink>
    </w:p>
    <w:p w14:paraId="5DAE8C80" w14:textId="77777777" w:rsidR="00275CFA" w:rsidRDefault="007632FF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52" w:history="1">
        <w:r w:rsidR="00275CFA" w:rsidRPr="00493E78">
          <w:rPr>
            <w:rStyle w:val="Lienhypertexte"/>
            <w:noProof/>
          </w:rPr>
          <w:t>1.2.3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Mission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_Toc72425052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11</w:t>
        </w:r>
        <w:r w:rsidR="00275CFA">
          <w:rPr>
            <w:noProof/>
            <w:webHidden/>
          </w:rPr>
          <w:fldChar w:fldCharType="end"/>
        </w:r>
      </w:hyperlink>
    </w:p>
    <w:p w14:paraId="0C50EEAF" w14:textId="77777777" w:rsidR="00275CFA" w:rsidRDefault="007632FF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53" w:history="1">
        <w:r w:rsidR="00275CFA" w:rsidRPr="00493E78">
          <w:rPr>
            <w:rStyle w:val="Lienhypertexte"/>
            <w:noProof/>
          </w:rPr>
          <w:t>1.3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1.c (Événement redoutés)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_Toc72425053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12</w:t>
        </w:r>
        <w:r w:rsidR="00275CFA">
          <w:rPr>
            <w:noProof/>
            <w:webHidden/>
          </w:rPr>
          <w:fldChar w:fldCharType="end"/>
        </w:r>
      </w:hyperlink>
    </w:p>
    <w:p w14:paraId="17E15D6F" w14:textId="77777777" w:rsidR="00275CFA" w:rsidRDefault="007632FF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54" w:history="1">
        <w:r w:rsidR="00275CFA" w:rsidRPr="00493E78">
          <w:rPr>
            <w:rStyle w:val="Lienhypertexte"/>
            <w:noProof/>
          </w:rPr>
          <w:t>1.3.1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Echelles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_Toc72425054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12</w:t>
        </w:r>
        <w:r w:rsidR="00275CFA">
          <w:rPr>
            <w:noProof/>
            <w:webHidden/>
          </w:rPr>
          <w:fldChar w:fldCharType="end"/>
        </w:r>
      </w:hyperlink>
    </w:p>
    <w:p w14:paraId="3BCA2518" w14:textId="77777777" w:rsidR="00275CFA" w:rsidRDefault="007632FF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55" w:history="1">
        <w:r w:rsidR="00275CFA" w:rsidRPr="00493E78">
          <w:rPr>
            <w:rStyle w:val="Lienhypertexte"/>
            <w:noProof/>
          </w:rPr>
          <w:t>1.3.1.1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Liste des échelles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_Toc72425055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12</w:t>
        </w:r>
        <w:r w:rsidR="00275CFA">
          <w:rPr>
            <w:noProof/>
            <w:webHidden/>
          </w:rPr>
          <w:fldChar w:fldCharType="end"/>
        </w:r>
      </w:hyperlink>
    </w:p>
    <w:p w14:paraId="54FDE548" w14:textId="77777777" w:rsidR="00275CFA" w:rsidRDefault="007632FF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56" w:history="1">
        <w:r w:rsidR="00275CFA" w:rsidRPr="00493E78">
          <w:rPr>
            <w:rStyle w:val="Lienhypertexte"/>
            <w:noProof/>
          </w:rPr>
          <w:t>1.3.1.2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Détails des Niveaux d’échelles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_Toc72425056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13</w:t>
        </w:r>
        <w:r w:rsidR="00275CFA">
          <w:rPr>
            <w:noProof/>
            <w:webHidden/>
          </w:rPr>
          <w:fldChar w:fldCharType="end"/>
        </w:r>
      </w:hyperlink>
    </w:p>
    <w:p w14:paraId="2B51D3A6" w14:textId="77777777" w:rsidR="00275CFA" w:rsidRDefault="007632FF">
      <w:pPr>
        <w:pStyle w:val="TM5"/>
        <w:tabs>
          <w:tab w:val="left" w:pos="1000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57" w:history="1">
        <w:r w:rsidR="00275CFA" w:rsidRPr="00493E78">
          <w:rPr>
            <w:rStyle w:val="Lienhypertexte"/>
            <w:noProof/>
          </w:rPr>
          <w:t>1.3.1.2.1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Détails des niveaux de l’échelle ${echelle_X}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_Toc72425057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13</w:t>
        </w:r>
        <w:r w:rsidR="00275CFA">
          <w:rPr>
            <w:noProof/>
            <w:webHidden/>
          </w:rPr>
          <w:fldChar w:fldCharType="end"/>
        </w:r>
      </w:hyperlink>
    </w:p>
    <w:p w14:paraId="7D314EA2" w14:textId="77777777" w:rsidR="00275CFA" w:rsidRDefault="007632FF">
      <w:pPr>
        <w:pStyle w:val="TM5"/>
        <w:tabs>
          <w:tab w:val="left" w:pos="1000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58" w:history="1">
        <w:r w:rsidR="00275CFA" w:rsidRPr="00493E78">
          <w:rPr>
            <w:rStyle w:val="Lienhypertexte"/>
            <w:noProof/>
          </w:rPr>
          <w:t>1.3.1.2.2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Détails des niveaux de l’échelle ${echelle_Y}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_Toc72425058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14</w:t>
        </w:r>
        <w:r w:rsidR="00275CFA">
          <w:rPr>
            <w:noProof/>
            <w:webHidden/>
          </w:rPr>
          <w:fldChar w:fldCharType="end"/>
        </w:r>
      </w:hyperlink>
    </w:p>
    <w:p w14:paraId="67A29A0E" w14:textId="77777777" w:rsidR="00275CFA" w:rsidRDefault="007632FF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59" w:history="1">
        <w:r w:rsidR="00275CFA" w:rsidRPr="00493E78">
          <w:rPr>
            <w:rStyle w:val="Lienhypertexte"/>
            <w:noProof/>
          </w:rPr>
          <w:t>1.3.2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Événements redoutés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_Toc72425059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15</w:t>
        </w:r>
        <w:r w:rsidR="00275CFA">
          <w:rPr>
            <w:noProof/>
            <w:webHidden/>
          </w:rPr>
          <w:fldChar w:fldCharType="end"/>
        </w:r>
      </w:hyperlink>
    </w:p>
    <w:p w14:paraId="63FCF901" w14:textId="77777777" w:rsidR="00275CFA" w:rsidRDefault="007632FF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60" w:history="1">
        <w:r w:rsidR="00275CFA" w:rsidRPr="00493E78">
          <w:rPr>
            <w:rStyle w:val="Lienhypertexte"/>
            <w:noProof/>
          </w:rPr>
          <w:t>1.4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1.d - Les socles de sécurité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_Toc72425060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16</w:t>
        </w:r>
        <w:r w:rsidR="00275CFA">
          <w:rPr>
            <w:noProof/>
            <w:webHidden/>
          </w:rPr>
          <w:fldChar w:fldCharType="end"/>
        </w:r>
      </w:hyperlink>
    </w:p>
    <w:p w14:paraId="7AE9871B" w14:textId="77777777" w:rsidR="00275CFA" w:rsidRDefault="007632FF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61" w:history="1">
        <w:r w:rsidR="00275CFA" w:rsidRPr="00493E78">
          <w:rPr>
            <w:rStyle w:val="Lienhypertexte"/>
            <w:noProof/>
          </w:rPr>
          <w:t>1.4.1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Socle de sécurité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_Toc72425061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16</w:t>
        </w:r>
        <w:r w:rsidR="00275CFA">
          <w:rPr>
            <w:noProof/>
            <w:webHidden/>
          </w:rPr>
          <w:fldChar w:fldCharType="end"/>
        </w:r>
      </w:hyperlink>
    </w:p>
    <w:p w14:paraId="6BF11EA7" w14:textId="77777777" w:rsidR="00275CFA" w:rsidRDefault="007632FF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62" w:history="1">
        <w:r w:rsidR="00275CFA" w:rsidRPr="00493E78">
          <w:rPr>
            <w:rStyle w:val="Lienhypertexte"/>
            <w:noProof/>
          </w:rPr>
          <w:t>1.4.2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Règles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_Toc72425062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17</w:t>
        </w:r>
        <w:r w:rsidR="00275CFA">
          <w:rPr>
            <w:noProof/>
            <w:webHidden/>
          </w:rPr>
          <w:fldChar w:fldCharType="end"/>
        </w:r>
      </w:hyperlink>
    </w:p>
    <w:p w14:paraId="1C31D2A6" w14:textId="77777777" w:rsidR="00275CFA" w:rsidRDefault="007632FF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63" w:history="1">
        <w:r w:rsidR="00275CFA" w:rsidRPr="00493E78">
          <w:rPr>
            <w:rStyle w:val="Lienhypertexte"/>
            <w:noProof/>
          </w:rPr>
          <w:t>1.4.2.1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Etat de prise en compte du socle XXX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_Toc72425063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17</w:t>
        </w:r>
        <w:r w:rsidR="00275CFA">
          <w:rPr>
            <w:noProof/>
            <w:webHidden/>
          </w:rPr>
          <w:fldChar w:fldCharType="end"/>
        </w:r>
      </w:hyperlink>
    </w:p>
    <w:p w14:paraId="3E6AE606" w14:textId="77777777" w:rsidR="00275CFA" w:rsidRDefault="007632FF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64" w:history="1">
        <w:r w:rsidR="00275CFA" w:rsidRPr="00493E78">
          <w:rPr>
            <w:rStyle w:val="Lienhypertexte"/>
            <w:noProof/>
          </w:rPr>
          <w:t>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2 - Sources de risque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_Toc72425064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55</w:t>
        </w:r>
        <w:r w:rsidR="00275CFA">
          <w:rPr>
            <w:noProof/>
            <w:webHidden/>
          </w:rPr>
          <w:fldChar w:fldCharType="end"/>
        </w:r>
      </w:hyperlink>
    </w:p>
    <w:p w14:paraId="2607451B" w14:textId="77777777" w:rsidR="00275CFA" w:rsidRDefault="007632FF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65" w:history="1">
        <w:r w:rsidR="00275CFA" w:rsidRPr="00493E78">
          <w:rPr>
            <w:rStyle w:val="Lienhypertexte"/>
            <w:noProof/>
          </w:rPr>
          <w:t>2.1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2.a - Identifier les sources de risques et les objectifs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_Toc72425065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55</w:t>
        </w:r>
        <w:r w:rsidR="00275CFA">
          <w:rPr>
            <w:noProof/>
            <w:webHidden/>
          </w:rPr>
          <w:fldChar w:fldCharType="end"/>
        </w:r>
      </w:hyperlink>
    </w:p>
    <w:p w14:paraId="7FF2D6E0" w14:textId="77777777" w:rsidR="00275CFA" w:rsidRDefault="007632FF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66" w:history="1">
        <w:r w:rsidR="00275CFA" w:rsidRPr="00493E78">
          <w:rPr>
            <w:rStyle w:val="Lienhypertexte"/>
            <w:noProof/>
          </w:rPr>
          <w:t>2.1.1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Sources de risque et objectifs visés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_Toc72425066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55</w:t>
        </w:r>
        <w:r w:rsidR="00275CFA">
          <w:rPr>
            <w:noProof/>
            <w:webHidden/>
          </w:rPr>
          <w:fldChar w:fldCharType="end"/>
        </w:r>
      </w:hyperlink>
    </w:p>
    <w:p w14:paraId="222A46D0" w14:textId="77777777" w:rsidR="00275CFA" w:rsidRDefault="007632FF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67" w:history="1">
        <w:r w:rsidR="00275CFA" w:rsidRPr="00493E78">
          <w:rPr>
            <w:rStyle w:val="Lienhypertexte"/>
            <w:noProof/>
          </w:rPr>
          <w:t>2.2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2.b - Évaluer les couples sources de risque/objectifs visés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_Toc72425067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56</w:t>
        </w:r>
        <w:r w:rsidR="00275CFA">
          <w:rPr>
            <w:noProof/>
            <w:webHidden/>
          </w:rPr>
          <w:fldChar w:fldCharType="end"/>
        </w:r>
      </w:hyperlink>
    </w:p>
    <w:p w14:paraId="4AEB61B8" w14:textId="77777777" w:rsidR="00275CFA" w:rsidRDefault="007632FF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68" w:history="1">
        <w:r w:rsidR="00275CFA" w:rsidRPr="00493E78">
          <w:rPr>
            <w:rStyle w:val="Lienhypertexte"/>
            <w:noProof/>
          </w:rPr>
          <w:t>2.2.1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Évaluation des sources de risques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_Toc72425068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56</w:t>
        </w:r>
        <w:r w:rsidR="00275CFA">
          <w:rPr>
            <w:noProof/>
            <w:webHidden/>
          </w:rPr>
          <w:fldChar w:fldCharType="end"/>
        </w:r>
      </w:hyperlink>
    </w:p>
    <w:p w14:paraId="4310A69C" w14:textId="77777777" w:rsidR="00275CFA" w:rsidRDefault="007632FF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69" w:history="1">
        <w:r w:rsidR="00275CFA" w:rsidRPr="00493E78">
          <w:rPr>
            <w:rStyle w:val="Lienhypertexte"/>
            <w:noProof/>
          </w:rPr>
          <w:t>2.3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2.c - Sélectionner les couples SR/OV retenus pour la suite de l’analyse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_Toc72425069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57</w:t>
        </w:r>
        <w:r w:rsidR="00275CFA">
          <w:rPr>
            <w:noProof/>
            <w:webHidden/>
          </w:rPr>
          <w:fldChar w:fldCharType="end"/>
        </w:r>
      </w:hyperlink>
    </w:p>
    <w:p w14:paraId="70D4958C" w14:textId="77777777" w:rsidR="00275CFA" w:rsidRDefault="007632FF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70" w:history="1">
        <w:r w:rsidR="00275CFA" w:rsidRPr="00493E78">
          <w:rPr>
            <w:rStyle w:val="Lienhypertexte"/>
            <w:noProof/>
          </w:rPr>
          <w:t>2.3.1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Choix des sources de risque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_Toc72425070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57</w:t>
        </w:r>
        <w:r w:rsidR="00275CFA">
          <w:rPr>
            <w:noProof/>
            <w:webHidden/>
          </w:rPr>
          <w:fldChar w:fldCharType="end"/>
        </w:r>
      </w:hyperlink>
    </w:p>
    <w:p w14:paraId="267A04C3" w14:textId="77777777" w:rsidR="00275CFA" w:rsidRDefault="007632FF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71" w:history="1">
        <w:r w:rsidR="00275CFA" w:rsidRPr="00493E78">
          <w:rPr>
            <w:rStyle w:val="Lienhypertexte"/>
            <w:noProof/>
          </w:rPr>
          <w:t>2.3.2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Cartographie des "Source de risque / Objectif visé"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_Toc72425071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58</w:t>
        </w:r>
        <w:r w:rsidR="00275CFA">
          <w:rPr>
            <w:noProof/>
            <w:webHidden/>
          </w:rPr>
          <w:fldChar w:fldCharType="end"/>
        </w:r>
      </w:hyperlink>
    </w:p>
    <w:p w14:paraId="32156BB5" w14:textId="77777777" w:rsidR="00275CFA" w:rsidRDefault="007632FF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72" w:history="1">
        <w:r w:rsidR="00275CFA" w:rsidRPr="00493E78">
          <w:rPr>
            <w:rStyle w:val="Lienhypertexte"/>
            <w:noProof/>
          </w:rPr>
          <w:t>3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b/>
            <w:bCs/>
            <w:noProof/>
          </w:rPr>
          <w:t>Activité 3 Scénarios stratégiques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_Toc72425072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59</w:t>
        </w:r>
        <w:r w:rsidR="00275CFA">
          <w:rPr>
            <w:noProof/>
            <w:webHidden/>
          </w:rPr>
          <w:fldChar w:fldCharType="end"/>
        </w:r>
      </w:hyperlink>
    </w:p>
    <w:p w14:paraId="7AD1C170" w14:textId="77777777" w:rsidR="00275CFA" w:rsidRDefault="007632FF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73" w:history="1">
        <w:r w:rsidR="00275CFA" w:rsidRPr="00493E78">
          <w:rPr>
            <w:rStyle w:val="Lienhypertexte"/>
            <w:noProof/>
          </w:rPr>
          <w:t>3.1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3.a -Construire la cartographie des menaces numériques de l'écosystème et sélectionner les parties prenantes critiques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_Toc72425073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59</w:t>
        </w:r>
        <w:r w:rsidR="00275CFA">
          <w:rPr>
            <w:noProof/>
            <w:webHidden/>
          </w:rPr>
          <w:fldChar w:fldCharType="end"/>
        </w:r>
      </w:hyperlink>
    </w:p>
    <w:p w14:paraId="5BF6D8DA" w14:textId="62FBCEB4" w:rsidR="00275CFA" w:rsidRDefault="007632FF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74" w:history="1">
        <w:r w:rsidR="00275CFA" w:rsidRPr="00493E78">
          <w:rPr>
            <w:rStyle w:val="Lienhypertexte"/>
            <w:noProof/>
          </w:rPr>
          <w:t>3.1.1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Création des seuils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_Toc72425074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59</w:t>
        </w:r>
        <w:r w:rsidR="00275CFA">
          <w:rPr>
            <w:noProof/>
            <w:webHidden/>
          </w:rPr>
          <w:fldChar w:fldCharType="end"/>
        </w:r>
      </w:hyperlink>
    </w:p>
    <w:p w14:paraId="27EA0414" w14:textId="77777777" w:rsidR="00275CFA" w:rsidRDefault="007632FF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75" w:history="1">
        <w:r w:rsidR="00275CFA" w:rsidRPr="00493E78">
          <w:rPr>
            <w:rStyle w:val="Lienhypertexte"/>
            <w:noProof/>
          </w:rPr>
          <w:t>3.1.2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Parties prenantes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_Toc72425075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60</w:t>
        </w:r>
        <w:r w:rsidR="00275CFA">
          <w:rPr>
            <w:noProof/>
            <w:webHidden/>
          </w:rPr>
          <w:fldChar w:fldCharType="end"/>
        </w:r>
      </w:hyperlink>
    </w:p>
    <w:p w14:paraId="57AB47C9" w14:textId="77777777" w:rsidR="00275CFA" w:rsidRDefault="007632FF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76" w:history="1">
        <w:r w:rsidR="00275CFA" w:rsidRPr="00493E78">
          <w:rPr>
            <w:rStyle w:val="Lienhypertexte"/>
            <w:noProof/>
          </w:rPr>
          <w:t>3.1.2.1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Parties prenantes internes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_Toc72425076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60</w:t>
        </w:r>
        <w:r w:rsidR="00275CFA">
          <w:rPr>
            <w:noProof/>
            <w:webHidden/>
          </w:rPr>
          <w:fldChar w:fldCharType="end"/>
        </w:r>
      </w:hyperlink>
    </w:p>
    <w:p w14:paraId="60EDBFA9" w14:textId="77777777" w:rsidR="00275CFA" w:rsidRDefault="007632FF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77" w:history="1">
        <w:r w:rsidR="00275CFA" w:rsidRPr="00493E78">
          <w:rPr>
            <w:rStyle w:val="Lienhypertexte"/>
            <w:noProof/>
          </w:rPr>
          <w:t>3.1.2.2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Parties prenantes externes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_Toc72425077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60</w:t>
        </w:r>
        <w:r w:rsidR="00275CFA">
          <w:rPr>
            <w:noProof/>
            <w:webHidden/>
          </w:rPr>
          <w:fldChar w:fldCharType="end"/>
        </w:r>
      </w:hyperlink>
    </w:p>
    <w:p w14:paraId="1BDEA7D7" w14:textId="77777777" w:rsidR="00275CFA" w:rsidRDefault="007632FF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78" w:history="1">
        <w:r w:rsidR="00275CFA" w:rsidRPr="00493E78">
          <w:rPr>
            <w:rStyle w:val="Lienhypertexte"/>
            <w:noProof/>
          </w:rPr>
          <w:t>3.2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3.b - Élaborer des scénarios stratégiques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_Toc72425078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61</w:t>
        </w:r>
        <w:r w:rsidR="00275CFA">
          <w:rPr>
            <w:noProof/>
            <w:webHidden/>
          </w:rPr>
          <w:fldChar w:fldCharType="end"/>
        </w:r>
      </w:hyperlink>
    </w:p>
    <w:p w14:paraId="47D996BB" w14:textId="77777777" w:rsidR="00275CFA" w:rsidRDefault="007632FF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79" w:history="1">
        <w:r w:rsidR="00275CFA" w:rsidRPr="00493E78">
          <w:rPr>
            <w:rStyle w:val="Lienhypertexte"/>
            <w:noProof/>
          </w:rPr>
          <w:t>3.2.1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Liste des couples sources de risques / objectifs visés retenus établis à l'atelier 2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_Toc72425079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62</w:t>
        </w:r>
        <w:r w:rsidR="00275CFA">
          <w:rPr>
            <w:noProof/>
            <w:webHidden/>
          </w:rPr>
          <w:fldChar w:fldCharType="end"/>
        </w:r>
      </w:hyperlink>
    </w:p>
    <w:p w14:paraId="0178638C" w14:textId="77777777" w:rsidR="00275CFA" w:rsidRDefault="007632FF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80" w:history="1">
        <w:r w:rsidR="00275CFA" w:rsidRPr="00493E78">
          <w:rPr>
            <w:rStyle w:val="Lienhypertexte"/>
            <w:noProof/>
          </w:rPr>
          <w:t>3.2.2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Scénarios stratégiques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_Toc72425080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63</w:t>
        </w:r>
        <w:r w:rsidR="00275CFA">
          <w:rPr>
            <w:noProof/>
            <w:webHidden/>
          </w:rPr>
          <w:fldChar w:fldCharType="end"/>
        </w:r>
      </w:hyperlink>
    </w:p>
    <w:p w14:paraId="028F9CA6" w14:textId="77777777" w:rsidR="00275CFA" w:rsidRDefault="007632FF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81" w:history="1">
        <w:r w:rsidR="00275CFA" w:rsidRPr="00493E78">
          <w:rPr>
            <w:rStyle w:val="Lienhypertexte"/>
            <w:noProof/>
          </w:rPr>
          <w:t>3.2.3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Chemins d'attaque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_Toc72425081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64</w:t>
        </w:r>
        <w:r w:rsidR="00275CFA">
          <w:rPr>
            <w:noProof/>
            <w:webHidden/>
          </w:rPr>
          <w:fldChar w:fldCharType="end"/>
        </w:r>
      </w:hyperlink>
    </w:p>
    <w:p w14:paraId="5A7934EA" w14:textId="77777777" w:rsidR="00275CFA" w:rsidRDefault="007632FF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82" w:history="1">
        <w:r w:rsidR="00275CFA" w:rsidRPr="00493E78">
          <w:rPr>
            <w:rStyle w:val="Lienhypertexte"/>
            <w:noProof/>
          </w:rPr>
          <w:t>3.3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3.c - Définir des mesures de sécurité sur l'écosystème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_Toc72425082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65</w:t>
        </w:r>
        <w:r w:rsidR="00275CFA">
          <w:rPr>
            <w:noProof/>
            <w:webHidden/>
          </w:rPr>
          <w:fldChar w:fldCharType="end"/>
        </w:r>
      </w:hyperlink>
    </w:p>
    <w:p w14:paraId="76EFEB94" w14:textId="77777777" w:rsidR="00275CFA" w:rsidRDefault="007632FF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83" w:history="1">
        <w:r w:rsidR="00275CFA" w:rsidRPr="00493E78">
          <w:rPr>
            <w:rStyle w:val="Lienhypertexte"/>
            <w:noProof/>
          </w:rPr>
          <w:t>3.3.1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Liste des parties prenantes établis à l'atelier 3.a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_Toc72425083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65</w:t>
        </w:r>
        <w:r w:rsidR="00275CFA">
          <w:rPr>
            <w:noProof/>
            <w:webHidden/>
          </w:rPr>
          <w:fldChar w:fldCharType="end"/>
        </w:r>
      </w:hyperlink>
    </w:p>
    <w:p w14:paraId="6D2D73F1" w14:textId="77777777" w:rsidR="00275CFA" w:rsidRDefault="007632FF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84" w:history="1">
        <w:r w:rsidR="00275CFA" w:rsidRPr="00493E78">
          <w:rPr>
            <w:rStyle w:val="Lienhypertexte"/>
            <w:noProof/>
          </w:rPr>
          <w:t>3.3.2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Liste des scénarios stratégiques établis à l'atelier 3.b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_Toc72425084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66</w:t>
        </w:r>
        <w:r w:rsidR="00275CFA">
          <w:rPr>
            <w:noProof/>
            <w:webHidden/>
          </w:rPr>
          <w:fldChar w:fldCharType="end"/>
        </w:r>
      </w:hyperlink>
    </w:p>
    <w:p w14:paraId="03C5C30A" w14:textId="77777777" w:rsidR="00275CFA" w:rsidRDefault="007632FF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85" w:history="1">
        <w:r w:rsidR="00275CFA" w:rsidRPr="00493E78">
          <w:rPr>
            <w:rStyle w:val="Lienhypertexte"/>
            <w:noProof/>
          </w:rPr>
          <w:t>4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4 - Scénarios opérationnels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_Toc72425085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67</w:t>
        </w:r>
        <w:r w:rsidR="00275CFA">
          <w:rPr>
            <w:noProof/>
            <w:webHidden/>
          </w:rPr>
          <w:fldChar w:fldCharType="end"/>
        </w:r>
      </w:hyperlink>
    </w:p>
    <w:p w14:paraId="54D80C0E" w14:textId="77777777" w:rsidR="00275CFA" w:rsidRDefault="007632FF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86" w:history="1">
        <w:r w:rsidR="00275CFA" w:rsidRPr="00493E78">
          <w:rPr>
            <w:rStyle w:val="Lienhypertexte"/>
            <w:noProof/>
          </w:rPr>
          <w:t>4.1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4.a (Élaborer les scénarios opérationnels)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_Toc72425086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67</w:t>
        </w:r>
        <w:r w:rsidR="00275CFA">
          <w:rPr>
            <w:noProof/>
            <w:webHidden/>
          </w:rPr>
          <w:fldChar w:fldCharType="end"/>
        </w:r>
      </w:hyperlink>
    </w:p>
    <w:p w14:paraId="7F53627A" w14:textId="77777777" w:rsidR="00275CFA" w:rsidRDefault="007632FF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87" w:history="1">
        <w:r w:rsidR="00275CFA" w:rsidRPr="00493E78">
          <w:rPr>
            <w:rStyle w:val="Lienhypertexte"/>
            <w:noProof/>
          </w:rPr>
          <w:t>4.1.1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Liste des scénarios stratégiques établis lors de l'atelier 3.b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_Toc72425087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67</w:t>
        </w:r>
        <w:r w:rsidR="00275CFA">
          <w:rPr>
            <w:noProof/>
            <w:webHidden/>
          </w:rPr>
          <w:fldChar w:fldCharType="end"/>
        </w:r>
      </w:hyperlink>
    </w:p>
    <w:p w14:paraId="3CF5EA04" w14:textId="77777777" w:rsidR="00275CFA" w:rsidRDefault="007632FF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88" w:history="1">
        <w:r w:rsidR="00275CFA" w:rsidRPr="00493E78">
          <w:rPr>
            <w:rStyle w:val="Lienhypertexte"/>
            <w:noProof/>
          </w:rPr>
          <w:t>4.2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4.b - Évaluer la vraisemblance des scénarios opérationnels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_Toc72425088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68</w:t>
        </w:r>
        <w:r w:rsidR="00275CFA">
          <w:rPr>
            <w:noProof/>
            <w:webHidden/>
          </w:rPr>
          <w:fldChar w:fldCharType="end"/>
        </w:r>
      </w:hyperlink>
    </w:p>
    <w:p w14:paraId="411F737E" w14:textId="77777777" w:rsidR="00275CFA" w:rsidRDefault="007632FF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89" w:history="1">
        <w:r w:rsidR="00275CFA" w:rsidRPr="00493E78">
          <w:rPr>
            <w:rStyle w:val="Lienhypertexte"/>
            <w:noProof/>
          </w:rPr>
          <w:t>4.2.1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Niveaux des échelles de vraisemblance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_Toc72425089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68</w:t>
        </w:r>
        <w:r w:rsidR="00275CFA">
          <w:rPr>
            <w:noProof/>
            <w:webHidden/>
          </w:rPr>
          <w:fldChar w:fldCharType="end"/>
        </w:r>
      </w:hyperlink>
    </w:p>
    <w:p w14:paraId="6E9E9305" w14:textId="77777777" w:rsidR="00275CFA" w:rsidRDefault="007632FF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90" w:history="1">
        <w:r w:rsidR="00275CFA" w:rsidRPr="00493E78">
          <w:rPr>
            <w:rStyle w:val="Lienhypertexte"/>
            <w:noProof/>
          </w:rPr>
          <w:t>4.2.2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Évaluer la vraisemblance des scénarios opérationnels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_Toc72425090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69</w:t>
        </w:r>
        <w:r w:rsidR="00275CFA">
          <w:rPr>
            <w:noProof/>
            <w:webHidden/>
          </w:rPr>
          <w:fldChar w:fldCharType="end"/>
        </w:r>
      </w:hyperlink>
    </w:p>
    <w:p w14:paraId="547B1662" w14:textId="77777777" w:rsidR="00275CFA" w:rsidRDefault="007632FF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91" w:history="1">
        <w:r w:rsidR="00275CFA" w:rsidRPr="00493E78">
          <w:rPr>
            <w:rStyle w:val="Lienhypertexte"/>
            <w:noProof/>
          </w:rPr>
          <w:t>5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5 - Traitement du risque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_Toc72425091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70</w:t>
        </w:r>
        <w:r w:rsidR="00275CFA">
          <w:rPr>
            <w:noProof/>
            <w:webHidden/>
          </w:rPr>
          <w:fldChar w:fldCharType="end"/>
        </w:r>
      </w:hyperlink>
    </w:p>
    <w:p w14:paraId="11169947" w14:textId="77777777" w:rsidR="00275CFA" w:rsidRDefault="007632FF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92" w:history="1">
        <w:r w:rsidR="00275CFA" w:rsidRPr="00493E78">
          <w:rPr>
            <w:rStyle w:val="Lienhypertexte"/>
            <w:noProof/>
          </w:rPr>
          <w:t>5.1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5.a - Réaliser une synthèse des scénarios de risque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_Toc72425092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70</w:t>
        </w:r>
        <w:r w:rsidR="00275CFA">
          <w:rPr>
            <w:noProof/>
            <w:webHidden/>
          </w:rPr>
          <w:fldChar w:fldCharType="end"/>
        </w:r>
      </w:hyperlink>
    </w:p>
    <w:p w14:paraId="2B02ECF2" w14:textId="77777777" w:rsidR="00275CFA" w:rsidRDefault="007632FF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93" w:history="1">
        <w:r w:rsidR="00275CFA" w:rsidRPr="00493E78">
          <w:rPr>
            <w:rStyle w:val="Lienhypertexte"/>
            <w:noProof/>
          </w:rPr>
          <w:t>5.1.1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Cartographie du risque initial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_Toc72425093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70</w:t>
        </w:r>
        <w:r w:rsidR="00275CFA">
          <w:rPr>
            <w:noProof/>
            <w:webHidden/>
          </w:rPr>
          <w:fldChar w:fldCharType="end"/>
        </w:r>
      </w:hyperlink>
    </w:p>
    <w:p w14:paraId="2A48C393" w14:textId="77777777" w:rsidR="00275CFA" w:rsidRDefault="007632FF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94" w:history="1">
        <w:r w:rsidR="00275CFA" w:rsidRPr="00493E78">
          <w:rPr>
            <w:rStyle w:val="Lienhypertexte"/>
            <w:noProof/>
          </w:rPr>
          <w:t>5.2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5.b - Décider de la stratégie de traitement du risque et définir les mesures de sécurité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_Toc72425094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71</w:t>
        </w:r>
        <w:r w:rsidR="00275CFA">
          <w:rPr>
            <w:noProof/>
            <w:webHidden/>
          </w:rPr>
          <w:fldChar w:fldCharType="end"/>
        </w:r>
      </w:hyperlink>
    </w:p>
    <w:p w14:paraId="4483B911" w14:textId="77777777" w:rsidR="00275CFA" w:rsidRDefault="007632FF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95" w:history="1">
        <w:r w:rsidR="00275CFA" w:rsidRPr="00493E78">
          <w:rPr>
            <w:rStyle w:val="Lienhypertexte"/>
            <w:noProof/>
          </w:rPr>
          <w:t>5.3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Activité 5.c - Évaluer et documenter les risques résiduels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_Toc72425095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72</w:t>
        </w:r>
        <w:r w:rsidR="00275CFA">
          <w:rPr>
            <w:noProof/>
            <w:webHidden/>
          </w:rPr>
          <w:fldChar w:fldCharType="end"/>
        </w:r>
      </w:hyperlink>
    </w:p>
    <w:p w14:paraId="0C5F92C7" w14:textId="77777777" w:rsidR="00275CFA" w:rsidRDefault="007632FF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96" w:history="1">
        <w:r w:rsidR="00275CFA" w:rsidRPr="00493E78">
          <w:rPr>
            <w:rStyle w:val="Lienhypertexte"/>
            <w:noProof/>
          </w:rPr>
          <w:t>5.3.1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Évaluation et documentation des risques résiduels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_Toc72425096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72</w:t>
        </w:r>
        <w:r w:rsidR="00275CFA">
          <w:rPr>
            <w:noProof/>
            <w:webHidden/>
          </w:rPr>
          <w:fldChar w:fldCharType="end"/>
        </w:r>
      </w:hyperlink>
    </w:p>
    <w:p w14:paraId="498E885A" w14:textId="77777777" w:rsidR="00275CFA" w:rsidRDefault="007632FF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97" w:history="1">
        <w:r w:rsidR="00275CFA" w:rsidRPr="00493E78">
          <w:rPr>
            <w:rStyle w:val="Lienhypertexte"/>
            <w:noProof/>
          </w:rPr>
          <w:t>6</w:t>
        </w:r>
        <w:r w:rsidR="00275CFA">
          <w:rPr>
            <w:rFonts w:eastAsiaTheme="minorEastAsia"/>
            <w:noProof/>
            <w:lang w:eastAsia="fr-FR"/>
          </w:rPr>
          <w:tab/>
        </w:r>
        <w:r w:rsidR="00275CFA" w:rsidRPr="00493E78">
          <w:rPr>
            <w:rStyle w:val="Lienhypertexte"/>
            <w:noProof/>
          </w:rPr>
          <w:t>Annexes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_Toc72425097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73</w:t>
        </w:r>
        <w:r w:rsidR="00275CFA">
          <w:rPr>
            <w:noProof/>
            <w:webHidden/>
          </w:rPr>
          <w:fldChar w:fldCharType="end"/>
        </w:r>
      </w:hyperlink>
    </w:p>
    <w:p w14:paraId="7C11B70A" w14:textId="77777777" w:rsidR="00CB4AEF" w:rsidRDefault="00733FBC" w:rsidP="00733FBC">
      <w:r>
        <w:fldChar w:fldCharType="end"/>
      </w:r>
    </w:p>
    <w:p w14:paraId="4EA7EC60" w14:textId="77777777" w:rsidR="00E342FC" w:rsidRPr="00E342FC" w:rsidRDefault="00E342FC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t>Liste des tableaux</w:t>
      </w:r>
    </w:p>
    <w:p w14:paraId="1B23EE87" w14:textId="77777777" w:rsidR="00275CFA" w:rsidRDefault="00E342F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72425098" w:history="1">
        <w:r w:rsidR="00275CFA" w:rsidRPr="00EE289B">
          <w:rPr>
            <w:rStyle w:val="Lienhypertexte"/>
            <w:noProof/>
          </w:rPr>
          <w:t>Tableau 1 : Liste des acteurs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_Toc72425098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7</w:t>
        </w:r>
        <w:r w:rsidR="00275CFA">
          <w:rPr>
            <w:noProof/>
            <w:webHidden/>
          </w:rPr>
          <w:fldChar w:fldCharType="end"/>
        </w:r>
      </w:hyperlink>
    </w:p>
    <w:p w14:paraId="4C8267BD" w14:textId="77777777" w:rsidR="00275CFA" w:rsidRDefault="007632FF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099" w:history="1">
        <w:r w:rsidR="00275CFA" w:rsidRPr="00EE289B">
          <w:rPr>
            <w:rStyle w:val="Lienhypertexte"/>
            <w:noProof/>
          </w:rPr>
          <w:t>Tableau 2: RACI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_Toc72425099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8</w:t>
        </w:r>
        <w:r w:rsidR="00275CFA">
          <w:rPr>
            <w:noProof/>
            <w:webHidden/>
          </w:rPr>
          <w:fldChar w:fldCharType="end"/>
        </w:r>
      </w:hyperlink>
    </w:p>
    <w:p w14:paraId="41D2AE6D" w14:textId="77777777" w:rsidR="00275CFA" w:rsidRDefault="007632FF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00" w:history="1">
        <w:r w:rsidR="00275CFA" w:rsidRPr="00EE289B">
          <w:rPr>
            <w:rStyle w:val="Lienhypertexte"/>
            <w:noProof/>
          </w:rPr>
          <w:t>Tableau 3 : Tableau des valeurs métiers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_Toc72425100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9</w:t>
        </w:r>
        <w:r w:rsidR="00275CFA">
          <w:rPr>
            <w:noProof/>
            <w:webHidden/>
          </w:rPr>
          <w:fldChar w:fldCharType="end"/>
        </w:r>
      </w:hyperlink>
    </w:p>
    <w:p w14:paraId="4A7A7399" w14:textId="77777777" w:rsidR="00275CFA" w:rsidRDefault="007632FF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01" w:history="1">
        <w:r w:rsidR="00275CFA" w:rsidRPr="00EE289B">
          <w:rPr>
            <w:rStyle w:val="Lienhypertexte"/>
            <w:noProof/>
          </w:rPr>
          <w:t>Tableau 4 : Liste des biens supports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_Toc72425101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10</w:t>
        </w:r>
        <w:r w:rsidR="00275CFA">
          <w:rPr>
            <w:noProof/>
            <w:webHidden/>
          </w:rPr>
          <w:fldChar w:fldCharType="end"/>
        </w:r>
      </w:hyperlink>
    </w:p>
    <w:p w14:paraId="56B192EA" w14:textId="77777777" w:rsidR="00275CFA" w:rsidRDefault="007632FF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02" w:history="1">
        <w:r w:rsidR="00275CFA" w:rsidRPr="00EE289B">
          <w:rPr>
            <w:rStyle w:val="Lienhypertexte"/>
            <w:noProof/>
          </w:rPr>
          <w:t>Tableau 5 : Tableau des missions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_Toc72425102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11</w:t>
        </w:r>
        <w:r w:rsidR="00275CFA">
          <w:rPr>
            <w:noProof/>
            <w:webHidden/>
          </w:rPr>
          <w:fldChar w:fldCharType="end"/>
        </w:r>
      </w:hyperlink>
    </w:p>
    <w:p w14:paraId="755E0F25" w14:textId="77777777" w:rsidR="00275CFA" w:rsidRDefault="007632FF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03" w:history="1">
        <w:r w:rsidR="00275CFA" w:rsidRPr="00EE289B">
          <w:rPr>
            <w:rStyle w:val="Lienhypertexte"/>
            <w:noProof/>
          </w:rPr>
          <w:t>Tableau 6 : Tableau des échelles de gravité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_Toc72425103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12</w:t>
        </w:r>
        <w:r w:rsidR="00275CFA">
          <w:rPr>
            <w:noProof/>
            <w:webHidden/>
          </w:rPr>
          <w:fldChar w:fldCharType="end"/>
        </w:r>
      </w:hyperlink>
    </w:p>
    <w:p w14:paraId="3477ED1D" w14:textId="77777777" w:rsidR="00275CFA" w:rsidRDefault="007632FF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04" w:history="1">
        <w:r w:rsidR="00275CFA" w:rsidRPr="00EE289B">
          <w:rPr>
            <w:rStyle w:val="Lienhypertexte"/>
            <w:noProof/>
          </w:rPr>
          <w:t>Tableau 7 : Détails des niveaux de l'échelle ${}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_Toc72425104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13</w:t>
        </w:r>
        <w:r w:rsidR="00275CFA">
          <w:rPr>
            <w:noProof/>
            <w:webHidden/>
          </w:rPr>
          <w:fldChar w:fldCharType="end"/>
        </w:r>
      </w:hyperlink>
    </w:p>
    <w:p w14:paraId="77D02FF3" w14:textId="77777777" w:rsidR="00275CFA" w:rsidRDefault="007632FF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05" w:history="1">
        <w:r w:rsidR="00275CFA" w:rsidRPr="00EE289B">
          <w:rPr>
            <w:rStyle w:val="Lienhypertexte"/>
            <w:noProof/>
          </w:rPr>
          <w:t>Tableau 8 : Détails des niveaux de l'échelle ${}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_Toc72425105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14</w:t>
        </w:r>
        <w:r w:rsidR="00275CFA">
          <w:rPr>
            <w:noProof/>
            <w:webHidden/>
          </w:rPr>
          <w:fldChar w:fldCharType="end"/>
        </w:r>
      </w:hyperlink>
    </w:p>
    <w:p w14:paraId="08CC62E2" w14:textId="77777777" w:rsidR="00275CFA" w:rsidRDefault="007632FF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06" w:history="1">
        <w:r w:rsidR="00275CFA" w:rsidRPr="00EE289B">
          <w:rPr>
            <w:rStyle w:val="Lienhypertexte"/>
            <w:noProof/>
          </w:rPr>
          <w:t>Tableau 9 : Détails des événements redoutés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_Toc72425106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15</w:t>
        </w:r>
        <w:r w:rsidR="00275CFA">
          <w:rPr>
            <w:noProof/>
            <w:webHidden/>
          </w:rPr>
          <w:fldChar w:fldCharType="end"/>
        </w:r>
      </w:hyperlink>
    </w:p>
    <w:p w14:paraId="23FA3745" w14:textId="77777777" w:rsidR="00275CFA" w:rsidRDefault="007632FF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07" w:history="1">
        <w:r w:rsidR="00275CFA" w:rsidRPr="00EE289B">
          <w:rPr>
            <w:rStyle w:val="Lienhypertexte"/>
            <w:noProof/>
          </w:rPr>
          <w:t>Tableau 10 : Liste des socles de sécurité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_Toc72425107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16</w:t>
        </w:r>
        <w:r w:rsidR="00275CFA">
          <w:rPr>
            <w:noProof/>
            <w:webHidden/>
          </w:rPr>
          <w:fldChar w:fldCharType="end"/>
        </w:r>
      </w:hyperlink>
    </w:p>
    <w:p w14:paraId="51270A43" w14:textId="77777777" w:rsidR="00275CFA" w:rsidRDefault="007632FF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08" w:history="1">
        <w:r w:rsidR="00275CFA" w:rsidRPr="00EE289B">
          <w:rPr>
            <w:rStyle w:val="Lienhypertexte"/>
            <w:noProof/>
          </w:rPr>
          <w:t>Tableau 11 : socle de sécurité XXX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_Toc72425108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54</w:t>
        </w:r>
        <w:r w:rsidR="00275CFA">
          <w:rPr>
            <w:noProof/>
            <w:webHidden/>
          </w:rPr>
          <w:fldChar w:fldCharType="end"/>
        </w:r>
      </w:hyperlink>
    </w:p>
    <w:p w14:paraId="61C18F05" w14:textId="77777777" w:rsidR="00275CFA" w:rsidRDefault="007632FF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09" w:history="1">
        <w:r w:rsidR="00275CFA" w:rsidRPr="00EE289B">
          <w:rPr>
            <w:rStyle w:val="Lienhypertexte"/>
            <w:noProof/>
          </w:rPr>
          <w:t>Tableau 12 : Source de risques et objectifs visés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_Toc72425109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55</w:t>
        </w:r>
        <w:r w:rsidR="00275CFA">
          <w:rPr>
            <w:noProof/>
            <w:webHidden/>
          </w:rPr>
          <w:fldChar w:fldCharType="end"/>
        </w:r>
      </w:hyperlink>
    </w:p>
    <w:p w14:paraId="5998951F" w14:textId="77777777" w:rsidR="00275CFA" w:rsidRDefault="007632FF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10" w:history="1">
        <w:r w:rsidR="00275CFA" w:rsidRPr="00EE289B">
          <w:rPr>
            <w:rStyle w:val="Lienhypertexte"/>
            <w:noProof/>
          </w:rPr>
          <w:t>Tableau 13 : Evaluations des sources de risque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_Toc72425110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56</w:t>
        </w:r>
        <w:r w:rsidR="00275CFA">
          <w:rPr>
            <w:noProof/>
            <w:webHidden/>
          </w:rPr>
          <w:fldChar w:fldCharType="end"/>
        </w:r>
      </w:hyperlink>
    </w:p>
    <w:p w14:paraId="4D9DAC17" w14:textId="77777777" w:rsidR="00275CFA" w:rsidRDefault="007632FF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2425111" w:history="1">
        <w:r w:rsidR="00275CFA" w:rsidRPr="00EE289B">
          <w:rPr>
            <w:rStyle w:val="Lienhypertexte"/>
            <w:noProof/>
          </w:rPr>
          <w:t>Tableau 14 : Synthèse des sources de risque retenues</w:t>
        </w:r>
        <w:r w:rsidR="00275CFA">
          <w:rPr>
            <w:noProof/>
            <w:webHidden/>
          </w:rPr>
          <w:tab/>
        </w:r>
        <w:r w:rsidR="00275CFA">
          <w:rPr>
            <w:noProof/>
            <w:webHidden/>
          </w:rPr>
          <w:fldChar w:fldCharType="begin"/>
        </w:r>
        <w:r w:rsidR="00275CFA">
          <w:rPr>
            <w:noProof/>
            <w:webHidden/>
          </w:rPr>
          <w:instrText xml:space="preserve"> PAGEREF _Toc72425111 \h </w:instrText>
        </w:r>
        <w:r w:rsidR="00275CFA">
          <w:rPr>
            <w:noProof/>
            <w:webHidden/>
          </w:rPr>
        </w:r>
        <w:r w:rsidR="00275CFA">
          <w:rPr>
            <w:noProof/>
            <w:webHidden/>
          </w:rPr>
          <w:fldChar w:fldCharType="separate"/>
        </w:r>
        <w:r w:rsidR="00275CFA">
          <w:rPr>
            <w:noProof/>
            <w:webHidden/>
          </w:rPr>
          <w:t>57</w:t>
        </w:r>
        <w:r w:rsidR="00275CFA">
          <w:rPr>
            <w:noProof/>
            <w:webHidden/>
          </w:rPr>
          <w:fldChar w:fldCharType="end"/>
        </w:r>
      </w:hyperlink>
    </w:p>
    <w:p w14:paraId="34DFC26D" w14:textId="77777777" w:rsidR="00E342FC" w:rsidRDefault="00E342FC">
      <w:r>
        <w:fldChar w:fldCharType="end"/>
      </w:r>
    </w:p>
    <w:p w14:paraId="0732A1CC" w14:textId="77777777" w:rsidR="00E342FC" w:rsidRDefault="00E342FC"/>
    <w:p w14:paraId="3C75CC8D" w14:textId="77777777" w:rsidR="00E342FC" w:rsidRDefault="00E342FC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t>Liste des illustrations</w:t>
      </w:r>
    </w:p>
    <w:p w14:paraId="0E3514F8" w14:textId="77777777" w:rsidR="009C3BF9" w:rsidRDefault="009C3BF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572161B" w14:textId="77777777" w:rsidR="00FB1490" w:rsidRDefault="00CB4AEF" w:rsidP="001B5DEC">
      <w:r w:rsidRPr="00E342FC">
        <w:br w:type="page"/>
      </w:r>
    </w:p>
    <w:p w14:paraId="24C6E380" w14:textId="77777777" w:rsidR="001B5DEC" w:rsidRDefault="001B5DEC" w:rsidP="001B5DEC">
      <w:pPr>
        <w:pStyle w:val="Titre1"/>
      </w:pPr>
      <w:bookmarkStart w:id="0" w:name="_Toc71625961"/>
      <w:bookmarkStart w:id="1" w:name="_Toc71626256"/>
      <w:bookmarkStart w:id="2" w:name="_Toc72425044"/>
      <w:r w:rsidRPr="00290C33">
        <w:lastRenderedPageBreak/>
        <w:t xml:space="preserve">Activité 1 </w:t>
      </w:r>
      <w:r>
        <w:t xml:space="preserve">- </w:t>
      </w:r>
      <w:r w:rsidRPr="00290C33">
        <w:t>Cadrage et socle de sécurité</w:t>
      </w:r>
      <w:bookmarkEnd w:id="0"/>
      <w:bookmarkEnd w:id="1"/>
      <w:bookmarkEnd w:id="2"/>
    </w:p>
    <w:p w14:paraId="7D12693B" w14:textId="77777777" w:rsidR="001B5DEC" w:rsidRPr="001B5DEC" w:rsidRDefault="001B5DEC" w:rsidP="001B5DEC"/>
    <w:p w14:paraId="465C046E" w14:textId="77777777" w:rsidR="001B5DEC" w:rsidRPr="00290C33" w:rsidRDefault="001B5DEC" w:rsidP="001B5DEC">
      <w:pPr>
        <w:pStyle w:val="Titre2"/>
      </w:pPr>
      <w:bookmarkStart w:id="3" w:name="_Toc71625962"/>
      <w:bookmarkStart w:id="4" w:name="_Toc71626257"/>
      <w:bookmarkStart w:id="5" w:name="_Toc72425045"/>
      <w:r w:rsidRPr="00290C33">
        <w:t xml:space="preserve">Activité 1.a </w:t>
      </w:r>
      <w:r>
        <w:t xml:space="preserve">- </w:t>
      </w:r>
      <w:r w:rsidRPr="00290C33">
        <w:t>Cadrer l’étude</w:t>
      </w:r>
      <w:bookmarkEnd w:id="3"/>
      <w:bookmarkEnd w:id="4"/>
      <w:bookmarkEnd w:id="5"/>
    </w:p>
    <w:p w14:paraId="5322BD83" w14:textId="77777777" w:rsidR="001B5DEC" w:rsidRDefault="001B5DEC" w:rsidP="001B5DEC">
      <w:pPr>
        <w:rPr>
          <w:sz w:val="32"/>
          <w:szCs w:val="32"/>
        </w:rPr>
      </w:pPr>
    </w:p>
    <w:p w14:paraId="76CD245A" w14:textId="77777777" w:rsidR="001B5DEC" w:rsidRDefault="001B5DEC" w:rsidP="001B5DEC">
      <w:pPr>
        <w:pStyle w:val="Titre3"/>
      </w:pPr>
      <w:bookmarkStart w:id="6" w:name="_Toc72425046"/>
      <w:r w:rsidRPr="00E178B4">
        <w:t>Données principales</w:t>
      </w:r>
      <w:bookmarkEnd w:id="6"/>
    </w:p>
    <w:p w14:paraId="36F881C3" w14:textId="77777777" w:rsidR="001B5DEC" w:rsidRPr="00E178B4" w:rsidRDefault="001B5DEC" w:rsidP="001B5DEC">
      <w:pPr>
        <w:rPr>
          <w:sz w:val="24"/>
          <w:szCs w:val="24"/>
        </w:rPr>
      </w:pPr>
      <w:r w:rsidRPr="00E178B4">
        <w:rPr>
          <w:sz w:val="24"/>
          <w:szCs w:val="24"/>
        </w:rPr>
        <w:t>Nom du projet :</w:t>
      </w:r>
      <w:r>
        <w:rPr>
          <w:sz w:val="24"/>
          <w:szCs w:val="24"/>
        </w:rPr>
        <w:t xml:space="preserve"> ${nomProjet}</w:t>
      </w:r>
    </w:p>
    <w:p w14:paraId="7696F36C" w14:textId="77777777" w:rsidR="001B5DEC" w:rsidRPr="00E178B4" w:rsidRDefault="001B5DEC" w:rsidP="001B5DEC">
      <w:pPr>
        <w:rPr>
          <w:sz w:val="24"/>
          <w:szCs w:val="24"/>
        </w:rPr>
      </w:pPr>
      <w:r w:rsidRPr="00E178B4">
        <w:rPr>
          <w:sz w:val="24"/>
          <w:szCs w:val="24"/>
        </w:rPr>
        <w:t>Objectif à atteindre :</w:t>
      </w:r>
      <w:r>
        <w:rPr>
          <w:sz w:val="24"/>
          <w:szCs w:val="24"/>
        </w:rPr>
        <w:t xml:space="preserve"> ${Objectif}</w:t>
      </w:r>
    </w:p>
    <w:p w14:paraId="1805716B" w14:textId="77777777" w:rsidR="001B5DEC" w:rsidRPr="00E178B4" w:rsidRDefault="001B5DEC" w:rsidP="001B5DEC">
      <w:pPr>
        <w:rPr>
          <w:sz w:val="24"/>
          <w:szCs w:val="24"/>
        </w:rPr>
      </w:pPr>
      <w:r w:rsidRPr="00E178B4">
        <w:rPr>
          <w:sz w:val="24"/>
          <w:szCs w:val="24"/>
        </w:rPr>
        <w:t>Cadre Temporel :</w:t>
      </w:r>
    </w:p>
    <w:p w14:paraId="23DCE107" w14:textId="77777777" w:rsidR="001B5DEC" w:rsidRPr="00E178B4" w:rsidRDefault="001B5DEC" w:rsidP="001B5DEC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Atelier 1 : </w:t>
      </w:r>
      <w:r>
        <w:rPr>
          <w:sz w:val="24"/>
          <w:szCs w:val="24"/>
        </w:rPr>
        <w:t>${jj/mm/aaaa1}</w:t>
      </w:r>
    </w:p>
    <w:p w14:paraId="6BB18422" w14:textId="77777777" w:rsidR="001B5DEC" w:rsidRPr="00E178B4" w:rsidRDefault="001B5DEC" w:rsidP="001B5DEC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Atelier 2 : </w:t>
      </w:r>
      <w:r>
        <w:rPr>
          <w:sz w:val="24"/>
          <w:szCs w:val="24"/>
        </w:rPr>
        <w:t>${jj/mm/aaaa2}</w:t>
      </w:r>
    </w:p>
    <w:p w14:paraId="14270E35" w14:textId="77777777" w:rsidR="001B5DEC" w:rsidRPr="00E178B4" w:rsidRDefault="001B5DEC" w:rsidP="001B5DEC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Atelier 3 : </w:t>
      </w:r>
      <w:r>
        <w:rPr>
          <w:sz w:val="24"/>
          <w:szCs w:val="24"/>
        </w:rPr>
        <w:t>${jj/mm/aaaa3}</w:t>
      </w:r>
    </w:p>
    <w:p w14:paraId="3958B27D" w14:textId="77777777" w:rsidR="001B5DEC" w:rsidRPr="00E178B4" w:rsidRDefault="001B5DEC" w:rsidP="001B5DEC">
      <w:pPr>
        <w:ind w:left="708"/>
        <w:rPr>
          <w:sz w:val="24"/>
          <w:szCs w:val="24"/>
        </w:rPr>
      </w:pPr>
      <w:r w:rsidRPr="00E178B4">
        <w:rPr>
          <w:sz w:val="24"/>
          <w:szCs w:val="24"/>
        </w:rPr>
        <w:t xml:space="preserve">Atelier 4 : </w:t>
      </w:r>
      <w:r>
        <w:rPr>
          <w:sz w:val="24"/>
          <w:szCs w:val="24"/>
        </w:rPr>
        <w:t>${jj/mm/aaaa4}</w:t>
      </w:r>
    </w:p>
    <w:p w14:paraId="1AC437D5" w14:textId="77777777" w:rsidR="001B5DEC" w:rsidRPr="00E178B4" w:rsidRDefault="001B5DEC" w:rsidP="001B5DEC">
      <w:pPr>
        <w:ind w:left="708"/>
        <w:rPr>
          <w:sz w:val="24"/>
          <w:szCs w:val="24"/>
        </w:rPr>
      </w:pPr>
      <w:r w:rsidRPr="00E178B4">
        <w:rPr>
          <w:sz w:val="24"/>
          <w:szCs w:val="24"/>
        </w:rPr>
        <w:t xml:space="preserve">Atelier 5 : </w:t>
      </w:r>
      <w:r>
        <w:rPr>
          <w:sz w:val="24"/>
          <w:szCs w:val="24"/>
        </w:rPr>
        <w:t>${jj/mm/aaaa5}</w:t>
      </w:r>
    </w:p>
    <w:p w14:paraId="749EB8B9" w14:textId="77777777" w:rsidR="001B5DEC" w:rsidRPr="00E178B4" w:rsidRDefault="001B5DEC" w:rsidP="001B5DEC">
      <w:pPr>
        <w:rPr>
          <w:sz w:val="24"/>
          <w:szCs w:val="24"/>
        </w:rPr>
      </w:pPr>
      <w:r w:rsidRPr="00E178B4">
        <w:rPr>
          <w:sz w:val="24"/>
          <w:szCs w:val="24"/>
        </w:rPr>
        <w:t>Durée des cycles stratégiques et opérationnels</w:t>
      </w:r>
    </w:p>
    <w:p w14:paraId="082182F4" w14:textId="77777777" w:rsidR="001B5DEC" w:rsidRPr="00E178B4" w:rsidRDefault="001B5DEC" w:rsidP="001B5DEC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Durée des cycles stratégiques : </w:t>
      </w:r>
      <w:r>
        <w:rPr>
          <w:sz w:val="24"/>
          <w:szCs w:val="24"/>
        </w:rPr>
        <w:t>${dure1}</w:t>
      </w:r>
    </w:p>
    <w:p w14:paraId="08A973EE" w14:textId="77777777" w:rsidR="001B5DEC" w:rsidRPr="00E178B4" w:rsidRDefault="001B5DEC" w:rsidP="001B5DEC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Durée des cycles opérationnels : </w:t>
      </w:r>
      <w:r>
        <w:rPr>
          <w:sz w:val="24"/>
          <w:szCs w:val="24"/>
        </w:rPr>
        <w:t>${dure2}</w:t>
      </w:r>
    </w:p>
    <w:p w14:paraId="67D12828" w14:textId="77777777" w:rsidR="001B5DEC" w:rsidRPr="00E178B4" w:rsidRDefault="001B5DEC" w:rsidP="001B5DEC">
      <w:pPr>
        <w:rPr>
          <w:sz w:val="24"/>
          <w:szCs w:val="24"/>
        </w:rPr>
      </w:pPr>
      <w:r w:rsidRPr="00E178B4">
        <w:rPr>
          <w:sz w:val="24"/>
          <w:szCs w:val="24"/>
        </w:rPr>
        <w:t>Niveau de confidentialité :</w:t>
      </w:r>
      <w:r>
        <w:rPr>
          <w:sz w:val="24"/>
          <w:szCs w:val="24"/>
        </w:rPr>
        <w:t xml:space="preserve"> ${niveauConfidentialite}</w:t>
      </w:r>
    </w:p>
    <w:p w14:paraId="5DFE774C" w14:textId="77777777" w:rsidR="0075445A" w:rsidRDefault="001B5DEC" w:rsidP="001B5DEC">
      <w:pPr>
        <w:rPr>
          <w:sz w:val="24"/>
          <w:szCs w:val="24"/>
        </w:rPr>
      </w:pPr>
      <w:r w:rsidRPr="00E178B4">
        <w:rPr>
          <w:sz w:val="24"/>
          <w:szCs w:val="24"/>
        </w:rPr>
        <w:t>Personne responsable d'accepter les risques résiduels au terme de l'étude :</w:t>
      </w:r>
      <w:r>
        <w:rPr>
          <w:sz w:val="24"/>
          <w:szCs w:val="24"/>
        </w:rPr>
        <w:t xml:space="preserve"> ${responsable}</w:t>
      </w:r>
    </w:p>
    <w:p w14:paraId="0633869D" w14:textId="77777777" w:rsidR="00646345" w:rsidRDefault="00646345" w:rsidP="001B5DEC">
      <w:pPr>
        <w:rPr>
          <w:sz w:val="24"/>
          <w:szCs w:val="24"/>
        </w:rPr>
      </w:pPr>
    </w:p>
    <w:p w14:paraId="01BFED03" w14:textId="77777777" w:rsidR="00646345" w:rsidRDefault="00646345" w:rsidP="001B5DEC">
      <w:pPr>
        <w:rPr>
          <w:sz w:val="24"/>
          <w:szCs w:val="24"/>
        </w:rPr>
      </w:pPr>
    </w:p>
    <w:p w14:paraId="3AF43381" w14:textId="77777777" w:rsidR="00646345" w:rsidRDefault="00646345" w:rsidP="001B5DEC">
      <w:pPr>
        <w:rPr>
          <w:sz w:val="24"/>
          <w:szCs w:val="24"/>
        </w:rPr>
      </w:pPr>
    </w:p>
    <w:p w14:paraId="4568A42C" w14:textId="77777777" w:rsidR="00646345" w:rsidRDefault="00646345" w:rsidP="001B5DEC">
      <w:pPr>
        <w:rPr>
          <w:sz w:val="24"/>
          <w:szCs w:val="24"/>
        </w:rPr>
        <w:sectPr w:rsidR="00646345" w:rsidSect="009C3BB0">
          <w:headerReference w:type="default" r:id="rId10"/>
          <w:pgSz w:w="11906" w:h="16838"/>
          <w:pgMar w:top="1559" w:right="1418" w:bottom="1418" w:left="1418" w:header="1469" w:footer="709" w:gutter="0"/>
          <w:cols w:space="708"/>
          <w:docGrid w:linePitch="360"/>
        </w:sectPr>
      </w:pPr>
    </w:p>
    <w:p w14:paraId="5A6F0154" w14:textId="77777777" w:rsidR="001B5DEC" w:rsidRDefault="001B5DEC" w:rsidP="0075445A">
      <w:pPr>
        <w:pStyle w:val="Titre3"/>
      </w:pPr>
      <w:bookmarkStart w:id="7" w:name="_Toc72425047"/>
      <w:r>
        <w:lastRenderedPageBreak/>
        <w:t>Acteurs</w:t>
      </w:r>
      <w:bookmarkEnd w:id="7"/>
    </w:p>
    <w:p w14:paraId="2DE098F5" w14:textId="70389BC5" w:rsidR="00CB21A1" w:rsidRPr="00CB21A1" w:rsidRDefault="00CB21A1" w:rsidP="00CB21A1">
      <w:pPr>
        <w:pStyle w:val="Lgende"/>
        <w:rPr>
          <w:i w:val="0"/>
          <w:iCs w:val="0"/>
          <w:color w:val="auto"/>
          <w:sz w:val="22"/>
          <w:szCs w:val="22"/>
        </w:rPr>
      </w:pPr>
      <w:bookmarkStart w:id="8" w:name="_Toc72425098"/>
      <w:r w:rsidRPr="00CB21A1">
        <w:rPr>
          <w:i w:val="0"/>
          <w:iCs w:val="0"/>
          <w:color w:val="auto"/>
          <w:sz w:val="22"/>
          <w:szCs w:val="22"/>
        </w:rPr>
        <w:t>${acteurs</w:t>
      </w:r>
      <w:r>
        <w:rPr>
          <w:i w:val="0"/>
          <w:iCs w:val="0"/>
          <w:color w:val="auto"/>
          <w:sz w:val="22"/>
          <w:szCs w:val="22"/>
        </w:rPr>
        <w:t>}</w:t>
      </w:r>
    </w:p>
    <w:p w14:paraId="4335906C" w14:textId="52D4196F" w:rsidR="00EA3A3C" w:rsidRPr="00CB21A1" w:rsidRDefault="00EA3A3C" w:rsidP="00EA3A3C">
      <w:pPr>
        <w:pStyle w:val="Lgende"/>
        <w:jc w:val="center"/>
        <w:rPr>
          <w:color w:val="auto"/>
        </w:rPr>
      </w:pPr>
      <w:r w:rsidRPr="00CB21A1">
        <w:rPr>
          <w:color w:val="auto"/>
        </w:rPr>
        <w:t xml:space="preserve">Tableau </w:t>
      </w:r>
      <w:r w:rsidR="00AA39A0" w:rsidRPr="00CB21A1">
        <w:rPr>
          <w:color w:val="auto"/>
        </w:rPr>
        <w:fldChar w:fldCharType="begin"/>
      </w:r>
      <w:r w:rsidR="00AA39A0" w:rsidRPr="00CB21A1">
        <w:rPr>
          <w:color w:val="auto"/>
        </w:rPr>
        <w:instrText xml:space="preserve"> SEQ Tableau \* ARABIC </w:instrText>
      </w:r>
      <w:r w:rsidR="00AA39A0" w:rsidRPr="00CB21A1">
        <w:rPr>
          <w:color w:val="auto"/>
        </w:rPr>
        <w:fldChar w:fldCharType="separate"/>
      </w:r>
      <w:r w:rsidR="00E5663A" w:rsidRPr="00CB21A1">
        <w:rPr>
          <w:noProof/>
          <w:color w:val="auto"/>
        </w:rPr>
        <w:t>1</w:t>
      </w:r>
      <w:r w:rsidR="00AA39A0" w:rsidRPr="00CB21A1">
        <w:rPr>
          <w:noProof/>
          <w:color w:val="auto"/>
        </w:rPr>
        <w:fldChar w:fldCharType="end"/>
      </w:r>
      <w:r w:rsidRPr="00CB21A1">
        <w:rPr>
          <w:color w:val="auto"/>
        </w:rPr>
        <w:t xml:space="preserve"> : Liste des acteurs</w:t>
      </w:r>
      <w:bookmarkEnd w:id="8"/>
    </w:p>
    <w:p w14:paraId="78F25EC4" w14:textId="77777777" w:rsidR="001B5DEC" w:rsidRPr="00B33790" w:rsidRDefault="001B5DEC" w:rsidP="001B5DEC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052A75C0" w14:textId="77777777" w:rsidR="001B5DEC" w:rsidRDefault="001B5DEC" w:rsidP="001B5DEC">
      <w:pPr>
        <w:jc w:val="center"/>
        <w:rPr>
          <w:sz w:val="32"/>
          <w:szCs w:val="32"/>
        </w:rPr>
      </w:pPr>
    </w:p>
    <w:p w14:paraId="48F3F3A2" w14:textId="77777777" w:rsidR="001B5DEC" w:rsidRDefault="001B5DEC" w:rsidP="0075445A">
      <w:pPr>
        <w:pStyle w:val="Titre3"/>
      </w:pPr>
      <w:bookmarkStart w:id="9" w:name="_Toc72425048"/>
      <w:r>
        <w:t>RACI</w:t>
      </w:r>
      <w:bookmarkEnd w:id="9"/>
    </w:p>
    <w:p w14:paraId="51D6601F" w14:textId="583C19AE" w:rsidR="0075445A" w:rsidRDefault="00CB21A1" w:rsidP="0075445A">
      <w:r>
        <w:t>${h_raci}</w:t>
      </w:r>
    </w:p>
    <w:p w14:paraId="4987C6C4" w14:textId="77777777" w:rsidR="0075445A" w:rsidRDefault="00EA3A3C" w:rsidP="00EA3A3C">
      <w:pPr>
        <w:pStyle w:val="Lgende"/>
        <w:jc w:val="center"/>
      </w:pPr>
      <w:bookmarkStart w:id="10" w:name="_Toc72425099"/>
      <w:r>
        <w:t xml:space="preserve">Tableau </w:t>
      </w:r>
      <w:fldSimple w:instr=" SEQ Tableau \* ARABIC ">
        <w:r w:rsidR="00E5663A">
          <w:rPr>
            <w:noProof/>
          </w:rPr>
          <w:t>2</w:t>
        </w:r>
      </w:fldSimple>
      <w:r>
        <w:t>: RACI</w:t>
      </w:r>
      <w:bookmarkEnd w:id="10"/>
    </w:p>
    <w:p w14:paraId="78E12CCF" w14:textId="77777777" w:rsidR="0075445A" w:rsidRDefault="0075445A" w:rsidP="0075445A"/>
    <w:p w14:paraId="7180F8B5" w14:textId="77777777" w:rsidR="0075445A" w:rsidRPr="0075445A" w:rsidRDefault="0075445A" w:rsidP="0075445A"/>
    <w:p w14:paraId="7BD22D2A" w14:textId="77777777" w:rsidR="001B5DEC" w:rsidRPr="00B33790" w:rsidRDefault="001B5DEC" w:rsidP="001B5DEC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491B9660" w14:textId="77777777" w:rsidR="001B5DEC" w:rsidRDefault="001B5DEC" w:rsidP="001B5DEC">
      <w:pPr>
        <w:jc w:val="center"/>
        <w:rPr>
          <w:sz w:val="32"/>
          <w:szCs w:val="32"/>
        </w:rPr>
      </w:pPr>
      <w:bookmarkStart w:id="11" w:name="_Hlk71547660"/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4264ACED" w14:textId="77777777" w:rsidR="001B5DEC" w:rsidRDefault="001B5DEC" w:rsidP="001B5DEC">
      <w:pPr>
        <w:pStyle w:val="Titre2"/>
      </w:pPr>
      <w:bookmarkStart w:id="12" w:name="_Toc71625963"/>
      <w:bookmarkStart w:id="13" w:name="_Toc71626258"/>
      <w:bookmarkStart w:id="14" w:name="_Toc72425049"/>
      <w:r w:rsidRPr="00320D94">
        <w:t>Activité 1.b (Biens primordiaux/support)</w:t>
      </w:r>
      <w:bookmarkEnd w:id="12"/>
      <w:bookmarkEnd w:id="13"/>
      <w:bookmarkEnd w:id="14"/>
    </w:p>
    <w:bookmarkEnd w:id="11"/>
    <w:p w14:paraId="2B4AE7F3" w14:textId="77777777" w:rsidR="001B5DEC" w:rsidRDefault="001B5DEC" w:rsidP="001B5DEC">
      <w:pPr>
        <w:jc w:val="center"/>
        <w:rPr>
          <w:sz w:val="32"/>
          <w:szCs w:val="32"/>
        </w:rPr>
      </w:pPr>
    </w:p>
    <w:p w14:paraId="73B125AC" w14:textId="77777777" w:rsidR="001B5DEC" w:rsidRDefault="001B5DEC" w:rsidP="00646345">
      <w:pPr>
        <w:pStyle w:val="Titre3"/>
      </w:pPr>
      <w:bookmarkStart w:id="15" w:name="_Toc72425050"/>
      <w:r>
        <w:t>Valeur métier</w:t>
      </w:r>
      <w:bookmarkEnd w:id="15"/>
    </w:p>
    <w:p w14:paraId="4A8534B3" w14:textId="7F3606FE" w:rsidR="00CB21A1" w:rsidRPr="00CB21A1" w:rsidRDefault="00CB21A1" w:rsidP="00CB21A1">
      <w:pPr>
        <w:rPr>
          <w:sz w:val="24"/>
          <w:szCs w:val="24"/>
        </w:rPr>
      </w:pPr>
      <w:bookmarkStart w:id="16" w:name="_Toc72425100"/>
      <w:r>
        <w:rPr>
          <w:sz w:val="24"/>
          <w:szCs w:val="24"/>
        </w:rPr>
        <w:t>${j_valeur_metier}</w:t>
      </w:r>
    </w:p>
    <w:p w14:paraId="18D7B0DB" w14:textId="34F8DEB9" w:rsidR="00EA3A3C" w:rsidRDefault="00EA3A3C" w:rsidP="00EA3A3C">
      <w:pPr>
        <w:pStyle w:val="Lgende"/>
        <w:jc w:val="center"/>
      </w:pPr>
      <w:r>
        <w:t xml:space="preserve">Tableau </w:t>
      </w:r>
      <w:fldSimple w:instr=" SEQ Tableau \* ARABIC ">
        <w:r w:rsidR="00E5663A">
          <w:rPr>
            <w:noProof/>
          </w:rPr>
          <w:t>3</w:t>
        </w:r>
      </w:fldSimple>
      <w:r>
        <w:t xml:space="preserve"> : Tableau des </w:t>
      </w:r>
      <w:r w:rsidR="00FD048D">
        <w:t>valeurs métiers</w:t>
      </w:r>
      <w:bookmarkEnd w:id="16"/>
    </w:p>
    <w:p w14:paraId="25A88E83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6FFFF8" w14:textId="77777777" w:rsidR="001B5DEC" w:rsidRPr="00B33790" w:rsidRDefault="001B5DEC" w:rsidP="00646345">
      <w:pPr>
        <w:pStyle w:val="Titre3"/>
      </w:pPr>
      <w:bookmarkStart w:id="17" w:name="_Toc72425051"/>
      <w:r w:rsidRPr="00B33790">
        <w:lastRenderedPageBreak/>
        <w:t>Bien support</w:t>
      </w:r>
      <w:bookmarkEnd w:id="17"/>
    </w:p>
    <w:p w14:paraId="7A918E27" w14:textId="4DED7F43" w:rsidR="00CB21A1" w:rsidRPr="00CB21A1" w:rsidRDefault="00CB21A1" w:rsidP="00CB21A1">
      <w:pPr>
        <w:rPr>
          <w:sz w:val="24"/>
          <w:szCs w:val="24"/>
        </w:rPr>
      </w:pPr>
      <w:bookmarkStart w:id="18" w:name="_Toc72425101"/>
      <w:r>
        <w:rPr>
          <w:sz w:val="24"/>
          <w:szCs w:val="24"/>
        </w:rPr>
        <w:t>${k_bien_support}</w:t>
      </w:r>
    </w:p>
    <w:p w14:paraId="6D31C699" w14:textId="7FD07125" w:rsidR="00EA3A3C" w:rsidRDefault="00EA3A3C" w:rsidP="00EA3A3C">
      <w:pPr>
        <w:pStyle w:val="Lgende"/>
        <w:jc w:val="center"/>
      </w:pPr>
      <w:r>
        <w:t xml:space="preserve">Tableau </w:t>
      </w:r>
      <w:fldSimple w:instr=" SEQ Tableau \* ARABIC ">
        <w:r w:rsidR="00E5663A">
          <w:rPr>
            <w:noProof/>
          </w:rPr>
          <w:t>4</w:t>
        </w:r>
      </w:fldSimple>
      <w:r>
        <w:t xml:space="preserve"> : Liste des biens supports</w:t>
      </w:r>
      <w:bookmarkEnd w:id="18"/>
    </w:p>
    <w:p w14:paraId="299CDA96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7A81D7" w14:textId="77777777" w:rsidR="001B5DEC" w:rsidRDefault="001B5DEC" w:rsidP="00646345">
      <w:pPr>
        <w:pStyle w:val="Titre3"/>
      </w:pPr>
      <w:bookmarkStart w:id="19" w:name="_Toc72425052"/>
      <w:r>
        <w:lastRenderedPageBreak/>
        <w:t>Mission</w:t>
      </w:r>
      <w:bookmarkEnd w:id="19"/>
    </w:p>
    <w:p w14:paraId="6B76AE75" w14:textId="7187DAAE" w:rsidR="00CB21A1" w:rsidRDefault="00CB21A1" w:rsidP="00CB21A1">
      <w:pPr>
        <w:rPr>
          <w:sz w:val="24"/>
          <w:szCs w:val="24"/>
        </w:rPr>
      </w:pPr>
      <w:bookmarkStart w:id="20" w:name="_Toc72425102"/>
      <w:r>
        <w:rPr>
          <w:sz w:val="24"/>
          <w:szCs w:val="24"/>
        </w:rPr>
        <w:t>${i_mission}</w:t>
      </w:r>
    </w:p>
    <w:p w14:paraId="3A0E8D63" w14:textId="77777777" w:rsidR="00AB6C77" w:rsidRDefault="00AB6C77" w:rsidP="00AB6C77">
      <w:pPr>
        <w:pStyle w:val="Lgende"/>
        <w:jc w:val="center"/>
      </w:pPr>
      <w:r>
        <w:t xml:space="preserve">Tableau </w:t>
      </w:r>
      <w:fldSimple w:instr=" SEQ Tableau \* ARABIC ">
        <w:r w:rsidR="00E5663A">
          <w:rPr>
            <w:noProof/>
          </w:rPr>
          <w:t>5</w:t>
        </w:r>
      </w:fldSimple>
      <w:r>
        <w:t xml:space="preserve"> : Tableau des missions</w:t>
      </w:r>
      <w:bookmarkEnd w:id="20"/>
    </w:p>
    <w:p w14:paraId="5B52D5FF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E878F9" w14:textId="77777777" w:rsidR="001B5DEC" w:rsidRDefault="001B5DEC" w:rsidP="00AB6C77">
      <w:pPr>
        <w:pStyle w:val="Titre2"/>
        <w:jc w:val="center"/>
      </w:pPr>
      <w:bookmarkStart w:id="21" w:name="_Toc71625964"/>
      <w:bookmarkStart w:id="22" w:name="_Toc71626259"/>
      <w:bookmarkStart w:id="23" w:name="_Toc72425053"/>
      <w:r w:rsidRPr="00320D94">
        <w:lastRenderedPageBreak/>
        <w:t>Activité 1.c (Événement redoutés)</w:t>
      </w:r>
      <w:bookmarkEnd w:id="21"/>
      <w:bookmarkEnd w:id="22"/>
      <w:bookmarkEnd w:id="23"/>
    </w:p>
    <w:p w14:paraId="58759A0F" w14:textId="77777777" w:rsidR="001B5DEC" w:rsidRDefault="001B5DEC" w:rsidP="001B5DEC">
      <w:pPr>
        <w:jc w:val="center"/>
        <w:rPr>
          <w:sz w:val="32"/>
          <w:szCs w:val="32"/>
        </w:rPr>
      </w:pPr>
    </w:p>
    <w:p w14:paraId="32A414BB" w14:textId="77777777" w:rsidR="001B5DEC" w:rsidRDefault="001B5DEC" w:rsidP="009C3BB0">
      <w:pPr>
        <w:pStyle w:val="Titre3"/>
      </w:pPr>
      <w:bookmarkStart w:id="24" w:name="_Toc72425054"/>
      <w:r>
        <w:t>Echelle</w:t>
      </w:r>
      <w:r w:rsidR="00475B37">
        <w:t>s</w:t>
      </w:r>
      <w:bookmarkEnd w:id="24"/>
    </w:p>
    <w:p w14:paraId="5BBC1742" w14:textId="77777777" w:rsidR="001B5DEC" w:rsidRDefault="001B5DEC" w:rsidP="009C3BB0">
      <w:pPr>
        <w:pStyle w:val="Titre4"/>
      </w:pPr>
      <w:bookmarkStart w:id="25" w:name="_Toc72425055"/>
      <w:r>
        <w:t>Liste des échelles</w:t>
      </w:r>
      <w:bookmarkEnd w:id="25"/>
    </w:p>
    <w:p w14:paraId="0562B5F9" w14:textId="0F223B42" w:rsidR="00CB21A1" w:rsidRDefault="00CB21A1" w:rsidP="00CB21A1">
      <w:pPr>
        <w:rPr>
          <w:sz w:val="24"/>
          <w:szCs w:val="24"/>
        </w:rPr>
      </w:pPr>
      <w:bookmarkStart w:id="26" w:name="_Toc72425103"/>
      <w:r>
        <w:rPr>
          <w:sz w:val="24"/>
          <w:szCs w:val="24"/>
        </w:rPr>
        <w:t>${da_echelle}</w:t>
      </w:r>
    </w:p>
    <w:p w14:paraId="112F687E" w14:textId="77777777" w:rsidR="00475B37" w:rsidRDefault="00475B37" w:rsidP="00475B37">
      <w:pPr>
        <w:pStyle w:val="Lgende"/>
        <w:jc w:val="center"/>
      </w:pPr>
      <w:r>
        <w:t xml:space="preserve">Tableau </w:t>
      </w:r>
      <w:fldSimple w:instr=" SEQ Tableau \* ARABIC ">
        <w:r w:rsidR="00E5663A">
          <w:rPr>
            <w:noProof/>
          </w:rPr>
          <w:t>6</w:t>
        </w:r>
      </w:fldSimple>
      <w:r>
        <w:t xml:space="preserve"> : Tableau des échelles de gravité</w:t>
      </w:r>
      <w:bookmarkEnd w:id="26"/>
    </w:p>
    <w:p w14:paraId="62C86BB5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DD8F8F6" w14:textId="77777777" w:rsidR="001B5DEC" w:rsidRDefault="001B5DEC" w:rsidP="001B5DEC">
      <w:pPr>
        <w:jc w:val="center"/>
        <w:rPr>
          <w:sz w:val="32"/>
          <w:szCs w:val="32"/>
        </w:rPr>
      </w:pPr>
    </w:p>
    <w:p w14:paraId="47D3D906" w14:textId="77777777" w:rsidR="001B5DEC" w:rsidRDefault="009C3BB0" w:rsidP="009C3BB0">
      <w:pPr>
        <w:pStyle w:val="Titre4"/>
      </w:pPr>
      <w:bookmarkStart w:id="27" w:name="_Toc72425056"/>
      <w:r>
        <w:t xml:space="preserve">Détails des </w:t>
      </w:r>
      <w:r w:rsidR="001B5DEC">
        <w:t>Niveau</w:t>
      </w:r>
      <w:r>
        <w:t>x d’échelles</w:t>
      </w:r>
      <w:bookmarkEnd w:id="27"/>
    </w:p>
    <w:p w14:paraId="253984FC" w14:textId="77777777" w:rsidR="00475B37" w:rsidRPr="00475B37" w:rsidRDefault="00475B37" w:rsidP="00475B37"/>
    <w:p w14:paraId="2AAF8E2A" w14:textId="77777777" w:rsidR="00475B37" w:rsidRPr="00475B37" w:rsidRDefault="00475B37" w:rsidP="00475B37">
      <w:pPr>
        <w:pStyle w:val="Titre5"/>
      </w:pPr>
      <w:bookmarkStart w:id="28" w:name="_Toc72425057"/>
      <w:r>
        <w:t>Détails des niveaux de l’échelle ${echelle_X}</w:t>
      </w:r>
      <w:bookmarkEnd w:id="28"/>
    </w:p>
    <w:p w14:paraId="20258B0E" w14:textId="77777777" w:rsidR="00CB21A1" w:rsidRDefault="00CB21A1" w:rsidP="00CB21A1">
      <w:pPr>
        <w:rPr>
          <w:sz w:val="24"/>
          <w:szCs w:val="24"/>
        </w:rPr>
      </w:pPr>
      <w:bookmarkStart w:id="29" w:name="_Toc72425104"/>
      <w:r>
        <w:rPr>
          <w:sz w:val="24"/>
          <w:szCs w:val="24"/>
        </w:rPr>
        <w:t>${da_niveau}</w:t>
      </w:r>
    </w:p>
    <w:p w14:paraId="4113B069" w14:textId="5E22D493" w:rsidR="00CB21A1" w:rsidRDefault="00475B37" w:rsidP="00475B37">
      <w:pPr>
        <w:pStyle w:val="Lgende"/>
        <w:jc w:val="center"/>
        <w:rPr>
          <w:color w:val="FF0000"/>
        </w:rPr>
      </w:pPr>
      <w:r>
        <w:t xml:space="preserve">Tableau </w:t>
      </w:r>
      <w:fldSimple w:instr=" SEQ Tableau \* ARABIC ">
        <w:r w:rsidR="00E5663A">
          <w:rPr>
            <w:noProof/>
          </w:rPr>
          <w:t>7</w:t>
        </w:r>
      </w:fldSimple>
      <w:r>
        <w:t xml:space="preserve"> : Détails des niveaux de </w:t>
      </w:r>
      <w:r w:rsidRPr="00475B37">
        <w:rPr>
          <w:color w:val="FF0000"/>
        </w:rPr>
        <w:t>l'échelle ${</w:t>
      </w:r>
      <w:r w:rsidR="00CB21A1">
        <w:rPr>
          <w:color w:val="FF0000"/>
        </w:rPr>
        <w:t>echelle_X</w:t>
      </w:r>
      <w:r w:rsidRPr="00475B37">
        <w:rPr>
          <w:color w:val="FF0000"/>
        </w:rPr>
        <w:t>}</w:t>
      </w:r>
      <w:bookmarkEnd w:id="29"/>
    </w:p>
    <w:p w14:paraId="77910E2A" w14:textId="77777777" w:rsidR="00CB21A1" w:rsidRDefault="00CB21A1">
      <w:pPr>
        <w:rPr>
          <w:i/>
          <w:iCs/>
          <w:color w:val="FF0000"/>
          <w:sz w:val="18"/>
          <w:szCs w:val="18"/>
        </w:rPr>
      </w:pPr>
      <w:r>
        <w:rPr>
          <w:color w:val="FF0000"/>
        </w:rPr>
        <w:br w:type="page"/>
      </w:r>
    </w:p>
    <w:p w14:paraId="35598F6C" w14:textId="77777777" w:rsidR="00475B37" w:rsidRDefault="00475B37" w:rsidP="00475B37">
      <w:pPr>
        <w:pStyle w:val="Lgende"/>
        <w:jc w:val="center"/>
        <w:rPr>
          <w:color w:val="FF0000"/>
        </w:rPr>
      </w:pPr>
    </w:p>
    <w:p w14:paraId="2B637247" w14:textId="77777777" w:rsidR="00475B37" w:rsidRPr="00475B37" w:rsidRDefault="00475B37" w:rsidP="00475B37"/>
    <w:p w14:paraId="2123E83C" w14:textId="77777777" w:rsidR="00475B37" w:rsidRPr="00475B37" w:rsidRDefault="00475B37" w:rsidP="00475B37">
      <w:pPr>
        <w:pStyle w:val="Titre5"/>
      </w:pPr>
      <w:bookmarkStart w:id="30" w:name="_Toc72425058"/>
      <w:r>
        <w:t>Détails des niveaux de l’échelle ${echelle_Y}</w:t>
      </w:r>
      <w:bookmarkEnd w:id="30"/>
    </w:p>
    <w:p w14:paraId="0D72FF15" w14:textId="3A2FDBFA" w:rsidR="00CB21A1" w:rsidRDefault="00CB21A1" w:rsidP="00CB21A1">
      <w:pPr>
        <w:rPr>
          <w:sz w:val="24"/>
          <w:szCs w:val="24"/>
        </w:rPr>
      </w:pPr>
      <w:bookmarkStart w:id="31" w:name="_Toc72425105"/>
      <w:r>
        <w:rPr>
          <w:sz w:val="24"/>
          <w:szCs w:val="24"/>
        </w:rPr>
        <w:t>${da_niveau</w:t>
      </w:r>
      <w:r w:rsidR="00C66F1B">
        <w:rPr>
          <w:sz w:val="24"/>
          <w:szCs w:val="24"/>
        </w:rPr>
        <w:t>2</w:t>
      </w:r>
      <w:r>
        <w:rPr>
          <w:sz w:val="24"/>
          <w:szCs w:val="24"/>
        </w:rPr>
        <w:t xml:space="preserve">} </w:t>
      </w:r>
    </w:p>
    <w:p w14:paraId="1E818EEF" w14:textId="6B0AC0B3" w:rsidR="00475B37" w:rsidRDefault="00475B37" w:rsidP="00475B37">
      <w:pPr>
        <w:pStyle w:val="Lgende"/>
        <w:jc w:val="center"/>
      </w:pPr>
      <w:r>
        <w:t xml:space="preserve">Tableau </w:t>
      </w:r>
      <w:r w:rsidR="007632FF">
        <w:fldChar w:fldCharType="begin"/>
      </w:r>
      <w:r w:rsidR="007632FF">
        <w:instrText xml:space="preserve"> SEQ Tableau \* ARABIC </w:instrText>
      </w:r>
      <w:r w:rsidR="007632FF">
        <w:fldChar w:fldCharType="separate"/>
      </w:r>
      <w:r w:rsidR="00E5663A">
        <w:rPr>
          <w:noProof/>
        </w:rPr>
        <w:t>8</w:t>
      </w:r>
      <w:r w:rsidR="007632FF">
        <w:rPr>
          <w:noProof/>
        </w:rPr>
        <w:fldChar w:fldCharType="end"/>
      </w:r>
      <w:r>
        <w:t xml:space="preserve"> : Détails des niveaux de </w:t>
      </w:r>
      <w:r w:rsidRPr="00475B37">
        <w:rPr>
          <w:color w:val="FF0000"/>
        </w:rPr>
        <w:t>l'échelle ${</w:t>
      </w:r>
      <w:r w:rsidR="00CB21A1">
        <w:rPr>
          <w:color w:val="FF0000"/>
        </w:rPr>
        <w:t>echelle_Y</w:t>
      </w:r>
      <w:r w:rsidRPr="00475B37">
        <w:rPr>
          <w:color w:val="FF0000"/>
        </w:rPr>
        <w:t>}</w:t>
      </w:r>
      <w:bookmarkEnd w:id="31"/>
    </w:p>
    <w:p w14:paraId="6B5519C6" w14:textId="77777777" w:rsidR="00475B37" w:rsidRPr="00475B37" w:rsidRDefault="00475B37" w:rsidP="00475B37"/>
    <w:p w14:paraId="3ACAAE8D" w14:textId="77777777" w:rsidR="001B5DEC" w:rsidRDefault="001B5DEC" w:rsidP="001B5DE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97272D" w14:textId="77777777" w:rsidR="001B5DEC" w:rsidRDefault="001B5DEC" w:rsidP="001B5DEC">
      <w:pPr>
        <w:rPr>
          <w:sz w:val="28"/>
          <w:szCs w:val="28"/>
        </w:rPr>
      </w:pPr>
    </w:p>
    <w:p w14:paraId="1DC6958F" w14:textId="77777777" w:rsidR="001B5DEC" w:rsidRDefault="001B5DEC" w:rsidP="009C3BB0">
      <w:pPr>
        <w:pStyle w:val="Titre3"/>
      </w:pPr>
      <w:bookmarkStart w:id="32" w:name="_Toc72425059"/>
      <w:r w:rsidRPr="00093D8C">
        <w:t>Événements redoutés</w:t>
      </w:r>
      <w:bookmarkEnd w:id="32"/>
    </w:p>
    <w:p w14:paraId="666448DE" w14:textId="77777777" w:rsidR="009C3BB0" w:rsidRDefault="009C3BB0" w:rsidP="001B5DEC">
      <w:pPr>
        <w:rPr>
          <w:sz w:val="24"/>
          <w:szCs w:val="24"/>
        </w:rPr>
      </w:pPr>
    </w:p>
    <w:p w14:paraId="304C5626" w14:textId="77777777" w:rsidR="009C3BB0" w:rsidRDefault="009C3BB0" w:rsidP="001B5DEC">
      <w:pPr>
        <w:rPr>
          <w:sz w:val="24"/>
          <w:szCs w:val="24"/>
        </w:rPr>
      </w:pPr>
    </w:p>
    <w:p w14:paraId="7B91C00D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${m_evenement_redoute}</w:t>
      </w:r>
    </w:p>
    <w:p w14:paraId="2181A12B" w14:textId="77777777" w:rsidR="009779FB" w:rsidRDefault="009779FB" w:rsidP="009779FB">
      <w:pPr>
        <w:pStyle w:val="Lgende"/>
        <w:jc w:val="center"/>
      </w:pPr>
      <w:bookmarkStart w:id="33" w:name="_Toc72425106"/>
      <w:r>
        <w:t xml:space="preserve">Tableau </w:t>
      </w:r>
      <w:r w:rsidR="007632FF">
        <w:fldChar w:fldCharType="begin"/>
      </w:r>
      <w:r w:rsidR="007632FF">
        <w:instrText xml:space="preserve"> SEQ Tableau \* ARABIC </w:instrText>
      </w:r>
      <w:r w:rsidR="007632FF">
        <w:fldChar w:fldCharType="separate"/>
      </w:r>
      <w:r w:rsidR="00E5663A">
        <w:rPr>
          <w:noProof/>
        </w:rPr>
        <w:t>9</w:t>
      </w:r>
      <w:r w:rsidR="007632FF">
        <w:rPr>
          <w:noProof/>
        </w:rPr>
        <w:fldChar w:fldCharType="end"/>
      </w:r>
      <w:r>
        <w:t xml:space="preserve"> : Détails des événements redoutés</w:t>
      </w:r>
      <w:bookmarkEnd w:id="33"/>
    </w:p>
    <w:p w14:paraId="0510BE93" w14:textId="77777777" w:rsidR="009779FB" w:rsidRDefault="009779FB" w:rsidP="001B5DEC">
      <w:pPr>
        <w:rPr>
          <w:sz w:val="24"/>
          <w:szCs w:val="24"/>
        </w:rPr>
      </w:pPr>
    </w:p>
    <w:p w14:paraId="6E6BB99C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BC75F5" w14:textId="77777777" w:rsidR="001B5DEC" w:rsidRDefault="001B5DEC" w:rsidP="001B5DEC">
      <w:pPr>
        <w:pStyle w:val="Titre2"/>
      </w:pPr>
      <w:bookmarkStart w:id="34" w:name="_Toc71625965"/>
      <w:bookmarkStart w:id="35" w:name="_Toc71626260"/>
      <w:bookmarkStart w:id="36" w:name="_Toc72425060"/>
      <w:r w:rsidRPr="00320D94">
        <w:lastRenderedPageBreak/>
        <w:t xml:space="preserve">Activité 1.d </w:t>
      </w:r>
      <w:r w:rsidR="009C3BB0">
        <w:t xml:space="preserve">- </w:t>
      </w:r>
      <w:r w:rsidRPr="00320D94">
        <w:t>Les socles de sécurité</w:t>
      </w:r>
      <w:bookmarkEnd w:id="34"/>
      <w:bookmarkEnd w:id="35"/>
      <w:bookmarkEnd w:id="36"/>
    </w:p>
    <w:p w14:paraId="1A05FB38" w14:textId="77777777" w:rsidR="001B5DEC" w:rsidRDefault="001B5DEC" w:rsidP="001B5DEC">
      <w:pPr>
        <w:jc w:val="center"/>
        <w:rPr>
          <w:sz w:val="32"/>
          <w:szCs w:val="32"/>
        </w:rPr>
      </w:pPr>
    </w:p>
    <w:p w14:paraId="72834432" w14:textId="77777777" w:rsidR="001B5DEC" w:rsidRDefault="001B5DEC" w:rsidP="009C3BB0">
      <w:pPr>
        <w:pStyle w:val="Titre3"/>
      </w:pPr>
      <w:bookmarkStart w:id="37" w:name="_Toc72425061"/>
      <w:r>
        <w:t>Socle de sécurité</w:t>
      </w:r>
      <w:bookmarkEnd w:id="37"/>
    </w:p>
    <w:p w14:paraId="6166B6B8" w14:textId="0453EABD" w:rsidR="00C66F1B" w:rsidRDefault="00C66F1B" w:rsidP="00C66F1B">
      <w:pPr>
        <w:rPr>
          <w:sz w:val="24"/>
          <w:szCs w:val="24"/>
        </w:rPr>
      </w:pPr>
      <w:bookmarkStart w:id="38" w:name="_Toc72425107"/>
      <w:r>
        <w:rPr>
          <w:sz w:val="24"/>
          <w:szCs w:val="24"/>
        </w:rPr>
        <w:t>${n_socle_de_securite}</w:t>
      </w:r>
    </w:p>
    <w:p w14:paraId="58CD517F" w14:textId="77777777" w:rsidR="00824BD9" w:rsidRDefault="00824BD9" w:rsidP="00824BD9">
      <w:pPr>
        <w:pStyle w:val="Lgende"/>
        <w:jc w:val="center"/>
      </w:pPr>
      <w:r>
        <w:t xml:space="preserve">Tableau </w:t>
      </w:r>
      <w:r w:rsidR="007632FF">
        <w:fldChar w:fldCharType="begin"/>
      </w:r>
      <w:r w:rsidR="007632FF">
        <w:instrText xml:space="preserve"> SEQ Tableau \* ARABIC </w:instrText>
      </w:r>
      <w:r w:rsidR="007632FF">
        <w:fldChar w:fldCharType="separate"/>
      </w:r>
      <w:r w:rsidR="00E5663A">
        <w:rPr>
          <w:noProof/>
        </w:rPr>
        <w:t>10</w:t>
      </w:r>
      <w:r w:rsidR="007632FF">
        <w:rPr>
          <w:noProof/>
        </w:rPr>
        <w:fldChar w:fldCharType="end"/>
      </w:r>
      <w:r>
        <w:t xml:space="preserve"> : Liste des socles de sécurité</w:t>
      </w:r>
      <w:bookmarkEnd w:id="38"/>
    </w:p>
    <w:p w14:paraId="57BC678D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DD7412" w14:textId="77777777" w:rsidR="001B5DEC" w:rsidRDefault="001B5DEC" w:rsidP="009C3BB0">
      <w:pPr>
        <w:pStyle w:val="Titre3"/>
      </w:pPr>
      <w:bookmarkStart w:id="39" w:name="_Toc72425062"/>
      <w:r>
        <w:lastRenderedPageBreak/>
        <w:t>Règles</w:t>
      </w:r>
      <w:bookmarkEnd w:id="39"/>
    </w:p>
    <w:p w14:paraId="57BACD4D" w14:textId="77777777" w:rsidR="00824BD9" w:rsidRPr="00824BD9" w:rsidRDefault="00824BD9" w:rsidP="00375862">
      <w:pPr>
        <w:pStyle w:val="Titre4"/>
      </w:pPr>
      <w:bookmarkStart w:id="40" w:name="_Toc72425063"/>
      <w:commentRangeStart w:id="41"/>
      <w:r>
        <w:t>Etat de prise en compte du socle XXX</w:t>
      </w:r>
      <w:commentRangeEnd w:id="41"/>
      <w:r w:rsidR="00375862">
        <w:rPr>
          <w:rStyle w:val="Marquedecommentaire"/>
          <w:rFonts w:asciiTheme="minorHAnsi" w:eastAsiaTheme="minorHAnsi" w:hAnsiTheme="minorHAnsi" w:cstheme="minorBidi"/>
          <w:i w:val="0"/>
          <w:iCs w:val="0"/>
        </w:rPr>
        <w:commentReference w:id="41"/>
      </w:r>
      <w:bookmarkEnd w:id="40"/>
    </w:p>
    <w:p w14:paraId="30356CA3" w14:textId="50E6C7C7" w:rsidR="00C66F1B" w:rsidRDefault="00C66F1B" w:rsidP="00C66F1B">
      <w:pPr>
        <w:rPr>
          <w:sz w:val="24"/>
          <w:szCs w:val="24"/>
        </w:rPr>
      </w:pPr>
      <w:bookmarkStart w:id="42" w:name="_Toc72425108"/>
      <w:r>
        <w:rPr>
          <w:sz w:val="24"/>
          <w:szCs w:val="24"/>
        </w:rPr>
        <w:t>${o_regle}</w:t>
      </w:r>
    </w:p>
    <w:p w14:paraId="76986279" w14:textId="77777777" w:rsidR="00824BD9" w:rsidRDefault="00824BD9" w:rsidP="00375862">
      <w:pPr>
        <w:pStyle w:val="Lgende"/>
        <w:jc w:val="center"/>
      </w:pPr>
      <w:r>
        <w:t xml:space="preserve">Tableau </w:t>
      </w:r>
      <w:r w:rsidR="007632FF">
        <w:fldChar w:fldCharType="begin"/>
      </w:r>
      <w:r w:rsidR="007632FF">
        <w:instrText xml:space="preserve"> SEQ Tableau \* ARABIC </w:instrText>
      </w:r>
      <w:r w:rsidR="007632FF">
        <w:fldChar w:fldCharType="separate"/>
      </w:r>
      <w:r w:rsidR="00E5663A">
        <w:rPr>
          <w:noProof/>
        </w:rPr>
        <w:t>11</w:t>
      </w:r>
      <w:r w:rsidR="007632FF">
        <w:rPr>
          <w:noProof/>
        </w:rPr>
        <w:fldChar w:fldCharType="end"/>
      </w:r>
      <w:r>
        <w:t xml:space="preserve"> : socle de sécurité XXX</w:t>
      </w:r>
      <w:bookmarkEnd w:id="42"/>
    </w:p>
    <w:p w14:paraId="4F06C3F4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983531" w14:textId="77777777" w:rsidR="001B5DEC" w:rsidRDefault="001B5DEC" w:rsidP="001B5DEC">
      <w:pPr>
        <w:pStyle w:val="Titre1"/>
        <w:rPr>
          <w:sz w:val="24"/>
          <w:szCs w:val="24"/>
        </w:rPr>
      </w:pPr>
      <w:bookmarkStart w:id="43" w:name="_Toc71625966"/>
      <w:bookmarkStart w:id="44" w:name="_Toc71626261"/>
      <w:bookmarkStart w:id="45" w:name="_Toc72425064"/>
      <w:r w:rsidRPr="00320D94">
        <w:lastRenderedPageBreak/>
        <w:t xml:space="preserve">Activité 2 </w:t>
      </w:r>
      <w:r w:rsidR="009C3BB0">
        <w:t xml:space="preserve">- </w:t>
      </w:r>
      <w:r w:rsidRPr="00320D94">
        <w:t>Source</w:t>
      </w:r>
      <w:r w:rsidR="009C3BB0">
        <w:t>s</w:t>
      </w:r>
      <w:r w:rsidRPr="00320D94">
        <w:t xml:space="preserve"> de risque</w:t>
      </w:r>
      <w:bookmarkEnd w:id="43"/>
      <w:bookmarkEnd w:id="44"/>
      <w:bookmarkEnd w:id="45"/>
    </w:p>
    <w:p w14:paraId="573D7290" w14:textId="77777777" w:rsidR="001B5DEC" w:rsidRDefault="001B5DEC" w:rsidP="001B5DEC">
      <w:pPr>
        <w:pStyle w:val="Titre2"/>
      </w:pPr>
      <w:bookmarkStart w:id="46" w:name="_Toc71625967"/>
      <w:bookmarkStart w:id="47" w:name="_Toc71626262"/>
      <w:bookmarkStart w:id="48" w:name="_Toc72425065"/>
      <w:r w:rsidRPr="00320D94">
        <w:t xml:space="preserve">Activité 2.a </w:t>
      </w:r>
      <w:r w:rsidR="000F7EA9">
        <w:t xml:space="preserve">- </w:t>
      </w:r>
      <w:r w:rsidRPr="00320D94">
        <w:t>Identifier les sources de risques et les objectifs</w:t>
      </w:r>
      <w:bookmarkEnd w:id="46"/>
      <w:bookmarkEnd w:id="47"/>
      <w:bookmarkEnd w:id="48"/>
    </w:p>
    <w:p w14:paraId="6B60EF61" w14:textId="77777777" w:rsidR="001B5DEC" w:rsidRDefault="001B5DEC" w:rsidP="001B5DEC">
      <w:pPr>
        <w:jc w:val="center"/>
        <w:rPr>
          <w:sz w:val="32"/>
          <w:szCs w:val="32"/>
        </w:rPr>
      </w:pPr>
    </w:p>
    <w:p w14:paraId="00CC39C1" w14:textId="77777777" w:rsidR="001B5DEC" w:rsidRDefault="001B5DEC" w:rsidP="000F7EA9">
      <w:pPr>
        <w:pStyle w:val="Titre3"/>
      </w:pPr>
      <w:bookmarkStart w:id="49" w:name="_Toc72425066"/>
      <w:r w:rsidRPr="00093D8C">
        <w:t>Sources de risque et objectifs visés</w:t>
      </w:r>
      <w:bookmarkEnd w:id="49"/>
    </w:p>
    <w:p w14:paraId="35D0489A" w14:textId="77777777" w:rsidR="000F7EA9" w:rsidRPr="000F7EA9" w:rsidRDefault="000F7EA9" w:rsidP="000F7EA9"/>
    <w:p w14:paraId="04495153" w14:textId="6BC44062" w:rsidR="00C66F1B" w:rsidRDefault="00C66F1B" w:rsidP="00C66F1B">
      <w:pPr>
        <w:rPr>
          <w:sz w:val="24"/>
          <w:szCs w:val="24"/>
        </w:rPr>
      </w:pPr>
      <w:bookmarkStart w:id="50" w:name="_Toc72425109"/>
      <w:r>
        <w:rPr>
          <w:sz w:val="24"/>
          <w:szCs w:val="24"/>
        </w:rPr>
        <w:t>${</w:t>
      </w:r>
      <w:r w:rsidRPr="00596C4B">
        <w:rPr>
          <w:sz w:val="24"/>
          <w:szCs w:val="24"/>
        </w:rPr>
        <w:t>p_srov</w:t>
      </w:r>
      <w:r>
        <w:rPr>
          <w:sz w:val="24"/>
          <w:szCs w:val="24"/>
        </w:rPr>
        <w:t xml:space="preserve">1} </w:t>
      </w:r>
    </w:p>
    <w:p w14:paraId="17702971" w14:textId="77777777" w:rsidR="000F7EA9" w:rsidRDefault="000F7EA9" w:rsidP="000F7EA9">
      <w:pPr>
        <w:pStyle w:val="Lgende"/>
        <w:jc w:val="center"/>
      </w:pPr>
      <w:r>
        <w:t xml:space="preserve">Tableau </w:t>
      </w:r>
      <w:fldSimple w:instr=" SEQ Tableau \* ARABIC ">
        <w:r w:rsidR="00E5663A">
          <w:rPr>
            <w:noProof/>
          </w:rPr>
          <w:t>12</w:t>
        </w:r>
      </w:fldSimple>
      <w:r>
        <w:t xml:space="preserve"> : Source de risques et objectifs visés</w:t>
      </w:r>
      <w:bookmarkEnd w:id="50"/>
    </w:p>
    <w:p w14:paraId="44F2A02E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F7D8AB" w14:textId="77777777" w:rsidR="001B5DEC" w:rsidRDefault="001B5DEC" w:rsidP="001B5DEC">
      <w:pPr>
        <w:pStyle w:val="Titre2"/>
      </w:pPr>
      <w:bookmarkStart w:id="51" w:name="_Toc71625968"/>
      <w:bookmarkStart w:id="52" w:name="_Toc71626263"/>
      <w:bookmarkStart w:id="53" w:name="_Toc72425067"/>
      <w:r w:rsidRPr="00320D94">
        <w:lastRenderedPageBreak/>
        <w:t xml:space="preserve">Activité 2.b </w:t>
      </w:r>
      <w:r w:rsidR="004A6654">
        <w:t xml:space="preserve">- </w:t>
      </w:r>
      <w:r w:rsidRPr="00320D94">
        <w:t>Évaluer les couples sources de risque/objectifs visés</w:t>
      </w:r>
      <w:bookmarkEnd w:id="51"/>
      <w:bookmarkEnd w:id="52"/>
      <w:bookmarkEnd w:id="53"/>
    </w:p>
    <w:p w14:paraId="013FF317" w14:textId="77777777" w:rsidR="001B5DEC" w:rsidRDefault="001B5DEC" w:rsidP="001B5DEC">
      <w:pPr>
        <w:jc w:val="center"/>
        <w:rPr>
          <w:sz w:val="32"/>
          <w:szCs w:val="32"/>
        </w:rPr>
      </w:pPr>
    </w:p>
    <w:p w14:paraId="0D5D5A1A" w14:textId="77777777" w:rsidR="001B5DEC" w:rsidRDefault="001B5DEC" w:rsidP="00E8528D">
      <w:pPr>
        <w:pStyle w:val="Titre3"/>
      </w:pPr>
      <w:bookmarkStart w:id="54" w:name="_Toc72425068"/>
      <w:r w:rsidRPr="00B44C8C">
        <w:t>Évaluation des sources de risques</w:t>
      </w:r>
      <w:bookmarkEnd w:id="54"/>
    </w:p>
    <w:p w14:paraId="51565962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${p_srov2}</w:t>
      </w:r>
    </w:p>
    <w:p w14:paraId="78AFE3F2" w14:textId="77777777" w:rsidR="000F7EA9" w:rsidRDefault="000F7EA9" w:rsidP="000F7EA9">
      <w:pPr>
        <w:pStyle w:val="Lgende"/>
        <w:jc w:val="center"/>
      </w:pPr>
      <w:bookmarkStart w:id="55" w:name="_Toc72425110"/>
      <w:r>
        <w:t xml:space="preserve">Tableau </w:t>
      </w:r>
      <w:r w:rsidR="007632FF">
        <w:fldChar w:fldCharType="begin"/>
      </w:r>
      <w:r w:rsidR="007632FF">
        <w:instrText xml:space="preserve"> SEQ Tableau \* ARABIC </w:instrText>
      </w:r>
      <w:r w:rsidR="007632FF">
        <w:fldChar w:fldCharType="separate"/>
      </w:r>
      <w:r w:rsidR="00E5663A">
        <w:rPr>
          <w:noProof/>
        </w:rPr>
        <w:t>13</w:t>
      </w:r>
      <w:r w:rsidR="007632FF">
        <w:rPr>
          <w:noProof/>
        </w:rPr>
        <w:fldChar w:fldCharType="end"/>
      </w:r>
      <w:r>
        <w:t xml:space="preserve"> : </w:t>
      </w:r>
      <w:r w:rsidR="00ED48EA">
        <w:t>Evaluations des sources de risque</w:t>
      </w:r>
      <w:bookmarkEnd w:id="55"/>
    </w:p>
    <w:p w14:paraId="0EC8AD42" w14:textId="77777777" w:rsidR="000F7EA9" w:rsidRDefault="000F7EA9" w:rsidP="001B5DEC">
      <w:pPr>
        <w:rPr>
          <w:sz w:val="24"/>
          <w:szCs w:val="24"/>
        </w:rPr>
      </w:pPr>
    </w:p>
    <w:p w14:paraId="43AB77A5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19D766" w14:textId="77777777" w:rsidR="001B5DEC" w:rsidRDefault="001B5DEC" w:rsidP="001B5DE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0E693175" w14:textId="77777777" w:rsidR="001B5DEC" w:rsidRDefault="001B5DEC" w:rsidP="001B5DEC">
      <w:pPr>
        <w:pStyle w:val="Titre2"/>
      </w:pPr>
      <w:bookmarkStart w:id="56" w:name="_Toc71625969"/>
      <w:bookmarkStart w:id="57" w:name="_Toc71626264"/>
      <w:bookmarkStart w:id="58" w:name="_Toc72425069"/>
      <w:r w:rsidRPr="00320D94">
        <w:t xml:space="preserve">Activité 2.c </w:t>
      </w:r>
      <w:r w:rsidR="00E8528D">
        <w:t xml:space="preserve">- </w:t>
      </w:r>
      <w:r w:rsidRPr="00320D94">
        <w:t>Sélectionner les couples SR/OV retenus pour la suite de l’analyse</w:t>
      </w:r>
      <w:bookmarkEnd w:id="56"/>
      <w:bookmarkEnd w:id="57"/>
      <w:bookmarkEnd w:id="58"/>
    </w:p>
    <w:p w14:paraId="749B2154" w14:textId="77777777" w:rsidR="001B5DEC" w:rsidRDefault="001B5DEC" w:rsidP="001B5DEC">
      <w:pPr>
        <w:jc w:val="center"/>
        <w:rPr>
          <w:sz w:val="32"/>
          <w:szCs w:val="32"/>
        </w:rPr>
      </w:pPr>
    </w:p>
    <w:p w14:paraId="7E5A8CD2" w14:textId="77777777" w:rsidR="001B5DEC" w:rsidRDefault="001B5DEC" w:rsidP="00E8528D">
      <w:pPr>
        <w:pStyle w:val="Titre3"/>
      </w:pPr>
      <w:bookmarkStart w:id="59" w:name="_Toc72425070"/>
      <w:r w:rsidRPr="00B44C8C">
        <w:t>Choix des sources de risque</w:t>
      </w:r>
      <w:bookmarkEnd w:id="59"/>
    </w:p>
    <w:p w14:paraId="023DDEF9" w14:textId="5598CD08" w:rsidR="00C66F1B" w:rsidRDefault="00C66F1B" w:rsidP="00C66F1B">
      <w:pPr>
        <w:rPr>
          <w:sz w:val="24"/>
          <w:szCs w:val="24"/>
        </w:rPr>
      </w:pPr>
      <w:bookmarkStart w:id="60" w:name="_Toc72425111"/>
      <w:r>
        <w:rPr>
          <w:sz w:val="24"/>
          <w:szCs w:val="24"/>
        </w:rPr>
        <w:t>${</w:t>
      </w:r>
      <w:r w:rsidRPr="00596C4B">
        <w:rPr>
          <w:sz w:val="24"/>
          <w:szCs w:val="24"/>
        </w:rPr>
        <w:t>p_srov</w:t>
      </w:r>
      <w:r>
        <w:rPr>
          <w:sz w:val="24"/>
          <w:szCs w:val="24"/>
        </w:rPr>
        <w:t>3}</w:t>
      </w:r>
    </w:p>
    <w:p w14:paraId="3D3D26B5" w14:textId="77777777" w:rsidR="00ED48EA" w:rsidRDefault="00ED48EA" w:rsidP="00ED48EA">
      <w:pPr>
        <w:pStyle w:val="Lgende"/>
        <w:jc w:val="center"/>
      </w:pPr>
      <w:r>
        <w:t xml:space="preserve">Tableau </w:t>
      </w:r>
      <w:fldSimple w:instr=" SEQ Tableau \* ARABIC ">
        <w:r w:rsidR="00E5663A">
          <w:rPr>
            <w:noProof/>
          </w:rPr>
          <w:t>14</w:t>
        </w:r>
      </w:fldSimple>
      <w:r>
        <w:t xml:space="preserve"> : Synthèse des sources de risque retenues</w:t>
      </w:r>
      <w:bookmarkEnd w:id="60"/>
    </w:p>
    <w:p w14:paraId="6E02CF4F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CD7F691" w14:textId="77777777" w:rsidR="001B5DEC" w:rsidRDefault="001B5DEC" w:rsidP="00E8528D">
      <w:pPr>
        <w:pStyle w:val="Titre3"/>
      </w:pPr>
      <w:bookmarkStart w:id="61" w:name="_Toc72425071"/>
      <w:r w:rsidRPr="00B44C8C">
        <w:lastRenderedPageBreak/>
        <w:t>Cartographie des "Source de risque / Objectif visé"</w:t>
      </w:r>
      <w:bookmarkEnd w:id="61"/>
      <w:r w:rsidRPr="00B44C8C">
        <w:t xml:space="preserve"> </w:t>
      </w:r>
    </w:p>
    <w:p w14:paraId="041B1609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${Cartographie1}</w:t>
      </w:r>
    </w:p>
    <w:p w14:paraId="1E290667" w14:textId="77777777" w:rsidR="00ED48EA" w:rsidRDefault="00ED48EA" w:rsidP="00ED48EA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4D5AFABC" wp14:editId="3651E360">
            <wp:extent cx="1625600" cy="16256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5A90" w14:textId="77777777" w:rsidR="00ED48EA" w:rsidRDefault="00ED48EA" w:rsidP="00ED48EA">
      <w:pPr>
        <w:pStyle w:val="Lgende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 w:rsidR="00E5663A">
          <w:rPr>
            <w:noProof/>
          </w:rPr>
          <w:t>1</w:t>
        </w:r>
      </w:fldSimple>
      <w:r>
        <w:t xml:space="preserve"> : Cartographie des sources de risque / Objectif visé</w:t>
      </w:r>
    </w:p>
    <w:p w14:paraId="148A022F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827D93" w14:textId="77777777" w:rsidR="001B5DEC" w:rsidRPr="00773DBD" w:rsidRDefault="001B5DEC" w:rsidP="001B5DEC">
      <w:pPr>
        <w:pStyle w:val="Titre1"/>
      </w:pPr>
      <w:bookmarkStart w:id="62" w:name="_Toc71626265"/>
      <w:bookmarkStart w:id="63" w:name="_Toc72425072"/>
      <w:r w:rsidRPr="00773DBD">
        <w:rPr>
          <w:b/>
          <w:bCs/>
        </w:rPr>
        <w:lastRenderedPageBreak/>
        <w:t>Activité 3 Scénarios stratégiques</w:t>
      </w:r>
      <w:bookmarkEnd w:id="62"/>
      <w:bookmarkEnd w:id="63"/>
    </w:p>
    <w:p w14:paraId="6218223A" w14:textId="77777777" w:rsidR="001B5DEC" w:rsidRDefault="001B5DEC" w:rsidP="001B5DEC">
      <w:pPr>
        <w:pStyle w:val="Titre2"/>
      </w:pPr>
      <w:bookmarkStart w:id="64" w:name="_Toc71625970"/>
      <w:bookmarkStart w:id="65" w:name="_Toc71626266"/>
      <w:bookmarkStart w:id="66" w:name="_Toc72425073"/>
      <w:r w:rsidRPr="00320D94">
        <w:t xml:space="preserve">Activité 3.a </w:t>
      </w:r>
      <w:r w:rsidR="00E8528D">
        <w:t>-</w:t>
      </w:r>
      <w:r w:rsidRPr="00320D94">
        <w:t>Construire la cartographie des menaces numériques de l'écosystème et sélectionner les parties prenantes critiques</w:t>
      </w:r>
      <w:bookmarkEnd w:id="64"/>
      <w:bookmarkEnd w:id="65"/>
      <w:bookmarkEnd w:id="66"/>
    </w:p>
    <w:p w14:paraId="52E60341" w14:textId="77777777" w:rsidR="001B5DEC" w:rsidRDefault="001B5DEC" w:rsidP="001B5DEC">
      <w:pPr>
        <w:jc w:val="center"/>
        <w:rPr>
          <w:sz w:val="32"/>
          <w:szCs w:val="32"/>
        </w:rPr>
      </w:pPr>
    </w:p>
    <w:p w14:paraId="5D17BBF0" w14:textId="68D5EF41" w:rsidR="001B5DEC" w:rsidRDefault="001B5DEC" w:rsidP="00E8528D">
      <w:pPr>
        <w:pStyle w:val="Titre3"/>
      </w:pPr>
      <w:bookmarkStart w:id="67" w:name="_Toc72425074"/>
      <w:r w:rsidRPr="0006354C">
        <w:t>Création des seuils</w:t>
      </w:r>
      <w:bookmarkEnd w:id="67"/>
    </w:p>
    <w:p w14:paraId="7291D288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danger : ${danger}</w:t>
      </w:r>
    </w:p>
    <w:p w14:paraId="5F469E45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contrôle : ${contrôle}</w:t>
      </w:r>
    </w:p>
    <w:p w14:paraId="3332A87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veille : ${veille}</w:t>
      </w:r>
    </w:p>
    <w:p w14:paraId="3974B5B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6B1B72" w14:textId="77777777" w:rsidR="001B5DEC" w:rsidRDefault="001B5DEC" w:rsidP="001B5DEC">
      <w:pPr>
        <w:jc w:val="center"/>
        <w:rPr>
          <w:sz w:val="32"/>
          <w:szCs w:val="32"/>
        </w:rPr>
      </w:pPr>
    </w:p>
    <w:p w14:paraId="2108BD95" w14:textId="77777777" w:rsidR="001B5DEC" w:rsidRDefault="001B5DEC" w:rsidP="00E8528D">
      <w:pPr>
        <w:pStyle w:val="Titre3"/>
      </w:pPr>
      <w:bookmarkStart w:id="68" w:name="_Toc72425075"/>
      <w:r w:rsidRPr="0006354C">
        <w:t>Parties prenantes</w:t>
      </w:r>
      <w:bookmarkEnd w:id="68"/>
    </w:p>
    <w:p w14:paraId="675DB672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${r_partie_prenante1}</w:t>
      </w:r>
    </w:p>
    <w:p w14:paraId="112D31E5" w14:textId="77777777" w:rsidR="001B5DEC" w:rsidRDefault="001B5DEC" w:rsidP="00E8528D">
      <w:pPr>
        <w:pStyle w:val="Titre4"/>
      </w:pPr>
      <w:bookmarkStart w:id="69" w:name="_Toc72425076"/>
      <w:r w:rsidRPr="0006354C">
        <w:t>Parties prenantes internes</w:t>
      </w:r>
      <w:bookmarkEnd w:id="69"/>
    </w:p>
    <w:p w14:paraId="0DDFE90C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${Cartographie2}</w:t>
      </w:r>
    </w:p>
    <w:p w14:paraId="61FC3671" w14:textId="77777777" w:rsidR="001B5DEC" w:rsidRDefault="001B5DEC" w:rsidP="00E8528D">
      <w:pPr>
        <w:pStyle w:val="Titre4"/>
      </w:pPr>
      <w:bookmarkStart w:id="70" w:name="_Toc72425077"/>
      <w:r w:rsidRPr="0006354C">
        <w:t>Parties prenantes externes</w:t>
      </w:r>
      <w:bookmarkEnd w:id="70"/>
    </w:p>
    <w:p w14:paraId="23C17906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${Cartographie3}</w:t>
      </w:r>
    </w:p>
    <w:p w14:paraId="504CAB34" w14:textId="77777777" w:rsidR="001B5DEC" w:rsidRPr="0006354C" w:rsidRDefault="001B5DEC" w:rsidP="001B5DEC">
      <w:pPr>
        <w:rPr>
          <w:sz w:val="32"/>
          <w:szCs w:val="32"/>
        </w:rPr>
      </w:pPr>
      <w:r>
        <w:rPr>
          <w:sz w:val="24"/>
          <w:szCs w:val="24"/>
        </w:rPr>
        <w:br w:type="page"/>
      </w:r>
    </w:p>
    <w:p w14:paraId="2850C36F" w14:textId="77777777" w:rsidR="001B5DEC" w:rsidRPr="00D25816" w:rsidRDefault="001B5DEC" w:rsidP="001B5DEC">
      <w:pPr>
        <w:pStyle w:val="Titre2"/>
      </w:pPr>
      <w:bookmarkStart w:id="71" w:name="_Toc71625971"/>
      <w:bookmarkStart w:id="72" w:name="_Toc71626267"/>
      <w:bookmarkStart w:id="73" w:name="_Toc72425078"/>
      <w:r w:rsidRPr="00D25816">
        <w:lastRenderedPageBreak/>
        <w:t xml:space="preserve">Activité 3.b </w:t>
      </w:r>
      <w:r w:rsidR="00E8528D">
        <w:t xml:space="preserve">- </w:t>
      </w:r>
      <w:r w:rsidRPr="00D25816">
        <w:t>Élaborer des scénarios stratégiques</w:t>
      </w:r>
      <w:bookmarkEnd w:id="71"/>
      <w:bookmarkEnd w:id="72"/>
      <w:bookmarkEnd w:id="73"/>
    </w:p>
    <w:p w14:paraId="74759DA7" w14:textId="3E0481C0" w:rsidR="008F7C94" w:rsidRDefault="008F7C94" w:rsidP="008F7C94">
      <w:pPr>
        <w:pStyle w:val="Titre3"/>
      </w:pPr>
      <w:r w:rsidRPr="008F7C94">
        <w:t xml:space="preserve"> Liste des évènements redoutés établis à l'atelier 1.c</w:t>
      </w:r>
    </w:p>
    <w:p w14:paraId="24610230" w14:textId="77777777" w:rsidR="00005015" w:rsidRDefault="00005015" w:rsidP="00005015">
      <w:pPr>
        <w:rPr>
          <w:sz w:val="24"/>
          <w:szCs w:val="24"/>
        </w:rPr>
      </w:pPr>
      <w:r>
        <w:rPr>
          <w:sz w:val="24"/>
          <w:szCs w:val="24"/>
        </w:rPr>
        <w:t>${m_evenement_redoute2}</w:t>
      </w:r>
    </w:p>
    <w:p w14:paraId="4B60F9E4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5F7180" w14:textId="77777777" w:rsidR="001B5DEC" w:rsidRDefault="001B5DEC" w:rsidP="001B5DEC">
      <w:pPr>
        <w:jc w:val="center"/>
        <w:rPr>
          <w:sz w:val="32"/>
          <w:szCs w:val="32"/>
        </w:rPr>
      </w:pPr>
    </w:p>
    <w:p w14:paraId="029214E5" w14:textId="77777777" w:rsidR="001B5DEC" w:rsidRDefault="001B5DEC" w:rsidP="00E8528D">
      <w:pPr>
        <w:pStyle w:val="Titre3"/>
      </w:pPr>
      <w:bookmarkStart w:id="74" w:name="_Toc72425079"/>
      <w:r w:rsidRPr="000A6B37">
        <w:t>Liste des couples sources de risques / objectifs visés retenus établis à l'atelier 2</w:t>
      </w:r>
      <w:bookmarkEnd w:id="74"/>
    </w:p>
    <w:p w14:paraId="39383D0E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${p_srov4}</w:t>
      </w:r>
    </w:p>
    <w:p w14:paraId="3D8B0DD7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9ED417" w14:textId="77777777" w:rsidR="001B5DEC" w:rsidRDefault="001B5DEC" w:rsidP="00E8528D">
      <w:pPr>
        <w:pStyle w:val="Titre3"/>
      </w:pPr>
      <w:bookmarkStart w:id="75" w:name="_Toc72425080"/>
      <w:r w:rsidRPr="000A6B37">
        <w:lastRenderedPageBreak/>
        <w:t>Scénarios stratégiques</w:t>
      </w:r>
      <w:bookmarkEnd w:id="75"/>
      <w:r w:rsidRPr="000A6B37">
        <w:t xml:space="preserve"> </w:t>
      </w:r>
    </w:p>
    <w:p w14:paraId="5A3B27CF" w14:textId="43E09C3C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${s_scenario_strategique</w:t>
      </w:r>
      <w:r w:rsidR="00112DE4">
        <w:rPr>
          <w:sz w:val="24"/>
          <w:szCs w:val="24"/>
        </w:rPr>
        <w:t>1</w:t>
      </w:r>
      <w:r>
        <w:rPr>
          <w:sz w:val="24"/>
          <w:szCs w:val="24"/>
        </w:rPr>
        <w:t>}</w:t>
      </w:r>
    </w:p>
    <w:p w14:paraId="2A73058B" w14:textId="77777777" w:rsidR="001B5DEC" w:rsidRDefault="001B5DEC" w:rsidP="001B5DEC">
      <w:pPr>
        <w:rPr>
          <w:sz w:val="24"/>
          <w:szCs w:val="24"/>
        </w:rPr>
      </w:pPr>
    </w:p>
    <w:p w14:paraId="19A87B1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85FF48" w14:textId="77777777" w:rsidR="001B5DEC" w:rsidRDefault="001B5DEC" w:rsidP="00E8528D">
      <w:pPr>
        <w:pStyle w:val="Titre3"/>
      </w:pPr>
      <w:bookmarkStart w:id="76" w:name="_Toc72425081"/>
      <w:r w:rsidRPr="000A6B37">
        <w:lastRenderedPageBreak/>
        <w:t>Chemins d'attaque</w:t>
      </w:r>
      <w:bookmarkEnd w:id="76"/>
    </w:p>
    <w:p w14:paraId="029F71A2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${t_chemin_d_attaque_strategique}</w:t>
      </w:r>
    </w:p>
    <w:p w14:paraId="39D70CB9" w14:textId="77777777" w:rsidR="001B5DEC" w:rsidRPr="000A6B37" w:rsidRDefault="001B5DEC" w:rsidP="001B5DEC">
      <w:pPr>
        <w:rPr>
          <w:sz w:val="24"/>
          <w:szCs w:val="24"/>
        </w:rPr>
      </w:pPr>
    </w:p>
    <w:p w14:paraId="0A0FE9E2" w14:textId="77777777" w:rsidR="001B5DEC" w:rsidRPr="000A6B37" w:rsidRDefault="001B5DEC" w:rsidP="001B5DEC">
      <w:pPr>
        <w:rPr>
          <w:sz w:val="24"/>
          <w:szCs w:val="24"/>
        </w:rPr>
      </w:pPr>
    </w:p>
    <w:p w14:paraId="1F8C30F6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3F0723" w14:textId="77777777" w:rsidR="001B5DEC" w:rsidRPr="00D25816" w:rsidRDefault="001B5DEC" w:rsidP="001B5DEC">
      <w:pPr>
        <w:pStyle w:val="Titre2"/>
      </w:pPr>
      <w:bookmarkStart w:id="77" w:name="_Toc71625972"/>
      <w:bookmarkStart w:id="78" w:name="_Toc71626268"/>
      <w:bookmarkStart w:id="79" w:name="_Toc72425082"/>
      <w:r w:rsidRPr="00D25816">
        <w:lastRenderedPageBreak/>
        <w:t xml:space="preserve">Activité 3.c </w:t>
      </w:r>
      <w:r w:rsidR="00506868">
        <w:t xml:space="preserve">- </w:t>
      </w:r>
      <w:r w:rsidRPr="00D25816">
        <w:t>Définir des mesures de sécurité sur l'écosystème</w:t>
      </w:r>
      <w:bookmarkEnd w:id="77"/>
      <w:bookmarkEnd w:id="78"/>
      <w:bookmarkEnd w:id="79"/>
    </w:p>
    <w:p w14:paraId="6D01A546" w14:textId="77777777" w:rsidR="001B5DEC" w:rsidRDefault="001B5DEC" w:rsidP="001B5DEC">
      <w:pPr>
        <w:jc w:val="center"/>
        <w:rPr>
          <w:sz w:val="32"/>
          <w:szCs w:val="32"/>
        </w:rPr>
      </w:pPr>
    </w:p>
    <w:p w14:paraId="732E6D48" w14:textId="77777777" w:rsidR="001B5DEC" w:rsidRDefault="001B5DEC" w:rsidP="006022CF">
      <w:pPr>
        <w:pStyle w:val="Titre3"/>
      </w:pPr>
      <w:bookmarkStart w:id="80" w:name="_Toc72425083"/>
      <w:r w:rsidRPr="000A6B37">
        <w:t>Liste des parties prenantes établis à l'atelier 3.a</w:t>
      </w:r>
      <w:bookmarkEnd w:id="80"/>
    </w:p>
    <w:p w14:paraId="572350ED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${r_partie_prenante2}</w:t>
      </w:r>
    </w:p>
    <w:p w14:paraId="56F59AE0" w14:textId="44BA05F7" w:rsidR="001B5DEC" w:rsidRPr="008F7C94" w:rsidRDefault="001B5DEC" w:rsidP="008F7C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436469" w14:textId="77777777" w:rsidR="001B5DEC" w:rsidRDefault="001B5DEC" w:rsidP="006022CF">
      <w:pPr>
        <w:pStyle w:val="Titre3"/>
      </w:pPr>
      <w:bookmarkStart w:id="81" w:name="_Toc72425084"/>
      <w:r w:rsidRPr="000A6B37">
        <w:lastRenderedPageBreak/>
        <w:t>Liste des scénarios stratégiques établis à l'atelier 3.b</w:t>
      </w:r>
      <w:bookmarkEnd w:id="81"/>
    </w:p>
    <w:p w14:paraId="5F6FD7B3" w14:textId="248D7BFE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D5783E" w:rsidRPr="00D5783E">
        <w:rPr>
          <w:sz w:val="24"/>
          <w:szCs w:val="24"/>
        </w:rPr>
        <w:t>s_scenario_strategique2</w:t>
      </w:r>
      <w:r>
        <w:rPr>
          <w:sz w:val="24"/>
          <w:szCs w:val="24"/>
        </w:rPr>
        <w:t>}</w:t>
      </w:r>
    </w:p>
    <w:p w14:paraId="60B2D9C6" w14:textId="77777777" w:rsidR="001B5DEC" w:rsidRPr="000A6B37" w:rsidRDefault="001B5DEC" w:rsidP="001B5DEC">
      <w:pPr>
        <w:rPr>
          <w:sz w:val="24"/>
          <w:szCs w:val="24"/>
        </w:rPr>
      </w:pPr>
    </w:p>
    <w:p w14:paraId="48596269" w14:textId="77777777" w:rsidR="001B5DEC" w:rsidRPr="000A6B37" w:rsidRDefault="001B5DEC" w:rsidP="001B5DEC">
      <w:pPr>
        <w:rPr>
          <w:sz w:val="24"/>
          <w:szCs w:val="24"/>
        </w:rPr>
      </w:pPr>
    </w:p>
    <w:p w14:paraId="28213C0C" w14:textId="77777777" w:rsidR="001B5DEC" w:rsidRPr="005B5A53" w:rsidRDefault="001B5DEC" w:rsidP="001B5DEC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097366" w14:textId="77777777" w:rsidR="001B5DEC" w:rsidRDefault="001B5DEC" w:rsidP="001B5DEC">
      <w:pPr>
        <w:pStyle w:val="Titre1"/>
        <w:rPr>
          <w:sz w:val="24"/>
          <w:szCs w:val="24"/>
        </w:rPr>
      </w:pPr>
      <w:bookmarkStart w:id="82" w:name="_Toc71625973"/>
      <w:bookmarkStart w:id="83" w:name="_Toc71626269"/>
      <w:bookmarkStart w:id="84" w:name="_Toc72425085"/>
      <w:r w:rsidRPr="00320D94">
        <w:lastRenderedPageBreak/>
        <w:t xml:space="preserve">Activité 4 </w:t>
      </w:r>
      <w:r w:rsidR="00506868">
        <w:t xml:space="preserve">- </w:t>
      </w:r>
      <w:r w:rsidRPr="00320D94">
        <w:t>Scénarios opérationnels</w:t>
      </w:r>
      <w:bookmarkEnd w:id="82"/>
      <w:bookmarkEnd w:id="83"/>
      <w:bookmarkEnd w:id="84"/>
    </w:p>
    <w:p w14:paraId="6B9CDE21" w14:textId="77777777" w:rsidR="001B5DEC" w:rsidRDefault="001B5DEC" w:rsidP="001B5DEC">
      <w:pPr>
        <w:pStyle w:val="Titre2"/>
      </w:pPr>
      <w:bookmarkStart w:id="85" w:name="_Toc71625974"/>
      <w:bookmarkStart w:id="86" w:name="_Toc71626270"/>
      <w:bookmarkStart w:id="87" w:name="_Toc72425086"/>
      <w:r w:rsidRPr="00320D94">
        <w:t>Activité 4.a (Élaborer les scénarios opérationnels)</w:t>
      </w:r>
      <w:bookmarkEnd w:id="85"/>
      <w:bookmarkEnd w:id="86"/>
      <w:bookmarkEnd w:id="87"/>
    </w:p>
    <w:p w14:paraId="7C027C2A" w14:textId="77777777" w:rsidR="001B5DEC" w:rsidRDefault="001B5DEC" w:rsidP="008F7C94">
      <w:pPr>
        <w:rPr>
          <w:sz w:val="32"/>
          <w:szCs w:val="32"/>
        </w:rPr>
      </w:pPr>
    </w:p>
    <w:p w14:paraId="066251EB" w14:textId="77777777" w:rsidR="001B5DEC" w:rsidRDefault="001B5DEC" w:rsidP="006022CF">
      <w:pPr>
        <w:pStyle w:val="Titre3"/>
      </w:pPr>
      <w:bookmarkStart w:id="88" w:name="_Toc72425087"/>
      <w:r w:rsidRPr="003D6FA1">
        <w:t>Liste des scénarios stratégiques établis lors de l'atelier 3.b</w:t>
      </w:r>
      <w:bookmarkEnd w:id="88"/>
    </w:p>
    <w:p w14:paraId="49BBEDA2" w14:textId="6A831FCE" w:rsidR="00474C31" w:rsidRPr="008F7C94" w:rsidRDefault="001B5DEC" w:rsidP="008F7C94">
      <w:pPr>
        <w:rPr>
          <w:sz w:val="24"/>
          <w:szCs w:val="24"/>
        </w:rPr>
      </w:pPr>
      <w:r>
        <w:rPr>
          <w:sz w:val="24"/>
          <w:szCs w:val="24"/>
        </w:rPr>
        <w:t>${s_scenario_strategique3}</w:t>
      </w:r>
      <w:r w:rsidR="00474C31" w:rsidRPr="00474C31">
        <w:br w:type="page"/>
      </w:r>
    </w:p>
    <w:p w14:paraId="49984348" w14:textId="1A186FA8" w:rsidR="00474C31" w:rsidRDefault="00474C31" w:rsidP="00474C31">
      <w:pPr>
        <w:pStyle w:val="Titre3"/>
      </w:pPr>
      <w:r w:rsidRPr="003D6FA1">
        <w:lastRenderedPageBreak/>
        <w:t xml:space="preserve">Liste des </w:t>
      </w:r>
      <w:r>
        <w:t>modes opératoires</w:t>
      </w:r>
    </w:p>
    <w:p w14:paraId="7159FC6B" w14:textId="1A33939E" w:rsidR="00474C31" w:rsidRDefault="00474C31" w:rsidP="00474C31">
      <w:pPr>
        <w:rPr>
          <w:sz w:val="24"/>
          <w:szCs w:val="24"/>
        </w:rPr>
      </w:pPr>
      <w:r>
        <w:rPr>
          <w:sz w:val="24"/>
          <w:szCs w:val="24"/>
        </w:rPr>
        <w:t>${mode_operatoire}</w:t>
      </w:r>
    </w:p>
    <w:p w14:paraId="39399986" w14:textId="5A18B3F0" w:rsidR="001B5DEC" w:rsidRDefault="00474C31" w:rsidP="001B5DE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2E65BCA" w14:textId="77777777" w:rsidR="001B5DEC" w:rsidRDefault="001B5DEC" w:rsidP="001B5DEC">
      <w:pPr>
        <w:pStyle w:val="Titre2"/>
      </w:pPr>
      <w:bookmarkStart w:id="89" w:name="_Toc71625975"/>
      <w:bookmarkStart w:id="90" w:name="_Toc71626271"/>
      <w:bookmarkStart w:id="91" w:name="_Toc72425088"/>
      <w:r w:rsidRPr="00320D94">
        <w:lastRenderedPageBreak/>
        <w:t xml:space="preserve">Activité 4.b </w:t>
      </w:r>
      <w:r w:rsidR="006022CF">
        <w:t xml:space="preserve">- </w:t>
      </w:r>
      <w:r w:rsidRPr="00320D94">
        <w:t>Évaluer la vraisemblance des scénarios opérationnels</w:t>
      </w:r>
      <w:bookmarkEnd w:id="89"/>
      <w:bookmarkEnd w:id="90"/>
      <w:bookmarkEnd w:id="91"/>
    </w:p>
    <w:p w14:paraId="3A5C3EEE" w14:textId="77777777" w:rsidR="001B5DEC" w:rsidRDefault="001B5DEC" w:rsidP="001B5DEC">
      <w:pPr>
        <w:jc w:val="center"/>
        <w:rPr>
          <w:sz w:val="32"/>
          <w:szCs w:val="32"/>
        </w:rPr>
      </w:pPr>
    </w:p>
    <w:p w14:paraId="7FE71589" w14:textId="77777777" w:rsidR="001B5DEC" w:rsidRDefault="001B5DEC" w:rsidP="006022CF">
      <w:pPr>
        <w:pStyle w:val="Titre3"/>
      </w:pPr>
      <w:bookmarkStart w:id="92" w:name="_Toc72425089"/>
      <w:r w:rsidRPr="003D6FA1">
        <w:t>Niveaux des échelles de vraisemblance</w:t>
      </w:r>
      <w:bookmarkEnd w:id="92"/>
    </w:p>
    <w:p w14:paraId="5F322A3E" w14:textId="380B3AE8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${da_echelle</w:t>
      </w:r>
      <w:r w:rsidR="00741666">
        <w:rPr>
          <w:sz w:val="24"/>
          <w:szCs w:val="24"/>
        </w:rPr>
        <w:t>1</w:t>
      </w:r>
      <w:r>
        <w:rPr>
          <w:sz w:val="24"/>
          <w:szCs w:val="24"/>
        </w:rPr>
        <w:t>}</w:t>
      </w:r>
    </w:p>
    <w:p w14:paraId="228B87EF" w14:textId="77777777" w:rsidR="001B5DEC" w:rsidRDefault="001B5DEC" w:rsidP="001B5DEC">
      <w:pPr>
        <w:rPr>
          <w:sz w:val="24"/>
          <w:szCs w:val="24"/>
        </w:rPr>
      </w:pPr>
    </w:p>
    <w:p w14:paraId="5DEA9584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76E3EA" w14:textId="77777777" w:rsidR="001B5DEC" w:rsidRDefault="001B5DEC" w:rsidP="006022CF">
      <w:pPr>
        <w:pStyle w:val="Titre3"/>
      </w:pPr>
      <w:bookmarkStart w:id="93" w:name="_Toc72425090"/>
      <w:r w:rsidRPr="00320D94">
        <w:lastRenderedPageBreak/>
        <w:t>Évaluer la vraisemblance des scénarios opérationnels</w:t>
      </w:r>
      <w:bookmarkEnd w:id="93"/>
    </w:p>
    <w:p w14:paraId="1AC11B44" w14:textId="4EB33D0D" w:rsidR="00443228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${u_scenario_operationnel}</w:t>
      </w:r>
    </w:p>
    <w:p w14:paraId="4D39F736" w14:textId="77777777" w:rsidR="00443228" w:rsidRDefault="0044322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CDA424" w14:textId="77777777" w:rsidR="00443228" w:rsidRDefault="00443228" w:rsidP="00443228">
      <w:pPr>
        <w:pStyle w:val="Titre3"/>
      </w:pPr>
      <w:r w:rsidRPr="00320D94">
        <w:lastRenderedPageBreak/>
        <w:t>Évaluer la vraisemblance des scénarios opérationnels</w:t>
      </w:r>
    </w:p>
    <w:p w14:paraId="0E666BE0" w14:textId="77777777" w:rsidR="00443228" w:rsidRDefault="00443228" w:rsidP="00443228">
      <w:pPr>
        <w:rPr>
          <w:sz w:val="24"/>
          <w:szCs w:val="24"/>
        </w:rPr>
      </w:pPr>
      <w:r>
        <w:rPr>
          <w:sz w:val="24"/>
          <w:szCs w:val="24"/>
        </w:rPr>
        <w:t>${eval_vrai}</w:t>
      </w:r>
    </w:p>
    <w:p w14:paraId="44CEDAF8" w14:textId="77777777" w:rsidR="001B5DEC" w:rsidRDefault="001B5DEC" w:rsidP="001B5DEC">
      <w:pPr>
        <w:rPr>
          <w:sz w:val="24"/>
          <w:szCs w:val="24"/>
        </w:rPr>
      </w:pPr>
    </w:p>
    <w:p w14:paraId="7D3FBC64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2B4D7B" w14:textId="77777777" w:rsidR="001B5DEC" w:rsidRPr="00BA4E41" w:rsidRDefault="001B5DEC" w:rsidP="001B5DEC">
      <w:pPr>
        <w:pStyle w:val="Titre1"/>
        <w:rPr>
          <w:sz w:val="24"/>
          <w:szCs w:val="24"/>
        </w:rPr>
      </w:pPr>
      <w:bookmarkStart w:id="94" w:name="_Toc71625976"/>
      <w:bookmarkStart w:id="95" w:name="_Toc71626272"/>
      <w:bookmarkStart w:id="96" w:name="_Toc72425091"/>
      <w:r w:rsidRPr="00320D94">
        <w:lastRenderedPageBreak/>
        <w:t xml:space="preserve">Activité 5 </w:t>
      </w:r>
      <w:r w:rsidR="00506868">
        <w:t xml:space="preserve">- </w:t>
      </w:r>
      <w:r w:rsidRPr="00320D94">
        <w:t>Traitement du risque</w:t>
      </w:r>
      <w:bookmarkEnd w:id="94"/>
      <w:bookmarkEnd w:id="95"/>
      <w:bookmarkEnd w:id="96"/>
    </w:p>
    <w:p w14:paraId="4548129E" w14:textId="77777777" w:rsidR="001B5DEC" w:rsidRDefault="001B5DEC" w:rsidP="001B5DEC">
      <w:pPr>
        <w:pStyle w:val="Titre2"/>
      </w:pPr>
      <w:bookmarkStart w:id="97" w:name="_Toc71625977"/>
      <w:bookmarkStart w:id="98" w:name="_Toc71626273"/>
      <w:bookmarkStart w:id="99" w:name="_Toc72425092"/>
      <w:r w:rsidRPr="00320D94">
        <w:t xml:space="preserve">Activité 5.a </w:t>
      </w:r>
      <w:r w:rsidR="006022CF">
        <w:t xml:space="preserve">- </w:t>
      </w:r>
      <w:r w:rsidRPr="00320D94">
        <w:t>Réaliser une synthèse des scénarios de risque</w:t>
      </w:r>
      <w:bookmarkEnd w:id="97"/>
      <w:bookmarkEnd w:id="98"/>
      <w:bookmarkEnd w:id="99"/>
    </w:p>
    <w:p w14:paraId="78FF144E" w14:textId="77777777" w:rsidR="001B5DEC" w:rsidRDefault="001B5DEC" w:rsidP="001B5DEC">
      <w:pPr>
        <w:jc w:val="center"/>
        <w:rPr>
          <w:sz w:val="32"/>
          <w:szCs w:val="32"/>
        </w:rPr>
      </w:pPr>
    </w:p>
    <w:p w14:paraId="6CBAFD87" w14:textId="77777777" w:rsidR="001B5DEC" w:rsidRDefault="001B5DEC" w:rsidP="006022CF">
      <w:pPr>
        <w:pStyle w:val="Titre3"/>
      </w:pPr>
      <w:bookmarkStart w:id="100" w:name="_Toc72425093"/>
      <w:r w:rsidRPr="003D6FA1">
        <w:t>Cartographie du risque initial</w:t>
      </w:r>
      <w:bookmarkEnd w:id="100"/>
    </w:p>
    <w:p w14:paraId="5C9D145C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${Cartographie4}</w:t>
      </w:r>
    </w:p>
    <w:p w14:paraId="1122F20E" w14:textId="77777777" w:rsidR="001B5DEC" w:rsidRPr="003D6FA1" w:rsidRDefault="001B5DEC" w:rsidP="001B5DEC">
      <w:pPr>
        <w:rPr>
          <w:sz w:val="24"/>
          <w:szCs w:val="24"/>
        </w:rPr>
      </w:pPr>
    </w:p>
    <w:p w14:paraId="04ACB465" w14:textId="77777777" w:rsidR="001B5DEC" w:rsidRDefault="001B5DEC" w:rsidP="001B5DEC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9127BB" w14:textId="77777777" w:rsidR="001B5DEC" w:rsidRDefault="001B5DEC" w:rsidP="001B5DEC">
      <w:pPr>
        <w:pStyle w:val="Titre2"/>
      </w:pPr>
      <w:bookmarkStart w:id="101" w:name="_Toc71625978"/>
      <w:bookmarkStart w:id="102" w:name="_Toc71626274"/>
      <w:bookmarkStart w:id="103" w:name="_Toc72425094"/>
      <w:r w:rsidRPr="00320D94">
        <w:lastRenderedPageBreak/>
        <w:t xml:space="preserve">Activité 5.b </w:t>
      </w:r>
      <w:r w:rsidR="00506868">
        <w:t xml:space="preserve">- </w:t>
      </w:r>
      <w:r w:rsidRPr="00320D94">
        <w:t>Décider de la stratégie de traitement du risque et définir les mesures de sécurité</w:t>
      </w:r>
      <w:bookmarkEnd w:id="101"/>
      <w:bookmarkEnd w:id="102"/>
      <w:bookmarkEnd w:id="103"/>
    </w:p>
    <w:p w14:paraId="32A1137A" w14:textId="78770C45" w:rsidR="00443228" w:rsidRDefault="00443228" w:rsidP="00443228">
      <w:pPr>
        <w:pStyle w:val="Titre3"/>
      </w:pPr>
      <w:r>
        <w:t>Plan d’amélioration continue de la sécurité</w:t>
      </w:r>
    </w:p>
    <w:p w14:paraId="4890E48F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${za_traitement_de_securite}</w:t>
      </w:r>
    </w:p>
    <w:p w14:paraId="799D2407" w14:textId="77777777" w:rsidR="001B5DEC" w:rsidRPr="003D6FA1" w:rsidRDefault="001B5DEC" w:rsidP="001B5DEC">
      <w:pPr>
        <w:rPr>
          <w:sz w:val="24"/>
          <w:szCs w:val="24"/>
        </w:rPr>
      </w:pPr>
    </w:p>
    <w:p w14:paraId="1C7C17D5" w14:textId="77777777" w:rsidR="001B5DEC" w:rsidRPr="003D6FA1" w:rsidRDefault="001B5DEC" w:rsidP="001B5DEC">
      <w:pPr>
        <w:rPr>
          <w:sz w:val="24"/>
          <w:szCs w:val="24"/>
        </w:rPr>
      </w:pPr>
    </w:p>
    <w:p w14:paraId="5FAB0072" w14:textId="77777777" w:rsidR="001B5DEC" w:rsidRPr="00320D94" w:rsidRDefault="001B5DEC" w:rsidP="001B5DEC">
      <w:pPr>
        <w:ind w:left="2832"/>
        <w:jc w:val="center"/>
        <w:rPr>
          <w:sz w:val="32"/>
          <w:szCs w:val="32"/>
        </w:rPr>
      </w:pPr>
    </w:p>
    <w:p w14:paraId="3E3D0CDA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22CF34" w14:textId="77777777" w:rsidR="001B5DEC" w:rsidRDefault="001B5DEC" w:rsidP="001B5DEC">
      <w:pPr>
        <w:pStyle w:val="Titre2"/>
      </w:pPr>
      <w:bookmarkStart w:id="104" w:name="_Toc71625979"/>
      <w:bookmarkStart w:id="105" w:name="_Toc71626275"/>
      <w:bookmarkStart w:id="106" w:name="_Toc72425095"/>
      <w:r w:rsidRPr="00320D94">
        <w:lastRenderedPageBreak/>
        <w:t xml:space="preserve">Activité 5.c </w:t>
      </w:r>
      <w:r w:rsidR="00506868">
        <w:t xml:space="preserve">- </w:t>
      </w:r>
      <w:r w:rsidRPr="00320D94">
        <w:t>Évaluer et documenter les risques résiduels</w:t>
      </w:r>
      <w:bookmarkEnd w:id="104"/>
      <w:bookmarkEnd w:id="105"/>
      <w:bookmarkEnd w:id="106"/>
    </w:p>
    <w:p w14:paraId="1D73C6B9" w14:textId="77777777" w:rsidR="001B5DEC" w:rsidRPr="003D6FA1" w:rsidRDefault="001B5DEC" w:rsidP="001B5DEC">
      <w:pPr>
        <w:jc w:val="center"/>
        <w:rPr>
          <w:sz w:val="24"/>
          <w:szCs w:val="24"/>
        </w:rPr>
      </w:pPr>
    </w:p>
    <w:p w14:paraId="7D9B6FF5" w14:textId="77777777" w:rsidR="001B5DEC" w:rsidRDefault="001B5DEC" w:rsidP="006022CF">
      <w:pPr>
        <w:pStyle w:val="Titre3"/>
      </w:pPr>
      <w:bookmarkStart w:id="107" w:name="_Toc72425096"/>
      <w:r w:rsidRPr="003D6FA1">
        <w:t>Évaluation et documentation des risques résiduels</w:t>
      </w:r>
      <w:bookmarkEnd w:id="107"/>
    </w:p>
    <w:p w14:paraId="4583AD06" w14:textId="2E963B7C" w:rsidR="00AA39A0" w:rsidRDefault="00AA39A0" w:rsidP="00AA39A0">
      <w:pPr>
        <w:rPr>
          <w:sz w:val="24"/>
          <w:szCs w:val="24"/>
        </w:rPr>
      </w:pPr>
      <w:r>
        <w:rPr>
          <w:sz w:val="24"/>
          <w:szCs w:val="24"/>
        </w:rPr>
        <w:t>${last_table}</w:t>
      </w:r>
    </w:p>
    <w:p w14:paraId="10706C61" w14:textId="77777777" w:rsidR="00375862" w:rsidRDefault="00375862" w:rsidP="001B5DEC">
      <w:pPr>
        <w:rPr>
          <w:sz w:val="24"/>
          <w:szCs w:val="24"/>
        </w:rPr>
      </w:pPr>
    </w:p>
    <w:p w14:paraId="43FA7258" w14:textId="77777777" w:rsidR="00375862" w:rsidRDefault="00375862" w:rsidP="001B5DEC">
      <w:pPr>
        <w:rPr>
          <w:sz w:val="24"/>
          <w:szCs w:val="24"/>
        </w:rPr>
      </w:pPr>
    </w:p>
    <w:p w14:paraId="7A018124" w14:textId="77777777" w:rsidR="00375862" w:rsidRDefault="00375862" w:rsidP="00375862">
      <w:pPr>
        <w:pStyle w:val="Titre1"/>
        <w:sectPr w:rsidR="00375862" w:rsidSect="00646345">
          <w:headerReference w:type="default" r:id="rId16"/>
          <w:pgSz w:w="16838" w:h="11906" w:orient="landscape"/>
          <w:pgMar w:top="1418" w:right="1559" w:bottom="1418" w:left="1418" w:header="1471" w:footer="709" w:gutter="0"/>
          <w:cols w:space="708"/>
          <w:docGrid w:linePitch="360"/>
        </w:sectPr>
      </w:pPr>
    </w:p>
    <w:p w14:paraId="26C446DA" w14:textId="77777777" w:rsidR="00375862" w:rsidRDefault="00375862" w:rsidP="00375862">
      <w:pPr>
        <w:pStyle w:val="Titre1"/>
      </w:pPr>
      <w:bookmarkStart w:id="108" w:name="_Toc72425097"/>
      <w:r>
        <w:lastRenderedPageBreak/>
        <w:t>Annexes</w:t>
      </w:r>
      <w:bookmarkEnd w:id="108"/>
    </w:p>
    <w:p w14:paraId="52DEEDF0" w14:textId="77777777" w:rsidR="00375862" w:rsidRPr="00375862" w:rsidRDefault="00375862" w:rsidP="00375862"/>
    <w:sectPr w:rsidR="00375862" w:rsidRPr="00375862" w:rsidSect="00646345">
      <w:pgSz w:w="16838" w:h="11906" w:orient="landscape"/>
      <w:pgMar w:top="1418" w:right="1559" w:bottom="1418" w:left="1418" w:header="1471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1" w:author="carlos pinto" w:date="2021-05-20T11:02:00Z" w:initials="cp">
    <w:p w14:paraId="770822F3" w14:textId="77777777" w:rsidR="00375862" w:rsidRDefault="00375862">
      <w:pPr>
        <w:pStyle w:val="Commentaire"/>
      </w:pPr>
      <w:r>
        <w:rPr>
          <w:rStyle w:val="Marquedecommentaire"/>
        </w:rPr>
        <w:annotationRef/>
      </w:r>
      <w:r>
        <w:t>Mettre en annexe le fichier complet avec la description des règles. Enlever ici la description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0822F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0C03A" w16cex:dateUtc="2021-05-20T09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0822F3" w16cid:durableId="2450C0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2873F" w14:textId="77777777" w:rsidR="007632FF" w:rsidRDefault="007632FF" w:rsidP="005E0813">
      <w:pPr>
        <w:spacing w:after="0" w:line="240" w:lineRule="auto"/>
      </w:pPr>
      <w:r>
        <w:separator/>
      </w:r>
    </w:p>
  </w:endnote>
  <w:endnote w:type="continuationSeparator" w:id="0">
    <w:p w14:paraId="68C2CC3C" w14:textId="77777777" w:rsidR="007632FF" w:rsidRDefault="007632FF" w:rsidP="005E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93" w:type="dxa"/>
      <w:tblInd w:w="-5" w:type="dxa"/>
      <w:tblLook w:val="04A0" w:firstRow="1" w:lastRow="0" w:firstColumn="1" w:lastColumn="0" w:noHBand="0" w:noVBand="1"/>
    </w:tblPr>
    <w:tblGrid>
      <w:gridCol w:w="1886"/>
      <w:gridCol w:w="2650"/>
      <w:gridCol w:w="4536"/>
      <w:gridCol w:w="1221"/>
    </w:tblGrid>
    <w:tr w:rsidR="00173390" w14:paraId="3E756169" w14:textId="77777777" w:rsidTr="00275CFA">
      <w:trPr>
        <w:trHeight w:val="336"/>
      </w:trPr>
      <w:tc>
        <w:tcPr>
          <w:tcW w:w="1886" w:type="dxa"/>
          <w:vMerge w:val="restart"/>
        </w:tcPr>
        <w:p w14:paraId="333E593A" w14:textId="77777777" w:rsidR="00173390" w:rsidRPr="0029090D" w:rsidRDefault="00173390" w:rsidP="00173390">
          <w:pPr>
            <w:pStyle w:val="Pieddepage"/>
            <w:jc w:val="center"/>
            <w:rPr>
              <w:sz w:val="6"/>
              <w:szCs w:val="6"/>
            </w:rPr>
          </w:pPr>
        </w:p>
        <w:p w14:paraId="79F1E35A" w14:textId="77777777" w:rsidR="00173390" w:rsidRDefault="001B5DEC" w:rsidP="00173390">
          <w:pPr>
            <w:pStyle w:val="Pieddepage"/>
            <w:jc w:val="center"/>
          </w:pPr>
          <w:r>
            <w:t>CYB RM</w:t>
          </w:r>
        </w:p>
      </w:tc>
      <w:tc>
        <w:tcPr>
          <w:tcW w:w="2650" w:type="dxa"/>
        </w:tcPr>
        <w:p w14:paraId="4FABF95E" w14:textId="77777777" w:rsidR="00173390" w:rsidRDefault="00173390" w:rsidP="00173390">
          <w:pPr>
            <w:pStyle w:val="Pieddepage"/>
          </w:pPr>
          <w:r>
            <w:t>Référence du document</w:t>
          </w:r>
        </w:p>
      </w:tc>
      <w:tc>
        <w:tcPr>
          <w:tcW w:w="4536" w:type="dxa"/>
        </w:tcPr>
        <w:p w14:paraId="138A66CA" w14:textId="77777777" w:rsidR="00173390" w:rsidRDefault="00173390" w:rsidP="00275CFA">
          <w:pPr>
            <w:pStyle w:val="Pieddepage"/>
            <w:tabs>
              <w:tab w:val="clear" w:pos="4536"/>
              <w:tab w:val="clear" w:pos="9072"/>
              <w:tab w:val="right" w:pos="3612"/>
            </w:tabs>
          </w:pPr>
          <w:r>
            <w:t>Version</w:t>
          </w:r>
          <w:r w:rsidR="00275CFA">
            <w:tab/>
          </w:r>
        </w:p>
      </w:tc>
      <w:tc>
        <w:tcPr>
          <w:tcW w:w="1221" w:type="dxa"/>
          <w:vMerge w:val="restart"/>
          <w:tcBorders>
            <w:top w:val="nil"/>
            <w:bottom w:val="nil"/>
            <w:right w:val="nil"/>
          </w:tcBorders>
        </w:tcPr>
        <w:p w14:paraId="3F960C7B" w14:textId="77777777" w:rsidR="00CB4AEF" w:rsidRDefault="00CB4AEF" w:rsidP="00173390">
          <w:pPr>
            <w:pStyle w:val="Pieddepage"/>
            <w:jc w:val="right"/>
          </w:pPr>
        </w:p>
        <w:p w14:paraId="7A698DE4" w14:textId="77777777" w:rsidR="00173390" w:rsidRDefault="00173390" w:rsidP="00173390">
          <w:pPr>
            <w:pStyle w:val="Pieddepag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 w:rsidR="00173390" w14:paraId="04F44AB0" w14:textId="77777777" w:rsidTr="00275CFA">
      <w:trPr>
        <w:trHeight w:val="359"/>
      </w:trPr>
      <w:tc>
        <w:tcPr>
          <w:tcW w:w="1886" w:type="dxa"/>
          <w:vMerge/>
        </w:tcPr>
        <w:p w14:paraId="3826BD1B" w14:textId="77777777" w:rsidR="00173390" w:rsidRDefault="00173390" w:rsidP="00173390">
          <w:pPr>
            <w:pStyle w:val="Pieddepage"/>
          </w:pPr>
        </w:p>
      </w:tc>
      <w:tc>
        <w:tcPr>
          <w:tcW w:w="2650" w:type="dxa"/>
        </w:tcPr>
        <w:p w14:paraId="413184FB" w14:textId="77777777" w:rsidR="00173390" w:rsidRDefault="001B5DEC" w:rsidP="00173390">
          <w:pPr>
            <w:pStyle w:val="Pieddepage"/>
          </w:pPr>
          <w:r>
            <w:t>${Référence document}</w:t>
          </w:r>
        </w:p>
      </w:tc>
      <w:tc>
        <w:tcPr>
          <w:tcW w:w="4536" w:type="dxa"/>
        </w:tcPr>
        <w:p w14:paraId="23C778A9" w14:textId="77777777" w:rsidR="00173390" w:rsidRDefault="001B5DEC" w:rsidP="00173390">
          <w:pPr>
            <w:pStyle w:val="Pieddepage"/>
          </w:pPr>
          <w:r>
            <w:t>${Version document}</w:t>
          </w:r>
        </w:p>
      </w:tc>
      <w:tc>
        <w:tcPr>
          <w:tcW w:w="1221" w:type="dxa"/>
          <w:vMerge/>
          <w:tcBorders>
            <w:top w:val="nil"/>
            <w:bottom w:val="nil"/>
            <w:right w:val="nil"/>
          </w:tcBorders>
        </w:tcPr>
        <w:p w14:paraId="366CBF51" w14:textId="77777777" w:rsidR="00173390" w:rsidRDefault="00173390" w:rsidP="00173390">
          <w:pPr>
            <w:pStyle w:val="Pieddepage"/>
            <w:jc w:val="right"/>
          </w:pPr>
        </w:p>
      </w:tc>
    </w:tr>
  </w:tbl>
  <w:p w14:paraId="2AE2079F" w14:textId="77777777" w:rsidR="00275CFA" w:rsidRPr="00275CFA" w:rsidRDefault="00275CFA" w:rsidP="00275CFA">
    <w:pPr>
      <w:rPr>
        <w:sz w:val="2"/>
        <w:szCs w:val="2"/>
      </w:rPr>
    </w:pP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68480" behindDoc="0" locked="0" layoutInCell="1" allowOverlap="1" wp14:anchorId="1D2A32E6" wp14:editId="76EF71E0">
          <wp:simplePos x="0" y="0"/>
          <wp:positionH relativeFrom="column">
            <wp:posOffset>-539762</wp:posOffset>
          </wp:positionH>
          <wp:positionV relativeFrom="paragraph">
            <wp:posOffset>-228888</wp:posOffset>
          </wp:positionV>
          <wp:extent cx="350520" cy="365760"/>
          <wp:effectExtent l="0" t="0" r="0" b="0"/>
          <wp:wrapSquare wrapText="bothSides"/>
          <wp:docPr id="1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50520" cy="3657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C4B35C1" w14:textId="77777777" w:rsidR="00275CFA" w:rsidRDefault="00275CFA" w:rsidP="00275CFA"/>
  <w:p w14:paraId="2C5A0288" w14:textId="77777777" w:rsidR="00173390" w:rsidRDefault="00173390" w:rsidP="001733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90443" w14:textId="77777777" w:rsidR="007632FF" w:rsidRDefault="007632FF" w:rsidP="005E0813">
      <w:pPr>
        <w:spacing w:after="0" w:line="240" w:lineRule="auto"/>
      </w:pPr>
      <w:r>
        <w:separator/>
      </w:r>
    </w:p>
  </w:footnote>
  <w:footnote w:type="continuationSeparator" w:id="0">
    <w:p w14:paraId="1E6D7FA9" w14:textId="77777777" w:rsidR="007632FF" w:rsidRDefault="007632FF" w:rsidP="005E0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Ind w:w="1418" w:type="dxa"/>
      <w:tblBorders>
        <w:top w:val="single" w:sz="12" w:space="0" w:color="FF0000"/>
        <w:left w:val="single" w:sz="12" w:space="0" w:color="FF0000"/>
        <w:bottom w:val="single" w:sz="12" w:space="0" w:color="FF0000"/>
        <w:right w:val="single" w:sz="12" w:space="0" w:color="FF0000"/>
        <w:insideH w:val="single" w:sz="12" w:space="0" w:color="FF0000"/>
        <w:insideV w:val="single" w:sz="12" w:space="0" w:color="FF0000"/>
      </w:tblBorders>
      <w:tblLook w:val="04A0" w:firstRow="1" w:lastRow="0" w:firstColumn="1" w:lastColumn="0" w:noHBand="0" w:noVBand="1"/>
    </w:tblPr>
    <w:tblGrid>
      <w:gridCol w:w="7622"/>
    </w:tblGrid>
    <w:tr w:rsidR="00275CFA" w14:paraId="034AA348" w14:textId="77777777" w:rsidTr="00275CFA">
      <w:tc>
        <w:tcPr>
          <w:tcW w:w="7622" w:type="dxa"/>
        </w:tcPr>
        <w:p w14:paraId="36194A78" w14:textId="77777777" w:rsidR="00275CFA" w:rsidRDefault="00275CFA" w:rsidP="00275CFA">
          <w:pPr>
            <w:spacing w:after="160" w:line="259" w:lineRule="auto"/>
            <w:jc w:val="center"/>
          </w:pPr>
          <w:r w:rsidRPr="00275CFA">
            <w:t>${Niveau de confidentialité}</w:t>
          </w:r>
        </w:p>
      </w:tc>
    </w:tr>
  </w:tbl>
  <w:p w14:paraId="6166B1C8" w14:textId="77777777" w:rsidR="005E0813" w:rsidRDefault="00275CFA" w:rsidP="00173390">
    <w:pPr>
      <w:pStyle w:val="En-tte"/>
      <w:ind w:left="1418"/>
    </w:pP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66432" behindDoc="0" locked="0" layoutInCell="1" allowOverlap="1" wp14:anchorId="06DB30F6" wp14:editId="21F20DCF">
          <wp:simplePos x="0" y="0"/>
          <wp:positionH relativeFrom="column">
            <wp:posOffset>-351790</wp:posOffset>
          </wp:positionH>
          <wp:positionV relativeFrom="paragraph">
            <wp:posOffset>-356235</wp:posOffset>
          </wp:positionV>
          <wp:extent cx="395605" cy="471805"/>
          <wp:effectExtent l="0" t="0" r="4445" b="4445"/>
          <wp:wrapSquare wrapText="bothSides"/>
          <wp:docPr id="10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920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E0879C4" wp14:editId="06343D8E">
              <wp:simplePos x="0" y="0"/>
              <wp:positionH relativeFrom="margin">
                <wp:posOffset>394970</wp:posOffset>
              </wp:positionH>
              <wp:positionV relativeFrom="page">
                <wp:posOffset>350520</wp:posOffset>
              </wp:positionV>
              <wp:extent cx="5934710" cy="404495"/>
              <wp:effectExtent l="0" t="0" r="889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710" cy="40449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7B71360" w14:textId="77777777" w:rsidR="00173390" w:rsidRDefault="00173390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0879C4" id="Rectangle 197" o:spid="_x0000_s1026" style="position:absolute;left:0;text-align:left;margin-left:31.1pt;margin-top:27.6pt;width:467.3pt;height:31.8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7B71360" w14:textId="77777777" w:rsidR="00173390" w:rsidRDefault="00173390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BEE8" w14:textId="77777777" w:rsidR="00CB4AEF" w:rsidRDefault="009C3BB0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5AF093C9" wp14:editId="5A627822">
              <wp:simplePos x="0" y="0"/>
              <wp:positionH relativeFrom="margin">
                <wp:align>right</wp:align>
              </wp:positionH>
              <wp:positionV relativeFrom="page">
                <wp:posOffset>402590</wp:posOffset>
              </wp:positionV>
              <wp:extent cx="5464175" cy="434975"/>
              <wp:effectExtent l="0" t="0" r="0" b="3175"/>
              <wp:wrapSquare wrapText="bothSides"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64175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-36005032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2E81E99" w14:textId="77777777" w:rsidR="00CB4AEF" w:rsidRDefault="00CB4AEF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093C9" id="Rectangle 15" o:spid="_x0000_s1027" style="position:absolute;left:0;text-align:left;margin-left:379.05pt;margin-top:31.7pt;width:430.25pt;height:34.25pt;z-index:-251653120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-360050326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2E81E99" w14:textId="77777777" w:rsidR="00CB4AEF" w:rsidRDefault="00CB4AEF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CC5920" w:rsidRPr="006E5B5C">
      <w:rPr>
        <w:noProof/>
        <w:color w:val="1F3864" w:themeColor="accent1" w:themeShade="80"/>
      </w:rPr>
      <w:drawing>
        <wp:anchor distT="0" distB="0" distL="114300" distR="114300" simplePos="0" relativeHeight="251670528" behindDoc="0" locked="0" layoutInCell="1" allowOverlap="1" wp14:anchorId="0EA7A2B2" wp14:editId="5019412F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22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8521" w14:textId="77777777" w:rsidR="00506868" w:rsidRDefault="00506868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72576" behindDoc="1" locked="0" layoutInCell="1" allowOverlap="0" wp14:anchorId="73E67C97" wp14:editId="6C46A8DC">
              <wp:simplePos x="0" y="0"/>
              <wp:positionH relativeFrom="margin">
                <wp:align>right</wp:align>
              </wp:positionH>
              <wp:positionV relativeFrom="page">
                <wp:posOffset>402590</wp:posOffset>
              </wp:positionV>
              <wp:extent cx="8566150" cy="434975"/>
              <wp:effectExtent l="0" t="0" r="6350" b="317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66150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210714708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852075F" w14:textId="77777777" w:rsidR="00506868" w:rsidRDefault="0050686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E67C97" id="Rectangle 1" o:spid="_x0000_s1028" style="position:absolute;left:0;text-align:left;margin-left:623.3pt;margin-top:31.7pt;width:674.5pt;height:34.25pt;z-index:-251643904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2107147081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852075F" w14:textId="77777777" w:rsidR="00506868" w:rsidRDefault="0050686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3600" behindDoc="0" locked="0" layoutInCell="1" allowOverlap="1" wp14:anchorId="6DC8F170" wp14:editId="50E336B8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2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D1591"/>
    <w:multiLevelType w:val="hybridMultilevel"/>
    <w:tmpl w:val="0688ED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64A5F"/>
    <w:multiLevelType w:val="hybridMultilevel"/>
    <w:tmpl w:val="9154C100"/>
    <w:lvl w:ilvl="0" w:tplc="0D6C2A9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87B4E"/>
    <w:multiLevelType w:val="multilevel"/>
    <w:tmpl w:val="DC80B26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1287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0AE4C3B"/>
    <w:multiLevelType w:val="multilevel"/>
    <w:tmpl w:val="BAB64A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5"/>
  </w:num>
  <w:num w:numId="9">
    <w:abstractNumId w:val="9"/>
  </w:num>
  <w:num w:numId="10">
    <w:abstractNumId w:val="11"/>
  </w:num>
  <w:num w:numId="11">
    <w:abstractNumId w:val="12"/>
  </w:num>
  <w:num w:numId="12">
    <w:abstractNumId w:val="6"/>
  </w:num>
  <w:num w:numId="13">
    <w:abstractNumId w:val="10"/>
  </w:num>
  <w:num w:numId="14">
    <w:abstractNumId w:val="3"/>
  </w:num>
  <w:num w:numId="1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los pinto">
    <w15:presenceInfo w15:providerId="Windows Live" w15:userId="d2f28d5d1da8ba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3A"/>
    <w:rsid w:val="00005015"/>
    <w:rsid w:val="000B398C"/>
    <w:rsid w:val="000F7EA9"/>
    <w:rsid w:val="00112DE4"/>
    <w:rsid w:val="00173390"/>
    <w:rsid w:val="001860B5"/>
    <w:rsid w:val="001A183B"/>
    <w:rsid w:val="001B5DEC"/>
    <w:rsid w:val="001C4E7C"/>
    <w:rsid w:val="002415BD"/>
    <w:rsid w:val="00264D5C"/>
    <w:rsid w:val="00272CA3"/>
    <w:rsid w:val="00275CFA"/>
    <w:rsid w:val="0029467D"/>
    <w:rsid w:val="002C20E3"/>
    <w:rsid w:val="002F5949"/>
    <w:rsid w:val="00336105"/>
    <w:rsid w:val="00357E39"/>
    <w:rsid w:val="00375862"/>
    <w:rsid w:val="003B6F90"/>
    <w:rsid w:val="003D6771"/>
    <w:rsid w:val="00443228"/>
    <w:rsid w:val="00474C31"/>
    <w:rsid w:val="00475B37"/>
    <w:rsid w:val="00480EAA"/>
    <w:rsid w:val="004941F2"/>
    <w:rsid w:val="004A6654"/>
    <w:rsid w:val="004D6DFA"/>
    <w:rsid w:val="00506868"/>
    <w:rsid w:val="005C5A10"/>
    <w:rsid w:val="005E0813"/>
    <w:rsid w:val="006022CF"/>
    <w:rsid w:val="006453F3"/>
    <w:rsid w:val="00646345"/>
    <w:rsid w:val="007325CA"/>
    <w:rsid w:val="00733FBC"/>
    <w:rsid w:val="00741666"/>
    <w:rsid w:val="0075445A"/>
    <w:rsid w:val="007632FF"/>
    <w:rsid w:val="007A7746"/>
    <w:rsid w:val="007B32AF"/>
    <w:rsid w:val="007E4BE8"/>
    <w:rsid w:val="007F3D9D"/>
    <w:rsid w:val="007F73F0"/>
    <w:rsid w:val="00805EDB"/>
    <w:rsid w:val="008128DA"/>
    <w:rsid w:val="00824BD9"/>
    <w:rsid w:val="00844CC4"/>
    <w:rsid w:val="00882998"/>
    <w:rsid w:val="008F7C94"/>
    <w:rsid w:val="009152D4"/>
    <w:rsid w:val="009779FB"/>
    <w:rsid w:val="009C3BB0"/>
    <w:rsid w:val="009C3BF9"/>
    <w:rsid w:val="009D2678"/>
    <w:rsid w:val="00A375B6"/>
    <w:rsid w:val="00A60EA4"/>
    <w:rsid w:val="00A8662B"/>
    <w:rsid w:val="00AA39A0"/>
    <w:rsid w:val="00AB6C77"/>
    <w:rsid w:val="00B00A45"/>
    <w:rsid w:val="00B961DF"/>
    <w:rsid w:val="00BA70F4"/>
    <w:rsid w:val="00BD72F5"/>
    <w:rsid w:val="00C13603"/>
    <w:rsid w:val="00C66F1B"/>
    <w:rsid w:val="00CB21A1"/>
    <w:rsid w:val="00CB4AEF"/>
    <w:rsid w:val="00CC48EC"/>
    <w:rsid w:val="00CC5920"/>
    <w:rsid w:val="00D14D7C"/>
    <w:rsid w:val="00D211A7"/>
    <w:rsid w:val="00D551F1"/>
    <w:rsid w:val="00D5783E"/>
    <w:rsid w:val="00D66872"/>
    <w:rsid w:val="00E342FC"/>
    <w:rsid w:val="00E43299"/>
    <w:rsid w:val="00E5663A"/>
    <w:rsid w:val="00E56B1F"/>
    <w:rsid w:val="00E8528D"/>
    <w:rsid w:val="00EA3A3C"/>
    <w:rsid w:val="00ED48EA"/>
    <w:rsid w:val="00F22736"/>
    <w:rsid w:val="00FB1490"/>
    <w:rsid w:val="00FD048D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7953B"/>
  <w15:chartTrackingRefBased/>
  <w15:docId w15:val="{FF5E91BF-8422-4A3D-93E6-3D5EF1F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872"/>
  </w:style>
  <w:style w:type="paragraph" w:styleId="Titre1">
    <w:name w:val="heading 1"/>
    <w:basedOn w:val="TM1"/>
    <w:next w:val="Normal"/>
    <w:link w:val="Titre1Car"/>
    <w:uiPriority w:val="9"/>
    <w:qFormat/>
    <w:rsid w:val="00C13603"/>
    <w:pPr>
      <w:keepNext/>
      <w:keepLines/>
      <w:numPr>
        <w:numId w:val="5"/>
      </w:numPr>
      <w:pBdr>
        <w:bottom w:val="single" w:sz="4" w:space="1" w:color="auto"/>
      </w:pBdr>
      <w:spacing w:before="240" w:after="240"/>
      <w:ind w:left="431" w:hanging="431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C13603"/>
    <w:pPr>
      <w:numPr>
        <w:ilvl w:val="1"/>
      </w:numPr>
      <w:spacing w:before="40"/>
      <w:ind w:left="578" w:hanging="578"/>
      <w:outlineLvl w:val="1"/>
    </w:pPr>
    <w:rPr>
      <w:sz w:val="26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C13603"/>
    <w:pPr>
      <w:numPr>
        <w:ilvl w:val="2"/>
      </w:numPr>
      <w:spacing w:before="40"/>
      <w:ind w:left="720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3603"/>
    <w:pPr>
      <w:keepNext/>
      <w:keepLines/>
      <w:numPr>
        <w:ilvl w:val="3"/>
        <w:numId w:val="5"/>
      </w:numPr>
      <w:pBdr>
        <w:bottom w:val="single" w:sz="4" w:space="1" w:color="auto"/>
      </w:pBdr>
      <w:spacing w:before="40" w:after="240"/>
      <w:ind w:left="862" w:hanging="862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13603"/>
    <w:pPr>
      <w:keepNext/>
      <w:keepLines/>
      <w:numPr>
        <w:ilvl w:val="4"/>
        <w:numId w:val="5"/>
      </w:numPr>
      <w:pBdr>
        <w:bottom w:val="single" w:sz="4" w:space="1" w:color="auto"/>
      </w:pBdr>
      <w:spacing w:before="40" w:after="240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13603"/>
    <w:pPr>
      <w:keepNext/>
      <w:keepLines/>
      <w:numPr>
        <w:ilvl w:val="5"/>
        <w:numId w:val="5"/>
      </w:numPr>
      <w:pBdr>
        <w:bottom w:val="single" w:sz="4" w:space="1" w:color="auto"/>
      </w:pBdr>
      <w:spacing w:before="40" w:after="240"/>
      <w:ind w:left="1151" w:hanging="1151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13603"/>
    <w:pPr>
      <w:keepNext/>
      <w:keepLines/>
      <w:numPr>
        <w:ilvl w:val="6"/>
        <w:numId w:val="5"/>
      </w:numPr>
      <w:pBdr>
        <w:bottom w:val="single" w:sz="4" w:space="1" w:color="auto"/>
      </w:pBdr>
      <w:spacing w:before="40" w:after="240"/>
      <w:ind w:left="1298" w:hanging="1298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13603"/>
    <w:pPr>
      <w:keepNext/>
      <w:keepLines/>
      <w:numPr>
        <w:ilvl w:val="7"/>
        <w:numId w:val="5"/>
      </w:numPr>
      <w:pBdr>
        <w:bottom w:val="single" w:sz="4" w:space="1" w:color="auto"/>
      </w:pBdr>
      <w:spacing w:before="40" w:after="2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13603"/>
    <w:pPr>
      <w:keepNext/>
      <w:keepLines/>
      <w:numPr>
        <w:ilvl w:val="8"/>
        <w:numId w:val="5"/>
      </w:numPr>
      <w:pBdr>
        <w:bottom w:val="single" w:sz="4" w:space="1" w:color="auto"/>
      </w:pBdr>
      <w:spacing w:before="240" w:after="0"/>
      <w:ind w:left="1582" w:hanging="1582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D66872"/>
    <w:pPr>
      <w:spacing w:after="100"/>
    </w:pPr>
  </w:style>
  <w:style w:type="character" w:customStyle="1" w:styleId="Titre1Car">
    <w:name w:val="Titre 1 Car"/>
    <w:basedOn w:val="Policepardfaut"/>
    <w:link w:val="Titre1"/>
    <w:uiPriority w:val="9"/>
    <w:rsid w:val="00C1360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3603"/>
    <w:rPr>
      <w:rFonts w:asciiTheme="majorHAnsi" w:eastAsiaTheme="majorEastAsia" w:hAnsiTheme="majorHAnsi" w:cstheme="majorBidi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360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6Car">
    <w:name w:val="Titre 6 Car"/>
    <w:basedOn w:val="Policepardfaut"/>
    <w:link w:val="Titre6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C13603"/>
    <w:rPr>
      <w:rFonts w:asciiTheme="majorHAnsi" w:eastAsiaTheme="majorEastAsia" w:hAnsiTheme="majorHAnsi" w:cstheme="majorBidi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C13603"/>
    <w:rPr>
      <w:rFonts w:asciiTheme="majorHAnsi" w:eastAsiaTheme="majorEastAsia" w:hAnsiTheme="majorHAnsi" w:cstheme="majorBidi"/>
      <w:i/>
      <w:iCs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33FBC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4">
    <w:name w:val="toc 4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5">
    <w:name w:val="toc 5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6">
    <w:name w:val="toc 6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7">
    <w:name w:val="toc 7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8">
    <w:name w:val="toc 8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9">
    <w:name w:val="toc 9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813"/>
  </w:style>
  <w:style w:type="paragraph" w:styleId="Pieddepage">
    <w:name w:val="footer"/>
    <w:basedOn w:val="Normal"/>
    <w:link w:val="Pieddepag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813"/>
  </w:style>
  <w:style w:type="table" w:styleId="Grilledutableau">
    <w:name w:val="Table Grid"/>
    <w:basedOn w:val="TableauNormal"/>
    <w:uiPriority w:val="39"/>
    <w:rsid w:val="0017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B4AEF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E342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342FC"/>
    <w:pPr>
      <w:spacing w:after="0"/>
    </w:pPr>
  </w:style>
  <w:style w:type="paragraph" w:customStyle="1" w:styleId="En-tteadresseetville">
    <w:name w:val="En-tête adresse et ville"/>
    <w:basedOn w:val="Normal"/>
    <w:rsid w:val="00F22736"/>
    <w:pPr>
      <w:pBdr>
        <w:left w:val="single" w:sz="48" w:space="10" w:color="5DBFD4"/>
      </w:pBdr>
      <w:tabs>
        <w:tab w:val="center" w:pos="4680"/>
        <w:tab w:val="right" w:pos="9360"/>
      </w:tabs>
      <w:suppressAutoHyphens/>
      <w:autoSpaceDN w:val="0"/>
      <w:spacing w:after="0" w:line="240" w:lineRule="auto"/>
      <w:ind w:left="-227"/>
      <w:textAlignment w:val="baseline"/>
    </w:pPr>
    <w:rPr>
      <w:rFonts w:ascii="Arial" w:eastAsia="Cambria" w:hAnsi="Arial" w:cs="Angsana New"/>
      <w:b/>
      <w:color w:val="333366"/>
      <w:kern w:val="3"/>
      <w:sz w:val="18"/>
      <w:szCs w:val="18"/>
      <w:lang w:val="en-US"/>
    </w:rPr>
  </w:style>
  <w:style w:type="paragraph" w:styleId="Paragraphedeliste">
    <w:name w:val="List Paragraph"/>
    <w:basedOn w:val="Normal"/>
    <w:uiPriority w:val="34"/>
    <w:qFormat/>
    <w:rsid w:val="001B5DE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B5DEC"/>
    <w:pPr>
      <w:keepNext w:val="0"/>
      <w:keepLines w:val="0"/>
      <w:numPr>
        <w:numId w:val="0"/>
      </w:numPr>
      <w:pBdr>
        <w:bottom w:val="none" w:sz="0" w:space="0" w:color="auto"/>
      </w:pBdr>
      <w:spacing w:before="0" w:after="160"/>
      <w:jc w:val="center"/>
      <w:outlineLvl w:val="9"/>
    </w:pPr>
    <w:rPr>
      <w:rFonts w:asciiTheme="minorHAnsi" w:eastAsiaTheme="minorHAnsi" w:hAnsiTheme="minorHAnsi" w:cstheme="minorBidi"/>
      <w:b/>
      <w:bCs/>
      <w:sz w:val="40"/>
      <w:szCs w:val="4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B5D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B5DEC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1B5DE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5DE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5DE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5DE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5DEC"/>
    <w:rPr>
      <w:b/>
      <w:bCs/>
    </w:rPr>
  </w:style>
  <w:style w:type="paragraph" w:styleId="Sansinterligne">
    <w:name w:val="No Spacing"/>
    <w:uiPriority w:val="1"/>
    <w:qFormat/>
    <w:rsid w:val="006022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2.webp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8/08/relationships/commentsExtensible" Target="commentsExtensi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\Downloads\Template_CYB_RM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4E2E7-B447-4C43-86A5-016C038E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Template_CYB_RM.dotx</Template>
  <TotalTime>62</TotalTime>
  <Pages>38</Pages>
  <Words>1948</Words>
  <Characters>10717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Bourgain</dc:creator>
  <cp:keywords/>
  <dc:description/>
  <cp:lastModifiedBy>Inel</cp:lastModifiedBy>
  <cp:revision>12</cp:revision>
  <dcterms:created xsi:type="dcterms:W3CDTF">2021-05-20T19:05:00Z</dcterms:created>
  <dcterms:modified xsi:type="dcterms:W3CDTF">2021-05-21T18:43:00Z</dcterms:modified>
</cp:coreProperties>
</file>